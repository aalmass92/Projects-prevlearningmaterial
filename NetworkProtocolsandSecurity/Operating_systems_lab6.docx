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51740" w14:textId="77777777" w:rsidR="00BA0A48" w:rsidRDefault="00BA0A48" w:rsidP="00282174">
      <w:pPr>
        <w:pStyle w:val="HeadingStyle1"/>
      </w:pPr>
      <w:bookmarkStart w:id="0" w:name="_Toc465173399"/>
      <w:bookmarkStart w:id="1" w:name="_Toc490631784"/>
    </w:p>
    <w:p w14:paraId="147E7A7A" w14:textId="4CAE851A" w:rsidR="00282174" w:rsidRDefault="007343A7" w:rsidP="00282174">
      <w:pPr>
        <w:pStyle w:val="HeadingStyle1"/>
      </w:pPr>
      <w:r>
        <w:t>1</w:t>
      </w:r>
      <w:r w:rsidR="00FB3AC4">
        <w:t>.0</w:t>
      </w:r>
      <w:r w:rsidR="00FB3AC4">
        <w:tab/>
      </w:r>
      <w:bookmarkEnd w:id="0"/>
      <w:r w:rsidR="001516F6">
        <w:t>Build a Linux Server</w:t>
      </w:r>
      <w:bookmarkEnd w:id="1"/>
    </w:p>
    <w:p w14:paraId="21AD9CD5" w14:textId="4C0CE6A0" w:rsidR="001B7D93" w:rsidRPr="00D61D6B" w:rsidRDefault="00731712" w:rsidP="001B7D93">
      <w:pPr>
        <w:pStyle w:val="ListParagraph"/>
        <w:numPr>
          <w:ilvl w:val="0"/>
          <w:numId w:val="11"/>
        </w:numPr>
        <w:rPr>
          <w:b/>
        </w:rPr>
      </w:pPr>
      <w:r>
        <w:t>Use your Proxmox account to c</w:t>
      </w:r>
      <w:r w:rsidR="00230C13">
        <w:t xml:space="preserve">onnect to the Proxmox </w:t>
      </w:r>
      <w:r w:rsidR="0090605E">
        <w:t xml:space="preserve">cluster </w:t>
      </w:r>
      <w:r w:rsidR="001516F6">
        <w:t>and install a Debian 9 Linux server</w:t>
      </w:r>
      <w:r w:rsidR="00230C13">
        <w:t>.</w:t>
      </w:r>
      <w:r>
        <w:t xml:space="preserve"> </w:t>
      </w:r>
      <w:r w:rsidR="00FD1315">
        <w:t>Create user1 and user2 accounts.</w:t>
      </w:r>
      <w:r w:rsidR="00230C13">
        <w:br/>
      </w:r>
      <w:bookmarkStart w:id="2" w:name="_GoBack"/>
      <w:r w:rsidR="001B7D93" w:rsidRPr="00D61D6B">
        <w:rPr>
          <w:b/>
        </w:rPr>
        <w:t>sudo adduser user1</w:t>
      </w:r>
    </w:p>
    <w:p w14:paraId="25F86BC8" w14:textId="606DCF23" w:rsidR="001B7D93" w:rsidRPr="00D61D6B" w:rsidRDefault="001B7D93" w:rsidP="001B7D93">
      <w:pPr>
        <w:pStyle w:val="ListParagraph"/>
        <w:rPr>
          <w:b/>
        </w:rPr>
      </w:pPr>
      <w:r w:rsidRPr="00D61D6B">
        <w:rPr>
          <w:b/>
        </w:rPr>
        <w:t>sudo adduser user2</w:t>
      </w:r>
    </w:p>
    <w:bookmarkEnd w:id="2"/>
    <w:p w14:paraId="73EF629C" w14:textId="77777777" w:rsidR="001B7D93" w:rsidRDefault="001B7D93" w:rsidP="001B7D93">
      <w:pPr>
        <w:pStyle w:val="ListParagraph"/>
      </w:pPr>
    </w:p>
    <w:p w14:paraId="2C22CF38" w14:textId="1C48ECBF" w:rsidR="00282174" w:rsidRDefault="001516F6" w:rsidP="009A557C">
      <w:pPr>
        <w:pStyle w:val="ListParagraph"/>
        <w:numPr>
          <w:ilvl w:val="0"/>
          <w:numId w:val="11"/>
        </w:numPr>
      </w:pPr>
      <w:r>
        <w:t>Write a Bash shell script that will update your system and</w:t>
      </w:r>
      <w:r w:rsidR="00731712">
        <w:t xml:space="preserve"> install the following software.</w:t>
      </w:r>
      <w:r w:rsidR="00964C14">
        <w:br/>
      </w:r>
    </w:p>
    <w:p w14:paraId="7772C223" w14:textId="57F98B9C" w:rsidR="00903AC8" w:rsidRDefault="001516F6" w:rsidP="004D7D85">
      <w:pPr>
        <w:pStyle w:val="ListParagraph"/>
        <w:numPr>
          <w:ilvl w:val="1"/>
          <w:numId w:val="11"/>
        </w:numPr>
        <w:ind w:left="1134"/>
      </w:pPr>
      <w:r>
        <w:t>Wireshark</w:t>
      </w:r>
    </w:p>
    <w:p w14:paraId="1B6DD28A" w14:textId="6A3A05E6" w:rsidR="0004778B" w:rsidRPr="00D61D6B" w:rsidRDefault="0004778B" w:rsidP="0004778B">
      <w:pPr>
        <w:pStyle w:val="ListParagraph"/>
        <w:ind w:left="1134"/>
        <w:rPr>
          <w:b/>
        </w:rPr>
      </w:pPr>
      <w:r w:rsidRPr="00D61D6B">
        <w:rPr>
          <w:b/>
        </w:rPr>
        <w:t>#!bin/bash</w:t>
      </w:r>
    </w:p>
    <w:p w14:paraId="69DA68F3" w14:textId="0FD5E74E" w:rsidR="0004778B" w:rsidRPr="00D61D6B" w:rsidRDefault="0004778B" w:rsidP="0004778B">
      <w:pPr>
        <w:pStyle w:val="ListParagraph"/>
        <w:ind w:left="1134"/>
        <w:rPr>
          <w:b/>
        </w:rPr>
      </w:pPr>
      <w:r w:rsidRPr="00D61D6B">
        <w:rPr>
          <w:b/>
        </w:rPr>
        <w:t>apt-get update</w:t>
      </w:r>
    </w:p>
    <w:p w14:paraId="1C175868" w14:textId="1A575A22" w:rsidR="0004778B" w:rsidRPr="00D61D6B" w:rsidRDefault="0004778B" w:rsidP="0004778B">
      <w:pPr>
        <w:pStyle w:val="ListParagraph"/>
        <w:ind w:left="1134"/>
        <w:rPr>
          <w:b/>
        </w:rPr>
      </w:pPr>
      <w:r w:rsidRPr="00D61D6B">
        <w:rPr>
          <w:b/>
        </w:rPr>
        <w:t>apt-get install wireshark</w:t>
      </w:r>
    </w:p>
    <w:p w14:paraId="242982ED" w14:textId="6081AF96" w:rsidR="0004778B" w:rsidRDefault="0004778B" w:rsidP="0004778B">
      <w:pPr>
        <w:pStyle w:val="ListParagraph"/>
        <w:ind w:left="1134"/>
      </w:pPr>
    </w:p>
    <w:p w14:paraId="0A4574E5" w14:textId="77777777" w:rsidR="0004778B" w:rsidRDefault="0004778B" w:rsidP="0004778B">
      <w:pPr>
        <w:pStyle w:val="ListParagraph"/>
        <w:ind w:left="1134"/>
      </w:pPr>
    </w:p>
    <w:p w14:paraId="44960E6E" w14:textId="16B6D903" w:rsidR="001516F6" w:rsidRDefault="001516F6" w:rsidP="004D7D85">
      <w:pPr>
        <w:pStyle w:val="ListParagraph"/>
        <w:numPr>
          <w:ilvl w:val="1"/>
          <w:numId w:val="11"/>
        </w:numPr>
        <w:ind w:left="1134"/>
      </w:pPr>
      <w:r>
        <w:t>Apache2</w:t>
      </w:r>
    </w:p>
    <w:p w14:paraId="0D3A8F31" w14:textId="77777777" w:rsidR="0004778B" w:rsidRPr="00D61D6B" w:rsidRDefault="0004778B" w:rsidP="0004778B">
      <w:pPr>
        <w:ind w:left="360" w:firstLine="360"/>
        <w:rPr>
          <w:b/>
        </w:rPr>
      </w:pPr>
      <w:r w:rsidRPr="00D61D6B">
        <w:rPr>
          <w:b/>
        </w:rPr>
        <w:t>#!bin/bash</w:t>
      </w:r>
    </w:p>
    <w:p w14:paraId="1A9409F8" w14:textId="77777777" w:rsidR="0004778B" w:rsidRPr="00D61D6B" w:rsidRDefault="0004778B" w:rsidP="0004778B">
      <w:pPr>
        <w:ind w:left="360" w:firstLine="360"/>
        <w:rPr>
          <w:b/>
        </w:rPr>
      </w:pPr>
      <w:r w:rsidRPr="00D61D6B">
        <w:rPr>
          <w:b/>
        </w:rPr>
        <w:t>apt-get update</w:t>
      </w:r>
    </w:p>
    <w:p w14:paraId="3C4F274A" w14:textId="77777777" w:rsidR="0004778B" w:rsidRPr="00D61D6B" w:rsidRDefault="0004778B" w:rsidP="0004778B">
      <w:pPr>
        <w:ind w:left="360" w:firstLine="360"/>
        <w:rPr>
          <w:b/>
        </w:rPr>
      </w:pPr>
      <w:r w:rsidRPr="00D61D6B">
        <w:rPr>
          <w:b/>
        </w:rPr>
        <w:t>apt-get install wireshark</w:t>
      </w:r>
    </w:p>
    <w:p w14:paraId="6137048F" w14:textId="4669B273" w:rsidR="001516F6" w:rsidRDefault="001516F6" w:rsidP="001516F6">
      <w:pPr>
        <w:pStyle w:val="ListParagraph"/>
        <w:ind w:left="1440"/>
      </w:pPr>
    </w:p>
    <w:p w14:paraId="5FEFCA8E" w14:textId="77777777" w:rsidR="0004778B" w:rsidRDefault="0004778B" w:rsidP="001516F6">
      <w:pPr>
        <w:pStyle w:val="ListParagraph"/>
        <w:ind w:left="1440"/>
      </w:pPr>
    </w:p>
    <w:p w14:paraId="6B3FBDA6" w14:textId="745A9529" w:rsidR="00230C13" w:rsidRDefault="001516F6" w:rsidP="00731712">
      <w:pPr>
        <w:pStyle w:val="ListParagraph"/>
        <w:numPr>
          <w:ilvl w:val="1"/>
          <w:numId w:val="14"/>
        </w:numPr>
      </w:pPr>
      <w:r>
        <w:t xml:space="preserve">Your script should create a text file </w:t>
      </w:r>
      <w:r w:rsidR="00FF1998">
        <w:t>(&lt;yourname&gt;.txt)</w:t>
      </w:r>
      <w:r w:rsidR="00731712">
        <w:t xml:space="preserve"> </w:t>
      </w:r>
      <w:r>
        <w:t>in your home directory that searches for Apache2 running daemon(s) and outputs the result to your text file.</w:t>
      </w:r>
      <w:r>
        <w:br/>
      </w:r>
      <w:r w:rsidR="002579D3" w:rsidRPr="00A63C99">
        <w:rPr>
          <w:b/>
        </w:rPr>
        <w:t>ps aux | grep apache2 &gt; ahmeda.txt</w:t>
      </w:r>
    </w:p>
    <w:p w14:paraId="0B105403" w14:textId="0C0B6C2F" w:rsidR="001516F6" w:rsidRDefault="001516F6" w:rsidP="00731712">
      <w:pPr>
        <w:pStyle w:val="ListParagraph"/>
        <w:numPr>
          <w:ilvl w:val="1"/>
          <w:numId w:val="14"/>
        </w:numPr>
      </w:pPr>
      <w:r>
        <w:t>It should list all the users on the system that use /bin/bash as their shell</w:t>
      </w:r>
      <w:r w:rsidR="00731712">
        <w:t>.</w:t>
      </w:r>
      <w:r>
        <w:br/>
      </w:r>
      <w:r w:rsidR="002579D3" w:rsidRPr="00A63C99">
        <w:rPr>
          <w:b/>
        </w:rPr>
        <w:t>cat /etc/passwd | grep /bin/bash | cut –d: -f1 &gt;&gt; ahmed</w:t>
      </w:r>
      <w:r w:rsidR="00E74FA9" w:rsidRPr="00A63C99">
        <w:rPr>
          <w:b/>
        </w:rPr>
        <w:t>a.txt</w:t>
      </w:r>
    </w:p>
    <w:p w14:paraId="5DEB77A8" w14:textId="567FF758" w:rsidR="001516F6" w:rsidRDefault="001516F6" w:rsidP="00731712">
      <w:pPr>
        <w:pStyle w:val="ListParagraph"/>
        <w:numPr>
          <w:ilvl w:val="1"/>
          <w:numId w:val="14"/>
        </w:numPr>
      </w:pPr>
      <w:r>
        <w:t xml:space="preserve">It should check </w:t>
      </w:r>
      <w:r w:rsidR="00FF1998">
        <w:t>what ports are listening on the NIC address (not the loopback) and write that out to the text file as well.</w:t>
      </w:r>
      <w:r w:rsidR="00FF1998">
        <w:br/>
      </w:r>
      <w:r w:rsidR="00E74FA9" w:rsidRPr="00A63C99">
        <w:rPr>
          <w:b/>
        </w:rPr>
        <w:t>netstat</w:t>
      </w:r>
      <w:r w:rsidR="00A63C99" w:rsidRPr="00A63C99">
        <w:rPr>
          <w:b/>
        </w:rPr>
        <w:t xml:space="preserve"> –lp | grep | -v “127.0.0.1” &gt;&gt; ahmeda.txt</w:t>
      </w:r>
      <w:r w:rsidR="00E74FA9">
        <w:t xml:space="preserve"> </w:t>
      </w:r>
    </w:p>
    <w:p w14:paraId="2A80C4B6" w14:textId="50F58B27" w:rsidR="00417D2D" w:rsidRDefault="0090605E" w:rsidP="00A63C99">
      <w:pPr>
        <w:pStyle w:val="ListParagraph"/>
        <w:numPr>
          <w:ilvl w:val="1"/>
          <w:numId w:val="14"/>
        </w:numPr>
      </w:pPr>
      <w:r>
        <w:t>Your script should check the IP address and print only the IP address to the text file. (</w:t>
      </w:r>
      <w:r w:rsidR="00731712">
        <w:t>Hint</w:t>
      </w:r>
      <w:r>
        <w:t xml:space="preserve">: </w:t>
      </w:r>
      <w:r w:rsidR="00731712">
        <w:t xml:space="preserve">Use </w:t>
      </w:r>
      <w:r w:rsidRPr="0090605E">
        <w:rPr>
          <w:i/>
        </w:rPr>
        <w:t>ifconfig</w:t>
      </w:r>
      <w:r>
        <w:t xml:space="preserve"> and pipe it to </w:t>
      </w:r>
      <w:r w:rsidRPr="0090605E">
        <w:rPr>
          <w:i/>
        </w:rPr>
        <w:t>grep</w:t>
      </w:r>
      <w:r>
        <w:t xml:space="preserve"> and </w:t>
      </w:r>
      <w:r w:rsidRPr="0090605E">
        <w:rPr>
          <w:i/>
        </w:rPr>
        <w:t>cut</w:t>
      </w:r>
      <w:r w:rsidR="00731712">
        <w:t xml:space="preserve"> to isolate the IP address.)</w:t>
      </w:r>
      <w:r>
        <w:t xml:space="preserve"> It is very useful to have a shell script that can figure out the IP address.</w:t>
      </w:r>
      <w:r w:rsidRPr="00A63C99">
        <w:rPr>
          <w:b/>
        </w:rPr>
        <w:br/>
      </w:r>
      <w:r w:rsidR="00362C6F" w:rsidRPr="00A63C99">
        <w:rPr>
          <w:b/>
        </w:rPr>
        <w:t>ifconfig | grep "inet addr" | grep -v "127.0.0.1"| cut -d ':' -f 2 | cut -d ' ' -f 1'</w:t>
      </w:r>
      <w:r w:rsidR="00A63C99" w:rsidRPr="00A63C99">
        <w:rPr>
          <w:b/>
        </w:rPr>
        <w:t xml:space="preserve"> &gt;&gt; ahmeda.txt</w:t>
      </w:r>
    </w:p>
    <w:p w14:paraId="140B0AC8" w14:textId="06A95135" w:rsidR="00417D2D" w:rsidRDefault="00417D2D" w:rsidP="00A63C99"/>
    <w:p w14:paraId="289D1AB9" w14:textId="2E16F516" w:rsidR="00417D2D" w:rsidRDefault="00417D2D" w:rsidP="00A63C99"/>
    <w:p w14:paraId="41C52A94" w14:textId="64B816EE" w:rsidR="00417D2D" w:rsidRDefault="00417D2D" w:rsidP="00A63C99">
      <w:r>
        <w:rPr>
          <w:noProof/>
          <w:lang w:val="en-CA" w:eastAsia="en-CA"/>
        </w:rPr>
        <w:drawing>
          <wp:inline distT="0" distB="0" distL="0" distR="0" wp14:anchorId="0554A3A6" wp14:editId="1B16BC19">
            <wp:extent cx="86772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004" w14:textId="77777777" w:rsidR="00A63C99" w:rsidRDefault="00A63C99" w:rsidP="00A63C99"/>
    <w:p w14:paraId="6DBDD353" w14:textId="3BD1612C" w:rsidR="00FD1315" w:rsidRDefault="0090605E" w:rsidP="00FD1315">
      <w:pPr>
        <w:pStyle w:val="ListParagraph"/>
        <w:numPr>
          <w:ilvl w:val="0"/>
          <w:numId w:val="11"/>
        </w:numPr>
      </w:pPr>
      <w:r>
        <w:t>Write another Bash shell script to crea</w:t>
      </w:r>
      <w:r w:rsidR="00731712">
        <w:t>te the directory structure in Figure 1</w:t>
      </w:r>
      <w:r w:rsidR="005011B2">
        <w:t>.</w:t>
      </w:r>
    </w:p>
    <w:p w14:paraId="1FB61388" w14:textId="6A89B770" w:rsidR="00E5353D" w:rsidRDefault="00417D2D" w:rsidP="00731712">
      <w:pPr>
        <w:spacing w:line="240" w:lineRule="auto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1" behindDoc="0" locked="1" layoutInCell="1" allowOverlap="1" wp14:anchorId="0BBBA735" wp14:editId="66D29A47">
                <wp:simplePos x="0" y="0"/>
                <wp:positionH relativeFrom="column">
                  <wp:posOffset>-219075</wp:posOffset>
                </wp:positionH>
                <wp:positionV relativeFrom="paragraph">
                  <wp:posOffset>86360</wp:posOffset>
                </wp:positionV>
                <wp:extent cx="4866640" cy="2134235"/>
                <wp:effectExtent l="0" t="0" r="1016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640" cy="2134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A61D" id="Rectangle 29" o:spid="_x0000_s1026" style="position:absolute;margin-left:-17.25pt;margin-top:6.8pt;width:383.2pt;height:168.0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" fillcolor="#dbe5f1 [660]" strokecolor="#243f60 [1604]" strokeweight="2pt">
                <w10:anchorlock/>
              </v:rect>
            </w:pict>
          </mc:Fallback>
        </mc:AlternateContent>
      </w:r>
    </w:p>
    <w:p w14:paraId="075A8F83" w14:textId="481B98A5" w:rsidR="0050120A" w:rsidRDefault="00FD1315" w:rsidP="0073171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BBD8BE" wp14:editId="43061072">
                <wp:simplePos x="0" y="0"/>
                <wp:positionH relativeFrom="column">
                  <wp:posOffset>1638300</wp:posOffset>
                </wp:positionH>
                <wp:positionV relativeFrom="paragraph">
                  <wp:posOffset>28575</wp:posOffset>
                </wp:positionV>
                <wp:extent cx="17811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6A9BD" w14:textId="5914273F" w:rsidR="00FD1315" w:rsidRDefault="00FD1315">
                            <w:r>
                              <w:t>/home/&lt;username&gt;/info1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D8BE" id="Text Box 9" o:spid="_x0000_s1032" type="#_x0000_t202" style="position:absolute;margin-left:129pt;margin-top:2.25pt;width:140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" fillcolor="white [3201]" strokeweight=".5pt">
                <v:textbox>
                  <w:txbxContent>
                    <w:p w14:paraId="1A76A9BD" w14:textId="5914273F" w:rsidR="00FD1315" w:rsidRDefault="00FD1315">
                      <w:r>
                        <w:t>/home/&lt;username&gt;/info1</w:t>
                      </w:r>
                    </w:p>
                  </w:txbxContent>
                </v:textbox>
              </v:shape>
            </w:pict>
          </mc:Fallback>
        </mc:AlternateContent>
      </w:r>
    </w:p>
    <w:p w14:paraId="6BF5D879" w14:textId="2F443AFD" w:rsidR="00E5353D" w:rsidRDefault="00FD1315" w:rsidP="00731712">
      <w:pPr>
        <w:pStyle w:val="SAITCaption"/>
        <w:spacing w:before="0" w:after="0"/>
        <w:jc w:val="left"/>
      </w:pP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3B8C24" wp14:editId="1B020A6F">
                <wp:simplePos x="0" y="0"/>
                <wp:positionH relativeFrom="column">
                  <wp:posOffset>3771900</wp:posOffset>
                </wp:positionH>
                <wp:positionV relativeFrom="paragraph">
                  <wp:posOffset>672465</wp:posOffset>
                </wp:positionV>
                <wp:extent cx="9525" cy="304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1BB2C" id="Straight Connector 2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2.95pt" to="297.7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F0B880" wp14:editId="221F1DC5">
                <wp:simplePos x="0" y="0"/>
                <wp:positionH relativeFrom="column">
                  <wp:posOffset>676275</wp:posOffset>
                </wp:positionH>
                <wp:positionV relativeFrom="paragraph">
                  <wp:posOffset>653415</wp:posOffset>
                </wp:positionV>
                <wp:extent cx="9525" cy="3429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E6B29" id="Straight Connector 2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51.45pt" to="54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33E1DF" wp14:editId="61F70487">
                <wp:simplePos x="0" y="0"/>
                <wp:positionH relativeFrom="column">
                  <wp:posOffset>685800</wp:posOffset>
                </wp:positionH>
                <wp:positionV relativeFrom="paragraph">
                  <wp:posOffset>253364</wp:posOffset>
                </wp:positionV>
                <wp:extent cx="0" cy="142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7D30B" id="Straight Connector 2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9.95pt" to="5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60330C" wp14:editId="5A6E75A9">
                <wp:simplePos x="0" y="0"/>
                <wp:positionH relativeFrom="column">
                  <wp:posOffset>3790950</wp:posOffset>
                </wp:positionH>
                <wp:positionV relativeFrom="paragraph">
                  <wp:posOffset>234315</wp:posOffset>
                </wp:positionV>
                <wp:extent cx="9525" cy="1809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595E8" id="Straight Connector 2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8.45pt" to="299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F01EB" wp14:editId="1310834F">
                <wp:simplePos x="0" y="0"/>
                <wp:positionH relativeFrom="column">
                  <wp:posOffset>2409825</wp:posOffset>
                </wp:positionH>
                <wp:positionV relativeFrom="paragraph">
                  <wp:posOffset>234315</wp:posOffset>
                </wp:positionV>
                <wp:extent cx="13716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892CE" id="Straight Connector 2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8.45pt" to="297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558EF0" wp14:editId="618F1B93">
                <wp:simplePos x="0" y="0"/>
                <wp:positionH relativeFrom="column">
                  <wp:posOffset>714375</wp:posOffset>
                </wp:positionH>
                <wp:positionV relativeFrom="paragraph">
                  <wp:posOffset>243840</wp:posOffset>
                </wp:positionV>
                <wp:extent cx="16668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57EEF" id="Straight Connector 23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9.2pt" to="187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" strokecolor="#4579b8 [3044]"/>
            </w:pict>
          </mc:Fallback>
        </mc:AlternateContent>
      </w:r>
      <w:r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0BF89" wp14:editId="78FC6D0E">
                <wp:simplePos x="0" y="0"/>
                <wp:positionH relativeFrom="column">
                  <wp:posOffset>2371725</wp:posOffset>
                </wp:positionH>
                <wp:positionV relativeFrom="paragraph">
                  <wp:posOffset>100965</wp:posOffset>
                </wp:positionV>
                <wp:extent cx="9525" cy="161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5D41"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7.95pt" to="187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" strokecolor="black [3040]"/>
            </w:pict>
          </mc:Fallback>
        </mc:AlternateContent>
      </w:r>
      <w:r w:rsidRPr="00FD1315"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679E6" wp14:editId="49E0F7D1">
                <wp:simplePos x="0" y="0"/>
                <wp:positionH relativeFrom="column">
                  <wp:posOffset>2952750</wp:posOffset>
                </wp:positionH>
                <wp:positionV relativeFrom="paragraph">
                  <wp:posOffset>1013460</wp:posOffset>
                </wp:positionV>
                <wp:extent cx="149542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12EA6C2" w14:textId="7939DEC9" w:rsidR="00FD1315" w:rsidRDefault="00FD1315" w:rsidP="00FD1315">
                            <w:r>
                              <w:t>Info5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679E6" id="Text Box 13" o:spid="_x0000_s1033" type="#_x0000_t202" style="position:absolute;margin-left:232.5pt;margin-top:79.8pt;width:117.7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" fillcolor="window" strokeweight=".5pt">
                <v:textbox>
                  <w:txbxContent>
                    <w:p w14:paraId="712EA6C2" w14:textId="7939DEC9" w:rsidR="00FD1315" w:rsidRDefault="00FD1315" w:rsidP="00FD1315">
                      <w:r>
                        <w:t>Info5</w:t>
                      </w:r>
                    </w:p>
                  </w:txbxContent>
                </v:textbox>
              </v:shape>
            </w:pict>
          </mc:Fallback>
        </mc:AlternateContent>
      </w:r>
      <w:r w:rsidRPr="00FD1315"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253FE" wp14:editId="6E1EBB49">
                <wp:simplePos x="0" y="0"/>
                <wp:positionH relativeFrom="column">
                  <wp:posOffset>2924175</wp:posOffset>
                </wp:positionH>
                <wp:positionV relativeFrom="paragraph">
                  <wp:posOffset>384810</wp:posOffset>
                </wp:positionV>
                <wp:extent cx="14954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4BF9F67" w14:textId="739A72F3" w:rsidR="00FD1315" w:rsidRDefault="00FD1315" w:rsidP="00FD1315">
                            <w:r>
                              <w:t>Info4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53FE" id="Text Box 16" o:spid="_x0000_s1034" type="#_x0000_t202" style="position:absolute;margin-left:230.25pt;margin-top:30.3pt;width:117.7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" fillcolor="window" strokeweight=".5pt">
                <v:textbox>
                  <w:txbxContent>
                    <w:p w14:paraId="64BF9F67" w14:textId="739A72F3" w:rsidR="00FD1315" w:rsidRDefault="00FD1315" w:rsidP="00FD1315">
                      <w:r>
                        <w:t>Info4</w:t>
                      </w:r>
                    </w:p>
                  </w:txbxContent>
                </v:textbox>
              </v:shape>
            </w:pict>
          </mc:Fallback>
        </mc:AlternateContent>
      </w:r>
      <w:r w:rsidRPr="00FD1315">
        <w:rPr>
          <w:b w:val="0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07D5E8" wp14:editId="5987CD81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149542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DD721E" w14:textId="6993EFDD" w:rsidR="00FD1315" w:rsidRDefault="00FD1315" w:rsidP="00FD1315">
                            <w:r>
                              <w:t>Info2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7D5E8" id="Text Box 12" o:spid="_x0000_s1035" type="#_x0000_t202" style="position:absolute;margin-left:0;margin-top:29.55pt;width:117.75pt;height:21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" fillcolor="window" strokeweight=".5pt">
                <v:textbox>
                  <w:txbxContent>
                    <w:p w14:paraId="14DD721E" w14:textId="6993EFDD" w:rsidR="00FD1315" w:rsidRDefault="00FD1315" w:rsidP="00FD1315">
                      <w:r>
                        <w:t>Info2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C660B" wp14:editId="485CF39E">
                <wp:simplePos x="0" y="0"/>
                <wp:positionH relativeFrom="margin">
                  <wp:align>left</wp:align>
                </wp:positionH>
                <wp:positionV relativeFrom="paragraph">
                  <wp:posOffset>1015365</wp:posOffset>
                </wp:positionV>
                <wp:extent cx="14954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9C48" w14:textId="5CB40AD8" w:rsidR="00FD1315" w:rsidRDefault="00FD1315">
                            <w:r>
                              <w:t>Info3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660B" id="Text Box 11" o:spid="_x0000_s1036" type="#_x0000_t202" style="position:absolute;margin-left:0;margin-top:79.95pt;width:117.75pt;height:21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3lwIAALsFAAAOAAAAZHJzL2Uyb0RvYy54bWysVFFPGzEMfp+0/xDlfVzbtQU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" fillcolor="white [3201]" strokeweight=".5pt">
                <v:textbox>
                  <w:txbxContent>
                    <w:p w14:paraId="65AE9C48" w14:textId="5CB40AD8" w:rsidR="00FD1315" w:rsidRDefault="00FD1315">
                      <w:r>
                        <w:t>Info3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F16">
        <w:br/>
      </w:r>
      <w:r>
        <w:br/>
      </w:r>
    </w:p>
    <w:p w14:paraId="6797C57D" w14:textId="77777777" w:rsidR="00FD1315" w:rsidRDefault="00FD1315" w:rsidP="00731712">
      <w:pPr>
        <w:pStyle w:val="SAITCaption"/>
        <w:spacing w:before="0" w:after="0"/>
        <w:jc w:val="left"/>
      </w:pPr>
    </w:p>
    <w:p w14:paraId="056A5E5B" w14:textId="77777777" w:rsidR="00FD1315" w:rsidRDefault="00FD1315" w:rsidP="00731712">
      <w:pPr>
        <w:pStyle w:val="SAITCaption"/>
        <w:spacing w:before="0" w:after="0"/>
        <w:jc w:val="left"/>
      </w:pPr>
    </w:p>
    <w:p w14:paraId="5F7C067A" w14:textId="77777777" w:rsidR="00FD1315" w:rsidRDefault="00FD1315" w:rsidP="00731712">
      <w:pPr>
        <w:pStyle w:val="SAITCaption"/>
        <w:spacing w:before="0" w:after="0"/>
        <w:jc w:val="left"/>
      </w:pPr>
    </w:p>
    <w:p w14:paraId="6948C440" w14:textId="7A446FDD" w:rsidR="00FD1315" w:rsidRDefault="00896BF2" w:rsidP="00731712">
      <w:pPr>
        <w:pStyle w:val="SAITCaption"/>
        <w:spacing w:before="0" w:after="0"/>
        <w:jc w:val="left"/>
      </w:pPr>
      <w:r>
        <w:t xml:space="preserve"> |</w:t>
      </w:r>
    </w:p>
    <w:p w14:paraId="4F0BD1B2" w14:textId="580EDD8B" w:rsidR="00731712" w:rsidRDefault="00731712" w:rsidP="00731712">
      <w:pPr>
        <w:pStyle w:val="SAITCaption"/>
        <w:spacing w:before="0" w:after="0"/>
        <w:jc w:val="left"/>
      </w:pPr>
    </w:p>
    <w:p w14:paraId="6C13DF1B" w14:textId="77777777" w:rsidR="00731712" w:rsidRPr="00731712" w:rsidRDefault="00731712" w:rsidP="00731712"/>
    <w:p w14:paraId="4D560280" w14:textId="678799C3" w:rsidR="00731712" w:rsidRDefault="00731712" w:rsidP="00731712">
      <w:pPr>
        <w:tabs>
          <w:tab w:val="left" w:pos="7350"/>
        </w:tabs>
      </w:pPr>
    </w:p>
    <w:p w14:paraId="37E00A9A" w14:textId="77777777" w:rsidR="00362C6F" w:rsidRDefault="00731712" w:rsidP="00362C6F">
      <w:pPr>
        <w:tabs>
          <w:tab w:val="left" w:pos="7350"/>
        </w:tabs>
      </w:pPr>
      <w:r>
        <w:tab/>
      </w:r>
      <w:bookmarkStart w:id="3" w:name="_Toc490631785"/>
    </w:p>
    <w:p w14:paraId="07A1AFDA" w14:textId="50D558A4" w:rsidR="00362C6F" w:rsidRDefault="00362C6F" w:rsidP="00362C6F">
      <w:pPr>
        <w:tabs>
          <w:tab w:val="left" w:pos="7350"/>
        </w:tabs>
      </w:pPr>
    </w:p>
    <w:p w14:paraId="23B66E7C" w14:textId="20DE5A9E" w:rsidR="00417D2D" w:rsidRPr="00D61D6B" w:rsidRDefault="009E44EF" w:rsidP="00362C6F">
      <w:pPr>
        <w:tabs>
          <w:tab w:val="left" w:pos="7350"/>
        </w:tabs>
        <w:rPr>
          <w:b/>
        </w:rPr>
      </w:pPr>
      <w:r w:rsidRPr="00D61D6B">
        <w:rPr>
          <w:b/>
        </w:rPr>
        <w:t>#!bin/bash</w:t>
      </w:r>
    </w:p>
    <w:p w14:paraId="584A9A30" w14:textId="0E6B234A" w:rsidR="009E44EF" w:rsidRPr="00D61D6B" w:rsidRDefault="009E44EF" w:rsidP="009E44EF">
      <w:pPr>
        <w:tabs>
          <w:tab w:val="left" w:pos="7350"/>
        </w:tabs>
        <w:rPr>
          <w:b/>
        </w:rPr>
      </w:pPr>
      <w:r w:rsidRPr="00D61D6B">
        <w:rPr>
          <w:b/>
        </w:rPr>
        <w:t>m</w:t>
      </w:r>
      <w:r w:rsidRPr="00D61D6B">
        <w:rPr>
          <w:b/>
        </w:rPr>
        <w:t>kdir</w:t>
      </w:r>
      <w:r w:rsidRPr="00D61D6B">
        <w:rPr>
          <w:b/>
        </w:rPr>
        <w:t xml:space="preserve"> </w:t>
      </w:r>
      <w:r w:rsidRPr="00D61D6B">
        <w:rPr>
          <w:b/>
        </w:rPr>
        <w:t>/home/user/info1</w:t>
      </w:r>
    </w:p>
    <w:p w14:paraId="2CF49D16" w14:textId="7DDC1CDA" w:rsidR="009E44EF" w:rsidRPr="00D61D6B" w:rsidRDefault="009E44EF" w:rsidP="009E44EF">
      <w:pPr>
        <w:tabs>
          <w:tab w:val="left" w:pos="7350"/>
        </w:tabs>
        <w:rPr>
          <w:b/>
        </w:rPr>
      </w:pPr>
      <w:r w:rsidRPr="00D61D6B">
        <w:rPr>
          <w:b/>
        </w:rPr>
        <w:t>mkdir</w:t>
      </w:r>
      <w:r w:rsidR="009B0C50" w:rsidRPr="00D61D6B">
        <w:rPr>
          <w:b/>
        </w:rPr>
        <w:t xml:space="preserve"> </w:t>
      </w:r>
      <w:r w:rsidRPr="00D61D6B">
        <w:rPr>
          <w:b/>
        </w:rPr>
        <w:t>/home/user/info1</w:t>
      </w:r>
      <w:r w:rsidRPr="00D61D6B">
        <w:rPr>
          <w:b/>
        </w:rPr>
        <w:t>/info2</w:t>
      </w:r>
    </w:p>
    <w:p w14:paraId="3865D188" w14:textId="58ACF266" w:rsidR="009E44EF" w:rsidRPr="00D61D6B" w:rsidRDefault="009E44EF" w:rsidP="009E44EF">
      <w:pPr>
        <w:tabs>
          <w:tab w:val="left" w:pos="7350"/>
        </w:tabs>
        <w:rPr>
          <w:b/>
        </w:rPr>
      </w:pPr>
      <w:r w:rsidRPr="00D61D6B">
        <w:rPr>
          <w:b/>
        </w:rPr>
        <w:t>mkdir</w:t>
      </w:r>
      <w:r w:rsidRPr="00D61D6B">
        <w:rPr>
          <w:b/>
        </w:rPr>
        <w:t xml:space="preserve"> </w:t>
      </w:r>
      <w:r w:rsidRPr="00D61D6B">
        <w:rPr>
          <w:b/>
        </w:rPr>
        <w:t>/home/user/info1</w:t>
      </w:r>
      <w:r w:rsidRPr="00D61D6B">
        <w:rPr>
          <w:b/>
        </w:rPr>
        <w:t>/info2/info3</w:t>
      </w:r>
    </w:p>
    <w:p w14:paraId="6DFFB9DB" w14:textId="6059815E" w:rsidR="009E44EF" w:rsidRPr="00D61D6B" w:rsidRDefault="009E44EF" w:rsidP="009E44EF">
      <w:pPr>
        <w:tabs>
          <w:tab w:val="left" w:pos="7350"/>
        </w:tabs>
        <w:rPr>
          <w:b/>
        </w:rPr>
      </w:pPr>
      <w:r w:rsidRPr="00D61D6B">
        <w:rPr>
          <w:b/>
        </w:rPr>
        <w:t>mkdir</w:t>
      </w:r>
      <w:r w:rsidRPr="00D61D6B">
        <w:rPr>
          <w:b/>
        </w:rPr>
        <w:t xml:space="preserve"> </w:t>
      </w:r>
      <w:r w:rsidRPr="00D61D6B">
        <w:rPr>
          <w:b/>
        </w:rPr>
        <w:t>/home</w:t>
      </w:r>
      <w:r w:rsidRPr="00D61D6B">
        <w:rPr>
          <w:b/>
        </w:rPr>
        <w:t>/user/info1/info4</w:t>
      </w:r>
    </w:p>
    <w:p w14:paraId="068A07E3" w14:textId="71FF0B18" w:rsidR="009E44EF" w:rsidRPr="00D61D6B" w:rsidRDefault="009E44EF" w:rsidP="009E44EF">
      <w:pPr>
        <w:tabs>
          <w:tab w:val="left" w:pos="7350"/>
        </w:tabs>
        <w:rPr>
          <w:b/>
        </w:rPr>
      </w:pPr>
      <w:r w:rsidRPr="00D61D6B">
        <w:rPr>
          <w:b/>
        </w:rPr>
        <w:t>mkdir</w:t>
      </w:r>
      <w:r w:rsidRPr="00D61D6B">
        <w:rPr>
          <w:b/>
        </w:rPr>
        <w:t xml:space="preserve"> </w:t>
      </w:r>
      <w:r w:rsidRPr="00D61D6B">
        <w:rPr>
          <w:b/>
        </w:rPr>
        <w:t>/home/user/info1</w:t>
      </w:r>
      <w:r w:rsidRPr="00D61D6B">
        <w:rPr>
          <w:b/>
        </w:rPr>
        <w:t>/info4/info5</w:t>
      </w:r>
    </w:p>
    <w:p w14:paraId="45EA94D1" w14:textId="77777777" w:rsidR="009E44EF" w:rsidRDefault="009E44EF" w:rsidP="00362C6F">
      <w:pPr>
        <w:tabs>
          <w:tab w:val="left" w:pos="7350"/>
        </w:tabs>
      </w:pPr>
    </w:p>
    <w:p w14:paraId="323BB73A" w14:textId="37F0F3B4" w:rsidR="00417D2D" w:rsidRDefault="00417D2D" w:rsidP="00362C6F">
      <w:pPr>
        <w:tabs>
          <w:tab w:val="left" w:pos="7350"/>
        </w:tabs>
      </w:pPr>
    </w:p>
    <w:p w14:paraId="31C20CBE" w14:textId="7C6FB261" w:rsidR="00417D2D" w:rsidRDefault="00417D2D" w:rsidP="00362C6F">
      <w:pPr>
        <w:tabs>
          <w:tab w:val="left" w:pos="7350"/>
        </w:tabs>
      </w:pPr>
    </w:p>
    <w:p w14:paraId="641B3FE0" w14:textId="77777777" w:rsidR="00417D2D" w:rsidRDefault="00417D2D" w:rsidP="00362C6F">
      <w:pPr>
        <w:tabs>
          <w:tab w:val="left" w:pos="7350"/>
        </w:tabs>
      </w:pPr>
    </w:p>
    <w:p w14:paraId="593ED981" w14:textId="290388BE" w:rsidR="00E577FE" w:rsidRDefault="00FD1315" w:rsidP="00362C6F">
      <w:pPr>
        <w:tabs>
          <w:tab w:val="left" w:pos="7350"/>
        </w:tabs>
      </w:pPr>
      <w:r>
        <w:t>The same script</w:t>
      </w:r>
      <w:r w:rsidR="00E577FE">
        <w:t xml:space="preserve"> should also</w:t>
      </w:r>
      <w:r w:rsidR="00731712">
        <w:t>:</w:t>
      </w:r>
      <w:bookmarkEnd w:id="3"/>
    </w:p>
    <w:p w14:paraId="34D01DBF" w14:textId="77777777" w:rsidR="00DB7570" w:rsidRPr="00E577FE" w:rsidRDefault="00DB7570" w:rsidP="00DB7570">
      <w:pPr>
        <w:pStyle w:val="ListParagraph"/>
      </w:pPr>
    </w:p>
    <w:p w14:paraId="2B2C61E6" w14:textId="64C4D17B" w:rsidR="00E577FE" w:rsidRPr="009E44EF" w:rsidRDefault="005F3CD1" w:rsidP="00E577FE">
      <w:pPr>
        <w:pStyle w:val="HeadingStyle1"/>
        <w:numPr>
          <w:ilvl w:val="1"/>
          <w:numId w:val="11"/>
        </w:numPr>
        <w:spacing w:before="0"/>
      </w:pPr>
      <w:bookmarkStart w:id="4" w:name="_Toc490631786"/>
      <w:r>
        <w:rPr>
          <w:b w:val="0"/>
          <w:sz w:val="22"/>
        </w:rPr>
        <w:t xml:space="preserve">Set </w:t>
      </w:r>
      <w:r w:rsidR="00E577FE">
        <w:rPr>
          <w:b w:val="0"/>
          <w:sz w:val="22"/>
        </w:rPr>
        <w:t>the ownership of the info2 branch (and subdirectories) to user1.</w:t>
      </w:r>
      <w:bookmarkEnd w:id="4"/>
    </w:p>
    <w:p w14:paraId="6DA54FD2" w14:textId="56322E73" w:rsidR="009E44EF" w:rsidRPr="00D61D6B" w:rsidRDefault="009E44EF" w:rsidP="009E44EF">
      <w:pPr>
        <w:pStyle w:val="HeadingStyle1"/>
        <w:spacing w:before="0"/>
        <w:ind w:left="1080"/>
      </w:pPr>
      <w:r w:rsidRPr="00D61D6B">
        <w:rPr>
          <w:sz w:val="22"/>
        </w:rPr>
        <w:t>chown –R user1:user2 info2</w:t>
      </w:r>
    </w:p>
    <w:p w14:paraId="78AE9101" w14:textId="77777777" w:rsidR="009E44EF" w:rsidRPr="009E44EF" w:rsidRDefault="004D7D85" w:rsidP="00E577FE">
      <w:pPr>
        <w:pStyle w:val="HeadingStyle1"/>
        <w:numPr>
          <w:ilvl w:val="1"/>
          <w:numId w:val="11"/>
        </w:numPr>
        <w:spacing w:before="0"/>
      </w:pPr>
      <w:bookmarkStart w:id="5" w:name="_Toc490631787"/>
      <w:r>
        <w:rPr>
          <w:b w:val="0"/>
          <w:sz w:val="22"/>
        </w:rPr>
        <w:t>Do t</w:t>
      </w:r>
      <w:r w:rsidR="00E577FE">
        <w:rPr>
          <w:b w:val="0"/>
          <w:sz w:val="22"/>
        </w:rPr>
        <w:t>he same for the info4 branch</w:t>
      </w:r>
      <w:r>
        <w:rPr>
          <w:b w:val="0"/>
          <w:sz w:val="22"/>
        </w:rPr>
        <w:t>,</w:t>
      </w:r>
      <w:r w:rsidR="00E577FE">
        <w:rPr>
          <w:b w:val="0"/>
          <w:sz w:val="22"/>
        </w:rPr>
        <w:t xml:space="preserve"> but set ownership to user2</w:t>
      </w:r>
    </w:p>
    <w:p w14:paraId="5C591CBA" w14:textId="75E974A7" w:rsidR="00E577FE" w:rsidRPr="00D61D6B" w:rsidRDefault="009E44EF" w:rsidP="009E44EF">
      <w:pPr>
        <w:pStyle w:val="HeadingStyle1"/>
        <w:spacing w:before="0"/>
        <w:ind w:left="1440"/>
      </w:pPr>
      <w:r w:rsidRPr="00D61D6B">
        <w:rPr>
          <w:sz w:val="22"/>
        </w:rPr>
        <w:t>chown –R user2:user2 info4</w:t>
      </w:r>
      <w:bookmarkEnd w:id="5"/>
    </w:p>
    <w:p w14:paraId="37AF9466" w14:textId="4070A393" w:rsidR="00E577FE" w:rsidRPr="009E44EF" w:rsidRDefault="00E577FE" w:rsidP="00E577FE">
      <w:pPr>
        <w:pStyle w:val="HeadingStyle1"/>
        <w:numPr>
          <w:ilvl w:val="1"/>
          <w:numId w:val="11"/>
        </w:numPr>
        <w:spacing w:before="0"/>
      </w:pPr>
      <w:bookmarkStart w:id="6" w:name="_Toc490631788"/>
      <w:r>
        <w:rPr>
          <w:b w:val="0"/>
          <w:sz w:val="22"/>
        </w:rPr>
        <w:t>Modify the permissions of the info2 branch to allow full access to user1 and no access to anyone else.</w:t>
      </w:r>
      <w:bookmarkEnd w:id="6"/>
    </w:p>
    <w:p w14:paraId="3C401505" w14:textId="1E7C5182" w:rsidR="009E44EF" w:rsidRPr="00D61D6B" w:rsidRDefault="009E44EF" w:rsidP="009E44EF">
      <w:pPr>
        <w:pStyle w:val="HeadingStyle1"/>
        <w:spacing w:before="0"/>
        <w:ind w:left="1440"/>
      </w:pPr>
      <w:r w:rsidRPr="00D61D6B">
        <w:rPr>
          <w:sz w:val="22"/>
        </w:rPr>
        <w:t>chmod –R 700</w:t>
      </w:r>
      <w:r w:rsidR="009B0C50" w:rsidRPr="00D61D6B">
        <w:rPr>
          <w:sz w:val="22"/>
        </w:rPr>
        <w:t xml:space="preserve"> /home/user/info1/info2</w:t>
      </w:r>
    </w:p>
    <w:p w14:paraId="7EE48A81" w14:textId="51740BDB" w:rsidR="00FD1315" w:rsidRDefault="00E577FE" w:rsidP="00E577FE">
      <w:pPr>
        <w:pStyle w:val="HeadingStyle1"/>
        <w:numPr>
          <w:ilvl w:val="1"/>
          <w:numId w:val="11"/>
        </w:numPr>
        <w:spacing w:before="0"/>
      </w:pPr>
      <w:bookmarkStart w:id="7" w:name="_Toc490631789"/>
      <w:r>
        <w:rPr>
          <w:b w:val="0"/>
          <w:sz w:val="22"/>
        </w:rPr>
        <w:t>Modify the permissions of the info4 branch to allow full access to user2 and read and execute access to anyone else.</w:t>
      </w:r>
      <w:bookmarkEnd w:id="7"/>
    </w:p>
    <w:p w14:paraId="4D177E7F" w14:textId="35052EA5" w:rsidR="00433B33" w:rsidRPr="00D61D6B" w:rsidRDefault="009B0C50" w:rsidP="009E44EF">
      <w:pPr>
        <w:ind w:left="1440"/>
        <w:rPr>
          <w:b/>
        </w:rPr>
      </w:pPr>
      <w:r w:rsidRPr="00D61D6B">
        <w:rPr>
          <w:b/>
        </w:rPr>
        <w:t>c</w:t>
      </w:r>
      <w:r w:rsidR="009E44EF" w:rsidRPr="00D61D6B">
        <w:rPr>
          <w:b/>
        </w:rPr>
        <w:t xml:space="preserve">hmod –R 755 </w:t>
      </w:r>
      <w:r w:rsidRPr="00D61D6B">
        <w:rPr>
          <w:b/>
        </w:rPr>
        <w:t>home/user/info1/info4</w:t>
      </w:r>
    </w:p>
    <w:p w14:paraId="22DB32EE" w14:textId="4E3D96C6" w:rsidR="009B0C50" w:rsidRDefault="009B0C50" w:rsidP="009E44EF">
      <w:pPr>
        <w:ind w:left="1440"/>
      </w:pPr>
    </w:p>
    <w:p w14:paraId="2BCDFA41" w14:textId="37B97E55" w:rsidR="009B0C50" w:rsidRPr="001B0A05" w:rsidRDefault="009B0C50" w:rsidP="009E44EF">
      <w:pPr>
        <w:ind w:left="1440"/>
      </w:pPr>
      <w:r>
        <w:rPr>
          <w:noProof/>
          <w:lang w:val="en-CA" w:eastAsia="en-CA"/>
        </w:rPr>
        <w:drawing>
          <wp:inline distT="0" distB="0" distL="0" distR="0" wp14:anchorId="62305AFE" wp14:editId="741FB37D">
            <wp:extent cx="38195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50" w:rsidRPr="001B0A05" w:rsidSect="00512D26"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8C6D4" w14:textId="77777777" w:rsidR="00CF0410" w:rsidRDefault="00CF0410" w:rsidP="007F2B57">
      <w:r>
        <w:separator/>
      </w:r>
    </w:p>
    <w:p w14:paraId="6330AA4D" w14:textId="77777777" w:rsidR="00CF0410" w:rsidRDefault="00CF0410" w:rsidP="007F2B57"/>
    <w:p w14:paraId="5D022C67" w14:textId="77777777" w:rsidR="00CF0410" w:rsidRDefault="00CF0410" w:rsidP="007F2B57"/>
  </w:endnote>
  <w:endnote w:type="continuationSeparator" w:id="0">
    <w:p w14:paraId="20D33391" w14:textId="77777777" w:rsidR="00CF0410" w:rsidRDefault="00CF0410" w:rsidP="007F2B57">
      <w:r>
        <w:continuationSeparator/>
      </w:r>
    </w:p>
    <w:p w14:paraId="616E0A81" w14:textId="77777777" w:rsidR="00CF0410" w:rsidRDefault="00CF0410" w:rsidP="007F2B57"/>
    <w:p w14:paraId="5595E5FB" w14:textId="77777777" w:rsidR="00CF0410" w:rsidRDefault="00CF0410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802A" w14:textId="1B0ACA58" w:rsidR="00017FD6" w:rsidRDefault="003B0CFB" w:rsidP="00017FD6">
    <w:r>
      <w:t>© 2017</w:t>
    </w:r>
    <w:r w:rsidR="00017FD6"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68B45" w14:textId="77777777" w:rsidR="00CF0410" w:rsidRDefault="00CF0410" w:rsidP="007F2B57">
      <w:r>
        <w:separator/>
      </w:r>
    </w:p>
    <w:p w14:paraId="5409C735" w14:textId="77777777" w:rsidR="00CF0410" w:rsidRDefault="00CF0410" w:rsidP="007F2B57"/>
    <w:p w14:paraId="162C20E3" w14:textId="77777777" w:rsidR="00CF0410" w:rsidRDefault="00CF0410" w:rsidP="007F2B57"/>
  </w:footnote>
  <w:footnote w:type="continuationSeparator" w:id="0">
    <w:p w14:paraId="46452DF9" w14:textId="77777777" w:rsidR="00CF0410" w:rsidRDefault="00CF0410" w:rsidP="007F2B57">
      <w:r>
        <w:continuationSeparator/>
      </w:r>
    </w:p>
    <w:p w14:paraId="67018744" w14:textId="77777777" w:rsidR="00CF0410" w:rsidRDefault="00CF0410" w:rsidP="007F2B57"/>
    <w:p w14:paraId="40AF256D" w14:textId="77777777" w:rsidR="00CF0410" w:rsidRDefault="00CF0410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AEC61F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C9D"/>
    <w:multiLevelType w:val="hybridMultilevel"/>
    <w:tmpl w:val="3BD855B0"/>
    <w:lvl w:ilvl="0" w:tplc="2544EA32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5BB0"/>
    <w:multiLevelType w:val="multilevel"/>
    <w:tmpl w:val="5658BF80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65D2D"/>
    <w:multiLevelType w:val="hybridMultilevel"/>
    <w:tmpl w:val="588C8278"/>
    <w:lvl w:ilvl="0" w:tplc="D92C19B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F021A"/>
    <w:multiLevelType w:val="hybridMultilevel"/>
    <w:tmpl w:val="FFC4A60A"/>
    <w:lvl w:ilvl="0" w:tplc="2544EA32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6F22D372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D0871"/>
    <w:multiLevelType w:val="hybridMultilevel"/>
    <w:tmpl w:val="2D0A5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4"/>
  </w:num>
  <w:num w:numId="7">
    <w:abstractNumId w:val="14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62BD"/>
    <w:rsid w:val="00036EB7"/>
    <w:rsid w:val="00036F15"/>
    <w:rsid w:val="00041B5E"/>
    <w:rsid w:val="0004384D"/>
    <w:rsid w:val="0004778B"/>
    <w:rsid w:val="0005300F"/>
    <w:rsid w:val="000537E5"/>
    <w:rsid w:val="00053992"/>
    <w:rsid w:val="000554E3"/>
    <w:rsid w:val="000579BB"/>
    <w:rsid w:val="000703BF"/>
    <w:rsid w:val="0009096F"/>
    <w:rsid w:val="00090ACB"/>
    <w:rsid w:val="000944B1"/>
    <w:rsid w:val="00095D68"/>
    <w:rsid w:val="000D5A67"/>
    <w:rsid w:val="000D6CD4"/>
    <w:rsid w:val="000F5078"/>
    <w:rsid w:val="0010125A"/>
    <w:rsid w:val="0010711D"/>
    <w:rsid w:val="00117156"/>
    <w:rsid w:val="001328B2"/>
    <w:rsid w:val="00141299"/>
    <w:rsid w:val="00144E22"/>
    <w:rsid w:val="001516F6"/>
    <w:rsid w:val="001547CE"/>
    <w:rsid w:val="0016421B"/>
    <w:rsid w:val="001A0046"/>
    <w:rsid w:val="001A0A50"/>
    <w:rsid w:val="001A7B2E"/>
    <w:rsid w:val="001B0A05"/>
    <w:rsid w:val="001B7D93"/>
    <w:rsid w:val="001C77AE"/>
    <w:rsid w:val="001D399F"/>
    <w:rsid w:val="001E2684"/>
    <w:rsid w:val="001E53ED"/>
    <w:rsid w:val="001E692B"/>
    <w:rsid w:val="001F1521"/>
    <w:rsid w:val="00230C13"/>
    <w:rsid w:val="0023710B"/>
    <w:rsid w:val="00242511"/>
    <w:rsid w:val="00247023"/>
    <w:rsid w:val="002518CB"/>
    <w:rsid w:val="00253EC4"/>
    <w:rsid w:val="002579D3"/>
    <w:rsid w:val="00257E1E"/>
    <w:rsid w:val="00264C10"/>
    <w:rsid w:val="002760F6"/>
    <w:rsid w:val="00276B8F"/>
    <w:rsid w:val="00282174"/>
    <w:rsid w:val="002A2EFB"/>
    <w:rsid w:val="002C6414"/>
    <w:rsid w:val="002D316C"/>
    <w:rsid w:val="002E70A0"/>
    <w:rsid w:val="002F1139"/>
    <w:rsid w:val="002F3569"/>
    <w:rsid w:val="00311CEF"/>
    <w:rsid w:val="00311F98"/>
    <w:rsid w:val="00313C58"/>
    <w:rsid w:val="003152BC"/>
    <w:rsid w:val="00325AAC"/>
    <w:rsid w:val="00337BAE"/>
    <w:rsid w:val="00342C34"/>
    <w:rsid w:val="00350155"/>
    <w:rsid w:val="00350648"/>
    <w:rsid w:val="003558B2"/>
    <w:rsid w:val="00357496"/>
    <w:rsid w:val="00362C6F"/>
    <w:rsid w:val="0037356B"/>
    <w:rsid w:val="00373D1D"/>
    <w:rsid w:val="00393D87"/>
    <w:rsid w:val="003B0CFB"/>
    <w:rsid w:val="003F12CC"/>
    <w:rsid w:val="003F1384"/>
    <w:rsid w:val="003F3614"/>
    <w:rsid w:val="00411C90"/>
    <w:rsid w:val="00412481"/>
    <w:rsid w:val="00417D2D"/>
    <w:rsid w:val="00426F5E"/>
    <w:rsid w:val="00433B33"/>
    <w:rsid w:val="004503C5"/>
    <w:rsid w:val="004540D0"/>
    <w:rsid w:val="00457729"/>
    <w:rsid w:val="00464AA9"/>
    <w:rsid w:val="00475522"/>
    <w:rsid w:val="004974D2"/>
    <w:rsid w:val="004A51BA"/>
    <w:rsid w:val="004B3928"/>
    <w:rsid w:val="004C4C4D"/>
    <w:rsid w:val="004C6B67"/>
    <w:rsid w:val="004D7D85"/>
    <w:rsid w:val="004E2235"/>
    <w:rsid w:val="005011B2"/>
    <w:rsid w:val="0050120A"/>
    <w:rsid w:val="00512D26"/>
    <w:rsid w:val="00551EE2"/>
    <w:rsid w:val="00590F16"/>
    <w:rsid w:val="00595E89"/>
    <w:rsid w:val="005A25B4"/>
    <w:rsid w:val="005A4320"/>
    <w:rsid w:val="005B2B6A"/>
    <w:rsid w:val="005F3CD1"/>
    <w:rsid w:val="006075E7"/>
    <w:rsid w:val="006148DC"/>
    <w:rsid w:val="00644444"/>
    <w:rsid w:val="00657374"/>
    <w:rsid w:val="00666EA3"/>
    <w:rsid w:val="006A1CDF"/>
    <w:rsid w:val="006A6D5A"/>
    <w:rsid w:val="006C16DE"/>
    <w:rsid w:val="006F44A1"/>
    <w:rsid w:val="00703C7D"/>
    <w:rsid w:val="00723846"/>
    <w:rsid w:val="00731712"/>
    <w:rsid w:val="007343A7"/>
    <w:rsid w:val="007A5107"/>
    <w:rsid w:val="007B6BA5"/>
    <w:rsid w:val="007C12F5"/>
    <w:rsid w:val="007D01AD"/>
    <w:rsid w:val="007E5769"/>
    <w:rsid w:val="007F2B57"/>
    <w:rsid w:val="00812F17"/>
    <w:rsid w:val="00835E23"/>
    <w:rsid w:val="008411EE"/>
    <w:rsid w:val="00873AE2"/>
    <w:rsid w:val="0088153E"/>
    <w:rsid w:val="008853E9"/>
    <w:rsid w:val="00885FD5"/>
    <w:rsid w:val="00896BF2"/>
    <w:rsid w:val="00897B0B"/>
    <w:rsid w:val="008A1EC8"/>
    <w:rsid w:val="008B2EBF"/>
    <w:rsid w:val="008B573D"/>
    <w:rsid w:val="008B5F02"/>
    <w:rsid w:val="008B6EED"/>
    <w:rsid w:val="008C2999"/>
    <w:rsid w:val="008C2E88"/>
    <w:rsid w:val="008D2B18"/>
    <w:rsid w:val="008E7053"/>
    <w:rsid w:val="008F7C78"/>
    <w:rsid w:val="00900BDB"/>
    <w:rsid w:val="00903AC8"/>
    <w:rsid w:val="0090605E"/>
    <w:rsid w:val="00916B16"/>
    <w:rsid w:val="009213A0"/>
    <w:rsid w:val="00926A68"/>
    <w:rsid w:val="00935B3E"/>
    <w:rsid w:val="00955C37"/>
    <w:rsid w:val="00956AFF"/>
    <w:rsid w:val="00964C14"/>
    <w:rsid w:val="00970B47"/>
    <w:rsid w:val="009744B7"/>
    <w:rsid w:val="009A557C"/>
    <w:rsid w:val="009B0C50"/>
    <w:rsid w:val="009C1F3C"/>
    <w:rsid w:val="009C77F7"/>
    <w:rsid w:val="009E44EF"/>
    <w:rsid w:val="009F6C19"/>
    <w:rsid w:val="00A07387"/>
    <w:rsid w:val="00A213D6"/>
    <w:rsid w:val="00A300E3"/>
    <w:rsid w:val="00A34C65"/>
    <w:rsid w:val="00A45EC3"/>
    <w:rsid w:val="00A45FB0"/>
    <w:rsid w:val="00A4603F"/>
    <w:rsid w:val="00A504CA"/>
    <w:rsid w:val="00A5077E"/>
    <w:rsid w:val="00A63C99"/>
    <w:rsid w:val="00A66560"/>
    <w:rsid w:val="00A70299"/>
    <w:rsid w:val="00A86C79"/>
    <w:rsid w:val="00A91102"/>
    <w:rsid w:val="00AA2C0E"/>
    <w:rsid w:val="00AA3555"/>
    <w:rsid w:val="00AB152B"/>
    <w:rsid w:val="00AC0083"/>
    <w:rsid w:val="00AC0832"/>
    <w:rsid w:val="00AC12AF"/>
    <w:rsid w:val="00AC197D"/>
    <w:rsid w:val="00AF3B24"/>
    <w:rsid w:val="00AF7CDD"/>
    <w:rsid w:val="00B074E1"/>
    <w:rsid w:val="00B317F4"/>
    <w:rsid w:val="00B4401E"/>
    <w:rsid w:val="00B53BF5"/>
    <w:rsid w:val="00B6174B"/>
    <w:rsid w:val="00B66B8A"/>
    <w:rsid w:val="00B97B1D"/>
    <w:rsid w:val="00BA0A48"/>
    <w:rsid w:val="00BA4726"/>
    <w:rsid w:val="00BB3F7A"/>
    <w:rsid w:val="00BB7F5D"/>
    <w:rsid w:val="00BF1687"/>
    <w:rsid w:val="00BF377E"/>
    <w:rsid w:val="00C01287"/>
    <w:rsid w:val="00C10994"/>
    <w:rsid w:val="00C10B87"/>
    <w:rsid w:val="00C24CD4"/>
    <w:rsid w:val="00C31B38"/>
    <w:rsid w:val="00C43AB3"/>
    <w:rsid w:val="00C52086"/>
    <w:rsid w:val="00C577BB"/>
    <w:rsid w:val="00C57BA2"/>
    <w:rsid w:val="00C72591"/>
    <w:rsid w:val="00C91BB9"/>
    <w:rsid w:val="00C964E5"/>
    <w:rsid w:val="00CA271C"/>
    <w:rsid w:val="00CC08CE"/>
    <w:rsid w:val="00CC0FE8"/>
    <w:rsid w:val="00CC55E1"/>
    <w:rsid w:val="00CD0BF9"/>
    <w:rsid w:val="00CE6287"/>
    <w:rsid w:val="00CF0410"/>
    <w:rsid w:val="00D00BE5"/>
    <w:rsid w:val="00D058A1"/>
    <w:rsid w:val="00D250AC"/>
    <w:rsid w:val="00D26144"/>
    <w:rsid w:val="00D4672E"/>
    <w:rsid w:val="00D60049"/>
    <w:rsid w:val="00D601EB"/>
    <w:rsid w:val="00D61D6B"/>
    <w:rsid w:val="00D64C23"/>
    <w:rsid w:val="00D65F9C"/>
    <w:rsid w:val="00D664EC"/>
    <w:rsid w:val="00D74B2C"/>
    <w:rsid w:val="00DB0871"/>
    <w:rsid w:val="00DB7570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3820"/>
    <w:rsid w:val="00E45F6E"/>
    <w:rsid w:val="00E528C4"/>
    <w:rsid w:val="00E5353D"/>
    <w:rsid w:val="00E548FA"/>
    <w:rsid w:val="00E552DA"/>
    <w:rsid w:val="00E56E10"/>
    <w:rsid w:val="00E577FE"/>
    <w:rsid w:val="00E630E5"/>
    <w:rsid w:val="00E64327"/>
    <w:rsid w:val="00E7012B"/>
    <w:rsid w:val="00E74FA9"/>
    <w:rsid w:val="00EA0ED5"/>
    <w:rsid w:val="00EA33DA"/>
    <w:rsid w:val="00EB176F"/>
    <w:rsid w:val="00EC5E6E"/>
    <w:rsid w:val="00EC77BE"/>
    <w:rsid w:val="00ED3282"/>
    <w:rsid w:val="00EF2EBA"/>
    <w:rsid w:val="00EF5C89"/>
    <w:rsid w:val="00F03265"/>
    <w:rsid w:val="00F0551D"/>
    <w:rsid w:val="00F116E0"/>
    <w:rsid w:val="00F33A84"/>
    <w:rsid w:val="00F62EC0"/>
    <w:rsid w:val="00F8588C"/>
    <w:rsid w:val="00F91646"/>
    <w:rsid w:val="00FA2DA1"/>
    <w:rsid w:val="00FA3A5B"/>
    <w:rsid w:val="00FB3278"/>
    <w:rsid w:val="00FB3AC4"/>
    <w:rsid w:val="00FB3D74"/>
    <w:rsid w:val="00FC1CFE"/>
    <w:rsid w:val="00FC6767"/>
    <w:rsid w:val="00FD1315"/>
    <w:rsid w:val="00FF1998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5A5E3B84-1D6A-4B77-A06A-14EE698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7D73-2AB6-4CCA-87CF-7A04462B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678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Ahmed Almass</cp:lastModifiedBy>
  <cp:revision>19</cp:revision>
  <cp:lastPrinted>2016-10-25T21:35:00Z</cp:lastPrinted>
  <dcterms:created xsi:type="dcterms:W3CDTF">2017-07-10T20:00:00Z</dcterms:created>
  <dcterms:modified xsi:type="dcterms:W3CDTF">2017-10-20T07:57:00Z</dcterms:modified>
</cp:coreProperties>
</file>