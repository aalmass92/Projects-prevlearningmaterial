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F8A3D" w14:textId="77777777" w:rsidR="00C01287" w:rsidRPr="00644444" w:rsidRDefault="004540D0" w:rsidP="007F2B57">
      <w:r>
        <w:rPr>
          <w:noProof/>
          <w:lang w:val="en-CA" w:eastAsia="en-CA"/>
        </w:rPr>
        <w:drawing>
          <wp:anchor distT="0" distB="0" distL="114300" distR="114300" simplePos="0" relativeHeight="251704320" behindDoc="1" locked="0" layoutInCell="1" allowOverlap="1" wp14:anchorId="0CF05866" wp14:editId="7ED915A6">
            <wp:simplePos x="0" y="0"/>
            <wp:positionH relativeFrom="column">
              <wp:posOffset>4864100</wp:posOffset>
            </wp:positionH>
            <wp:positionV relativeFrom="paragraph">
              <wp:posOffset>-173355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3D319" w14:textId="6A7895DA" w:rsidR="005A25B4" w:rsidRPr="001547CE" w:rsidRDefault="00F62EC0" w:rsidP="007F2B57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AB6F95E" wp14:editId="2F19B1B9">
                <wp:simplePos x="0" y="0"/>
                <wp:positionH relativeFrom="column">
                  <wp:posOffset>-301336</wp:posOffset>
                </wp:positionH>
                <wp:positionV relativeFrom="paragraph">
                  <wp:posOffset>3489325</wp:posOffset>
                </wp:positionV>
                <wp:extent cx="6960904" cy="5209557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0904" cy="5209557"/>
                          <a:chOff x="4226" y="0"/>
                          <a:chExt cx="69613" cy="52096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4226" y="0"/>
                            <a:ext cx="68978" cy="47604"/>
                            <a:chOff x="4226" y="0"/>
                            <a:chExt cx="68978" cy="47604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6EF47" w14:textId="0B94EDA9" w:rsidR="002C6414" w:rsidRPr="00090ACB" w:rsidRDefault="002C6414" w:rsidP="007F2B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1" y="0"/>
                              <a:ext cx="67123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54F2E0" w14:textId="77777777" w:rsidR="003C267E" w:rsidRDefault="003C267E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Lab 10</w:t>
                                </w:r>
                              </w:p>
                              <w:p w14:paraId="3C4049E3" w14:textId="1BF67463" w:rsidR="00886A41" w:rsidRDefault="00886A41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Security Tools</w:t>
                                </w:r>
                              </w:p>
                              <w:p w14:paraId="767D7429" w14:textId="44C4BCB9" w:rsidR="002C6414" w:rsidRPr="00A45EC3" w:rsidRDefault="002C6414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" y="39336"/>
                              <a:ext cx="66583" cy="8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94799F" w14:textId="0A277F86" w:rsidR="002C6414" w:rsidRPr="00A45EC3" w:rsidRDefault="00AA3555" w:rsidP="007E5769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ITSC 200: Network Protocols and Security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0A1D" w14:textId="3D2A3FCE" w:rsidR="002C6414" w:rsidRPr="008B6EED" w:rsidRDefault="002C6414" w:rsidP="007F2B57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F95E" id="Group 31" o:spid="_x0000_s1026" style="position:absolute;margin-left:-23.75pt;margin-top:274.75pt;width:548.1pt;height:410.2pt;z-index:251654656" coordorigin="4226" coordsize="69613,5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">
                <v:group id="Group 30" o:spid="_x0000_s1027" style="position:absolute;left:4226;width:68978;height:47604" coordorigin="4226" coordsize="68978,47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p w14:paraId="2866EF47" w14:textId="0B94EDA9" w:rsidR="002C6414" w:rsidRPr="00090ACB" w:rsidRDefault="002C6414" w:rsidP="007F2B57"/>
                      </w:txbxContent>
                    </v:textbox>
                  </v:shape>
                  <v:shape id="Text Box 5" o:spid="_x0000_s1029" type="#_x0000_t202" style="position:absolute;left:6081;width:67123;height:39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<v:textbox>
                      <w:txbxContent>
                        <w:p w14:paraId="7E54F2E0" w14:textId="77777777" w:rsidR="003C267E" w:rsidRDefault="003C267E" w:rsidP="007E5769">
                          <w:pPr>
                            <w:pStyle w:val="TitlePageCourseNam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Lab 10</w:t>
                          </w:r>
                        </w:p>
                        <w:p w14:paraId="3C4049E3" w14:textId="1BF67463" w:rsidR="00886A41" w:rsidRDefault="00886A41" w:rsidP="007E5769">
                          <w:pPr>
                            <w:pStyle w:val="TitlePageCourseNam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Security Tools</w:t>
                          </w:r>
                        </w:p>
                        <w:p w14:paraId="767D7429" w14:textId="44C4BCB9" w:rsidR="002C6414" w:rsidRPr="00A45EC3" w:rsidRDefault="002C6414" w:rsidP="007E5769">
                          <w:pPr>
                            <w:pStyle w:val="TitlePageCourseName"/>
                            <w:rPr>
                              <w:rFonts w:ascii="Titillium Bd" w:hAnsi="Titillium Bd"/>
                            </w:rPr>
                          </w:pPr>
                        </w:p>
                      </w:txbxContent>
                    </v:textbox>
                  </v:shape>
                  <v:shape id="Text Box 6" o:spid="_x0000_s1030" type="#_x0000_t202" style="position:absolute;left:6096;top:39336;width:66583;height:8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<v:textbox>
                      <w:txbxContent>
                        <w:p w14:paraId="0394799F" w14:textId="0A277F86" w:rsidR="002C6414" w:rsidRPr="00A45EC3" w:rsidRDefault="00AA3555" w:rsidP="007E5769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ITSC 200: Network Protocols and Security</w:t>
                          </w:r>
                        </w:p>
                      </w:txbxContent>
                    </v:textbox>
                  </v:shape>
                </v:group>
                <v:shape id="Text Box 2" o:spid="_x0000_s1031" type="#_x0000_t202" style="position:absolute;left:52184;top:49334;width:2165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<v:textbox style="mso-fit-shape-to-text:t">
                    <w:txbxContent>
                      <w:p w14:paraId="16950A1D" w14:textId="3D2A3FCE" w:rsidR="002C6414" w:rsidRPr="008B6EED" w:rsidRDefault="002C6414" w:rsidP="007F2B57"/>
                    </w:txbxContent>
                  </v:textbox>
                </v:shape>
              </v:group>
            </w:pict>
          </mc:Fallback>
        </mc:AlternateContent>
      </w:r>
      <w:r w:rsidR="005A25B4">
        <w:br w:type="page"/>
      </w:r>
    </w:p>
    <w:p w14:paraId="41562014" w14:textId="77777777" w:rsidR="00C01287" w:rsidRDefault="00C01287" w:rsidP="007F2B57"/>
    <w:p w14:paraId="2019695F" w14:textId="77777777" w:rsidR="00C10B87" w:rsidRPr="001547CE" w:rsidRDefault="00C10B87" w:rsidP="007F2B57"/>
    <w:p w14:paraId="09EC2DA4" w14:textId="77777777" w:rsidR="00C01287" w:rsidRPr="001547CE" w:rsidRDefault="00C01287" w:rsidP="007F2B57"/>
    <w:p w14:paraId="449FB509" w14:textId="2535E64E" w:rsidR="009F6C19" w:rsidRDefault="009F6C19" w:rsidP="007F2B57"/>
    <w:p w14:paraId="0A409048" w14:textId="77777777" w:rsidR="009F6C19" w:rsidRPr="009F6C19" w:rsidRDefault="009F6C19" w:rsidP="009F6C19"/>
    <w:p w14:paraId="14316910" w14:textId="77777777" w:rsidR="009F6C19" w:rsidRPr="009F6C19" w:rsidRDefault="009F6C19" w:rsidP="009F6C19"/>
    <w:p w14:paraId="5CB3CADC" w14:textId="77777777" w:rsidR="009F6C19" w:rsidRPr="009F6C19" w:rsidRDefault="009F6C19" w:rsidP="009F6C19"/>
    <w:p w14:paraId="0514BB03" w14:textId="77777777" w:rsidR="009F6C19" w:rsidRPr="009F6C19" w:rsidRDefault="009F6C19" w:rsidP="009F6C19"/>
    <w:p w14:paraId="349819B1" w14:textId="77777777" w:rsidR="009F6C19" w:rsidRPr="009F6C19" w:rsidRDefault="009F6C19" w:rsidP="009F6C19"/>
    <w:p w14:paraId="1FD107D8" w14:textId="4A1E681A" w:rsidR="009F6C19" w:rsidRDefault="009F6C19" w:rsidP="009F6C19"/>
    <w:p w14:paraId="13172206" w14:textId="77777777" w:rsidR="009F6C19" w:rsidRPr="009F6C19" w:rsidRDefault="009F6C19" w:rsidP="009F6C19"/>
    <w:p w14:paraId="0B8C8E42" w14:textId="79810AE1" w:rsidR="009F6C19" w:rsidRDefault="009F6C19" w:rsidP="00900BDB"/>
    <w:p w14:paraId="668B5D9C" w14:textId="0B931DE4" w:rsidR="009F6C19" w:rsidRDefault="009F6C19" w:rsidP="009F6C19"/>
    <w:p w14:paraId="25EE5CBE" w14:textId="77777777" w:rsidR="00C01287" w:rsidRPr="009F6C19" w:rsidRDefault="00C01287" w:rsidP="009F6C19">
      <w:pPr>
        <w:sectPr w:rsidR="00C01287" w:rsidRPr="009F6C19" w:rsidSect="004C4C4D">
          <w:pgSz w:w="12240" w:h="15840" w:code="1"/>
          <w:pgMar w:top="288" w:right="288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noProof/>
          <w:color w:val="auto"/>
          <w:sz w:val="22"/>
          <w:szCs w:val="20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u w:val="single"/>
        </w:rPr>
      </w:sdtEndPr>
      <w:sdtContent>
        <w:p w14:paraId="56AABFF9" w14:textId="238FE33F" w:rsidR="008C2E88" w:rsidRPr="007E5769" w:rsidRDefault="008C2E88" w:rsidP="00FB3AC4">
          <w:pPr>
            <w:pStyle w:val="TOCHeading"/>
            <w:tabs>
              <w:tab w:val="left" w:pos="3960"/>
            </w:tabs>
          </w:pPr>
          <w:r w:rsidRPr="007E5769">
            <w:t>Table of Contents</w:t>
          </w:r>
          <w:r w:rsidR="00FB3AC4">
            <w:tab/>
          </w:r>
        </w:p>
        <w:p w14:paraId="2BF03CFC" w14:textId="77777777" w:rsidR="00BD03F7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  <w:lang w:val="en-CA" w:eastAsia="en-CA"/>
            </w:rPr>
          </w:pPr>
          <w:r w:rsidRPr="00A70299">
            <w:rPr>
              <w:szCs w:val="22"/>
            </w:rPr>
            <w:fldChar w:fldCharType="begin"/>
          </w:r>
          <w:r w:rsidRPr="00A70299">
            <w:rPr>
              <w:szCs w:val="22"/>
            </w:rPr>
            <w:instrText xml:space="preserve"> TOC \o "1-3" \h \z \u </w:instrText>
          </w:r>
          <w:r w:rsidRPr="00A70299">
            <w:rPr>
              <w:szCs w:val="22"/>
            </w:rPr>
            <w:fldChar w:fldCharType="separate"/>
          </w:r>
          <w:hyperlink w:anchor="_Toc490651418" w:history="1">
            <w:r w:rsidR="00BD03F7" w:rsidRPr="007866E1">
              <w:rPr>
                <w:rStyle w:val="Hyperlink"/>
              </w:rPr>
              <w:t>Lab Outcomes</w:t>
            </w:r>
            <w:r w:rsidR="00BD03F7">
              <w:rPr>
                <w:webHidden/>
              </w:rPr>
              <w:tab/>
            </w:r>
            <w:r w:rsidR="00BD03F7">
              <w:rPr>
                <w:webHidden/>
              </w:rPr>
              <w:fldChar w:fldCharType="begin"/>
            </w:r>
            <w:r w:rsidR="00BD03F7">
              <w:rPr>
                <w:webHidden/>
              </w:rPr>
              <w:instrText xml:space="preserve"> PAGEREF _Toc490651418 \h </w:instrText>
            </w:r>
            <w:r w:rsidR="00BD03F7">
              <w:rPr>
                <w:webHidden/>
              </w:rPr>
            </w:r>
            <w:r w:rsidR="00BD03F7">
              <w:rPr>
                <w:webHidden/>
              </w:rPr>
              <w:fldChar w:fldCharType="separate"/>
            </w:r>
            <w:r w:rsidR="00BD03F7">
              <w:rPr>
                <w:webHidden/>
              </w:rPr>
              <w:t>4</w:t>
            </w:r>
            <w:r w:rsidR="00BD03F7">
              <w:rPr>
                <w:webHidden/>
              </w:rPr>
              <w:fldChar w:fldCharType="end"/>
            </w:r>
          </w:hyperlink>
        </w:p>
        <w:p w14:paraId="3A606C29" w14:textId="77777777" w:rsidR="00BD03F7" w:rsidRDefault="00BD03F7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  <w:lang w:val="en-CA" w:eastAsia="en-CA"/>
            </w:rPr>
          </w:pPr>
          <w:hyperlink w:anchor="_Toc490651419" w:history="1">
            <w:r w:rsidRPr="007866E1">
              <w:rPr>
                <w:rStyle w:val="Hyperlink"/>
              </w:rPr>
              <w:t>Reading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_Toc490651419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02227DB" w14:textId="77777777" w:rsidR="00BD03F7" w:rsidRDefault="00BD03F7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  <w:lang w:val="en-CA" w:eastAsia="en-CA"/>
            </w:rPr>
          </w:pPr>
          <w:hyperlink w:anchor="_Toc490651420" w:history="1">
            <w:r w:rsidRPr="007866E1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_Toc490651420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95FB08F" w14:textId="77777777" w:rsidR="00BD03F7" w:rsidRDefault="00BD03F7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bCs w:val="0"/>
              <w:szCs w:val="22"/>
              <w:lang w:val="en-CA" w:eastAsia="en-CA"/>
            </w:rPr>
          </w:pPr>
          <w:hyperlink w:anchor="_Toc490651421" w:history="1">
            <w:r w:rsidRPr="007866E1">
              <w:rPr>
                <w:rStyle w:val="Hyperlink"/>
              </w:rPr>
              <w:t>1.0</w:t>
            </w:r>
            <w:r>
              <w:rPr>
                <w:rFonts w:asciiTheme="minorHAnsi" w:eastAsiaTheme="minorEastAsia" w:hAnsiTheme="minorHAnsi" w:cstheme="minorBidi"/>
                <w:bCs w:val="0"/>
                <w:szCs w:val="22"/>
                <w:lang w:val="en-CA" w:eastAsia="en-CA"/>
              </w:rPr>
              <w:tab/>
            </w:r>
            <w:r w:rsidRPr="007866E1">
              <w:rPr>
                <w:rStyle w:val="Hyperlink"/>
              </w:rPr>
              <w:t>Installing Kali Linux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_Toc490651421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7053A09" w14:textId="77777777" w:rsidR="00BD03F7" w:rsidRDefault="00BD03F7">
          <w:pPr>
            <w:pStyle w:val="TOC1"/>
            <w:rPr>
              <w:rFonts w:asciiTheme="minorHAnsi" w:eastAsiaTheme="minorEastAsia" w:hAnsiTheme="minorHAnsi" w:cstheme="minorBidi"/>
              <w:bCs w:val="0"/>
              <w:szCs w:val="22"/>
              <w:lang w:val="en-CA" w:eastAsia="en-CA"/>
            </w:rPr>
          </w:pPr>
          <w:hyperlink w:anchor="_Toc490651422" w:history="1">
            <w:r w:rsidRPr="007866E1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_Toc490651422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F93916A" w14:textId="2C580040" w:rsidR="008C2E88" w:rsidRPr="007D01AD" w:rsidRDefault="00F62EC0" w:rsidP="007F2B57">
          <w:pPr>
            <w:pStyle w:val="TOC1"/>
            <w:rPr>
              <w:rStyle w:val="Hyperlink"/>
              <w:color w:val="auto"/>
            </w:rPr>
          </w:pPr>
          <w:r w:rsidRPr="00A70299">
            <w:rPr>
              <w:szCs w:val="22"/>
            </w:rPr>
            <w:fldChar w:fldCharType="end"/>
          </w:r>
        </w:p>
      </w:sdtContent>
    </w:sdt>
    <w:p w14:paraId="272C3736" w14:textId="664ED4C7" w:rsidR="00E45F6E" w:rsidRDefault="00E45F6E" w:rsidP="007F2B57">
      <w:r>
        <w:br w:type="page"/>
      </w:r>
      <w:bookmarkStart w:id="0" w:name="_GoBack"/>
      <w:bookmarkEnd w:id="0"/>
    </w:p>
    <w:p w14:paraId="72DE1E43" w14:textId="0CDAD555" w:rsidR="007B6BA5" w:rsidRPr="000537E5" w:rsidRDefault="00FB3AC4" w:rsidP="007B6BA5">
      <w:pPr>
        <w:pStyle w:val="HeadingStyle1"/>
      </w:pPr>
      <w:bookmarkStart w:id="1" w:name="_Toc452022643"/>
      <w:bookmarkStart w:id="2" w:name="_Toc490651418"/>
      <w:r>
        <w:lastRenderedPageBreak/>
        <w:t xml:space="preserve">Lab </w:t>
      </w:r>
      <w:r w:rsidR="007B6BA5" w:rsidRPr="000537E5">
        <w:t>Outcome</w:t>
      </w:r>
      <w:bookmarkEnd w:id="1"/>
      <w:r>
        <w:t>s</w:t>
      </w:r>
      <w:bookmarkEnd w:id="2"/>
    </w:p>
    <w:p w14:paraId="277B6636" w14:textId="7EFDBFA8" w:rsidR="007B6BA5" w:rsidRDefault="003C267E" w:rsidP="00723846">
      <w:pPr>
        <w:pStyle w:val="ListParagraph"/>
        <w:numPr>
          <w:ilvl w:val="0"/>
          <w:numId w:val="4"/>
        </w:numPr>
      </w:pPr>
      <w:r>
        <w:t>Install Kali Linux and use N</w:t>
      </w:r>
      <w:r w:rsidR="00AF285B">
        <w:t>map</w:t>
      </w:r>
      <w:r>
        <w:t>, driftnet and N</w:t>
      </w:r>
      <w:r w:rsidR="00AF285B">
        <w:t>etcat</w:t>
      </w:r>
      <w:r w:rsidR="008C77F3">
        <w:t>.</w:t>
      </w:r>
    </w:p>
    <w:p w14:paraId="30F93EAE" w14:textId="104B7EF1" w:rsidR="001D399F" w:rsidRDefault="00C81E39" w:rsidP="007F2B57">
      <w:pPr>
        <w:pStyle w:val="ListParagraph"/>
        <w:numPr>
          <w:ilvl w:val="0"/>
          <w:numId w:val="4"/>
        </w:numPr>
      </w:pPr>
      <w:r>
        <w:t xml:space="preserve">Review a Wireshark </w:t>
      </w:r>
      <w:r w:rsidR="003C267E">
        <w:t>capture of N</w:t>
      </w:r>
      <w:r w:rsidR="00AF285B">
        <w:t xml:space="preserve">map and </w:t>
      </w:r>
      <w:r w:rsidR="003C267E">
        <w:t>Netcat</w:t>
      </w:r>
      <w:r>
        <w:t>.</w:t>
      </w:r>
    </w:p>
    <w:p w14:paraId="5089985F" w14:textId="77777777" w:rsidR="00FB3AC4" w:rsidRDefault="00FB3AC4" w:rsidP="00FB3AC4">
      <w:pPr>
        <w:pStyle w:val="HeadingStyle1"/>
      </w:pPr>
      <w:bookmarkStart w:id="3" w:name="_Toc490651419"/>
      <w:r>
        <w:t>Reading</w:t>
      </w:r>
      <w:bookmarkEnd w:id="3"/>
    </w:p>
    <w:p w14:paraId="766E5BB0" w14:textId="17328CD6" w:rsidR="00264C10" w:rsidRDefault="00371458" w:rsidP="007F2B57">
      <w:pPr>
        <w:pStyle w:val="ListParagraph"/>
        <w:numPr>
          <w:ilvl w:val="0"/>
          <w:numId w:val="5"/>
        </w:numPr>
      </w:pPr>
      <w:r>
        <w:t>None</w:t>
      </w:r>
    </w:p>
    <w:p w14:paraId="78FDBDCF" w14:textId="77777777" w:rsidR="00FB3AC4" w:rsidRPr="001D399F" w:rsidRDefault="00FB3AC4" w:rsidP="00FB3AC4">
      <w:pPr>
        <w:pStyle w:val="HeadingStyle1"/>
      </w:pPr>
      <w:bookmarkStart w:id="4" w:name="_Toc452022645"/>
      <w:bookmarkStart w:id="5" w:name="_Toc490651420"/>
      <w:r w:rsidRPr="001D399F">
        <w:t>Introduction</w:t>
      </w:r>
      <w:bookmarkEnd w:id="4"/>
      <w:bookmarkEnd w:id="5"/>
    </w:p>
    <w:p w14:paraId="3967AFD3" w14:textId="0F86D657" w:rsidR="00FB3AC4" w:rsidRDefault="00E630E5" w:rsidP="00FB3AC4">
      <w:r>
        <w:t xml:space="preserve">This lab </w:t>
      </w:r>
      <w:r w:rsidR="003C267E">
        <w:t xml:space="preserve">gives you </w:t>
      </w:r>
      <w:r w:rsidR="00E70FE0">
        <w:t>practice</w:t>
      </w:r>
      <w:r w:rsidR="003C267E">
        <w:t xml:space="preserve"> in</w:t>
      </w:r>
      <w:r w:rsidR="00E70FE0">
        <w:t xml:space="preserve"> the installation of </w:t>
      </w:r>
      <w:r w:rsidR="00AF285B">
        <w:t>Kali Linux</w:t>
      </w:r>
      <w:r w:rsidR="00E70FE0">
        <w:t xml:space="preserve"> in a virtual mach</w:t>
      </w:r>
      <w:r w:rsidR="00AF285B">
        <w:t>ine and the use, and installation of some basic security tools</w:t>
      </w:r>
      <w:r w:rsidR="00715028">
        <w:t>.</w:t>
      </w:r>
      <w:r w:rsidR="00BE2406">
        <w:t xml:space="preserve"> </w:t>
      </w:r>
      <w:r w:rsidR="00715028">
        <w:t>It also looks at a detailed captur</w:t>
      </w:r>
      <w:r w:rsidR="00AF285B">
        <w:t>e of a</w:t>
      </w:r>
      <w:r w:rsidR="003C267E">
        <w:t>n</w:t>
      </w:r>
      <w:r w:rsidR="00AF285B">
        <w:t xml:space="preserve"> </w:t>
      </w:r>
      <w:r w:rsidR="003C267E">
        <w:t xml:space="preserve">Nmap </w:t>
      </w:r>
      <w:r w:rsidR="00AF285B">
        <w:t xml:space="preserve">scan and a </w:t>
      </w:r>
      <w:r w:rsidR="003C267E">
        <w:t xml:space="preserve">Netcat </w:t>
      </w:r>
      <w:r w:rsidR="00AF285B">
        <w:t>connection</w:t>
      </w:r>
      <w:r w:rsidR="00715028">
        <w:t>.</w:t>
      </w:r>
    </w:p>
    <w:p w14:paraId="02C05CDD" w14:textId="77777777" w:rsidR="00264C10" w:rsidRDefault="00264C10" w:rsidP="007F2B57"/>
    <w:p w14:paraId="017B74FA" w14:textId="62251FE1" w:rsidR="00AA2C0E" w:rsidRPr="007343A7" w:rsidRDefault="00AA2C0E" w:rsidP="007343A7">
      <w:pPr>
        <w:rPr>
          <w:sz w:val="32"/>
        </w:rPr>
      </w:pPr>
    </w:p>
    <w:p w14:paraId="11E63706" w14:textId="77777777" w:rsidR="00282174" w:rsidRDefault="00282174" w:rsidP="003C267E">
      <w:pPr>
        <w:pStyle w:val="HeadingStyle1"/>
      </w:pPr>
    </w:p>
    <w:p w14:paraId="270CC8FA" w14:textId="77777777" w:rsidR="003C267E" w:rsidRDefault="003C267E">
      <w:pPr>
        <w:spacing w:line="240" w:lineRule="auto"/>
        <w:rPr>
          <w:b/>
          <w:sz w:val="32"/>
        </w:rPr>
      </w:pPr>
      <w:r>
        <w:br w:type="page"/>
      </w:r>
    </w:p>
    <w:p w14:paraId="418D522C" w14:textId="23A4B977" w:rsidR="002416EE" w:rsidRDefault="00B221B1" w:rsidP="00D043D8">
      <w:pPr>
        <w:pStyle w:val="HeadingStyle1"/>
        <w:numPr>
          <w:ilvl w:val="0"/>
          <w:numId w:val="13"/>
        </w:numPr>
      </w:pPr>
      <w:bookmarkStart w:id="6" w:name="_Toc490651421"/>
      <w:r>
        <w:lastRenderedPageBreak/>
        <w:t>Installing Kali Linux</w:t>
      </w:r>
      <w:bookmarkEnd w:id="6"/>
    </w:p>
    <w:p w14:paraId="435F44E3" w14:textId="313F8CCD" w:rsidR="004054A2" w:rsidRDefault="004054A2" w:rsidP="006D0C7C">
      <w:pPr>
        <w:pStyle w:val="ListParagraph"/>
        <w:numPr>
          <w:ilvl w:val="0"/>
          <w:numId w:val="16"/>
        </w:numPr>
      </w:pPr>
      <w:r w:rsidRPr="006D0C7C">
        <w:t>Create a ne</w:t>
      </w:r>
      <w:r w:rsidR="003C267E" w:rsidRPr="006D0C7C">
        <w:t>w virtual machine in VirtualBox.</w:t>
      </w:r>
    </w:p>
    <w:p w14:paraId="6E095475" w14:textId="77777777" w:rsidR="006D0C7C" w:rsidRPr="006D0C7C" w:rsidRDefault="006D0C7C" w:rsidP="006D0C7C">
      <w:pPr>
        <w:pStyle w:val="ListParagraph"/>
      </w:pPr>
    </w:p>
    <w:p w14:paraId="29D47927" w14:textId="19FB57E4" w:rsidR="004054A2" w:rsidRDefault="004054A2" w:rsidP="006D0C7C">
      <w:pPr>
        <w:pStyle w:val="ListParagraph"/>
        <w:numPr>
          <w:ilvl w:val="1"/>
          <w:numId w:val="16"/>
        </w:numPr>
      </w:pPr>
      <w:r w:rsidRPr="006D0C7C">
        <w:t>Set the Operat</w:t>
      </w:r>
      <w:r w:rsidR="003F31FE" w:rsidRPr="006D0C7C">
        <w:t>ing</w:t>
      </w:r>
      <w:r w:rsidR="00B221B1" w:rsidRPr="006D0C7C">
        <w:t xml:space="preserve"> System type to </w:t>
      </w:r>
      <w:r w:rsidR="006D0C7C">
        <w:t>"</w:t>
      </w:r>
      <w:r w:rsidR="00B221B1" w:rsidRPr="006D0C7C">
        <w:t>Debian 64</w:t>
      </w:r>
      <w:r w:rsidR="006D0C7C">
        <w:t>"</w:t>
      </w:r>
      <w:r w:rsidR="00B221B1" w:rsidRPr="006D0C7C">
        <w:t xml:space="preserve"> (Kali is based on Debian Linux)</w:t>
      </w:r>
      <w:r w:rsidR="003C267E" w:rsidRPr="006D0C7C">
        <w:t>.</w:t>
      </w:r>
    </w:p>
    <w:p w14:paraId="76FA1159" w14:textId="77777777" w:rsidR="006D0C7C" w:rsidRPr="006D0C7C" w:rsidRDefault="006D0C7C" w:rsidP="006D0C7C">
      <w:pPr>
        <w:pStyle w:val="ListParagraph"/>
        <w:ind w:left="1440"/>
      </w:pPr>
    </w:p>
    <w:p w14:paraId="37240293" w14:textId="72A51D23" w:rsidR="005A54F9" w:rsidRDefault="005A54F9" w:rsidP="006D0C7C">
      <w:pPr>
        <w:pStyle w:val="ListParagraph"/>
        <w:numPr>
          <w:ilvl w:val="1"/>
          <w:numId w:val="16"/>
        </w:numPr>
      </w:pPr>
      <w:r w:rsidRPr="006D0C7C">
        <w:t>Set RAM to 4 GB.</w:t>
      </w:r>
    </w:p>
    <w:p w14:paraId="32F0998B" w14:textId="77777777" w:rsidR="006D0C7C" w:rsidRPr="006D0C7C" w:rsidRDefault="006D0C7C" w:rsidP="006D0C7C"/>
    <w:p w14:paraId="05E34D01" w14:textId="30C40EB5" w:rsidR="004054A2" w:rsidRDefault="004054A2" w:rsidP="006D0C7C">
      <w:pPr>
        <w:pStyle w:val="ListParagraph"/>
        <w:numPr>
          <w:ilvl w:val="1"/>
          <w:numId w:val="16"/>
        </w:numPr>
      </w:pPr>
      <w:r w:rsidRPr="006D0C7C">
        <w:t>Set the networking to NAT (for now)</w:t>
      </w:r>
      <w:r w:rsidR="005A54F9" w:rsidRPr="006D0C7C">
        <w:t>.</w:t>
      </w:r>
    </w:p>
    <w:p w14:paraId="15CA9151" w14:textId="77777777" w:rsidR="006D0C7C" w:rsidRPr="006D0C7C" w:rsidRDefault="006D0C7C" w:rsidP="006D0C7C"/>
    <w:p w14:paraId="5E495567" w14:textId="2E49FEE6" w:rsidR="005A54F9" w:rsidRDefault="005A54F9" w:rsidP="006D0C7C">
      <w:pPr>
        <w:pStyle w:val="ListParagraph"/>
        <w:numPr>
          <w:ilvl w:val="1"/>
          <w:numId w:val="16"/>
        </w:numPr>
      </w:pPr>
      <w:r w:rsidRPr="006D0C7C">
        <w:t>Set</w:t>
      </w:r>
      <w:r w:rsidR="003F31FE" w:rsidRPr="006D0C7C">
        <w:t xml:space="preserve"> the disk space to dynamic and 4</w:t>
      </w:r>
      <w:r w:rsidRPr="006D0C7C">
        <w:t>0 GB.</w:t>
      </w:r>
    </w:p>
    <w:p w14:paraId="5ECAFDE4" w14:textId="77777777" w:rsidR="006D0C7C" w:rsidRPr="006D0C7C" w:rsidRDefault="006D0C7C" w:rsidP="006D0C7C"/>
    <w:p w14:paraId="4B80F3E1" w14:textId="54D5413B" w:rsidR="005A54F9" w:rsidRDefault="00B221B1" w:rsidP="006D0C7C">
      <w:pPr>
        <w:pStyle w:val="ListParagraph"/>
        <w:numPr>
          <w:ilvl w:val="1"/>
          <w:numId w:val="16"/>
        </w:numPr>
      </w:pPr>
      <w:r w:rsidRPr="006D0C7C">
        <w:t xml:space="preserve">Attach the Kali </w:t>
      </w:r>
      <w:r w:rsidR="005A54F9" w:rsidRPr="006D0C7C">
        <w:t>ISO to the virtual CDROM</w:t>
      </w:r>
      <w:r w:rsidR="003C267E" w:rsidRPr="006D0C7C">
        <w:t>.</w:t>
      </w:r>
    </w:p>
    <w:p w14:paraId="5A677615" w14:textId="77777777" w:rsidR="006D0C7C" w:rsidRPr="006D0C7C" w:rsidRDefault="006D0C7C" w:rsidP="006D0C7C"/>
    <w:p w14:paraId="2B426E12" w14:textId="14345372" w:rsidR="005A54F9" w:rsidRDefault="003F31FE" w:rsidP="006D0C7C">
      <w:pPr>
        <w:pStyle w:val="ListParagraph"/>
        <w:numPr>
          <w:ilvl w:val="0"/>
          <w:numId w:val="16"/>
        </w:numPr>
      </w:pPr>
      <w:r w:rsidRPr="006D0C7C">
        <w:t>Start the VM.</w:t>
      </w:r>
    </w:p>
    <w:p w14:paraId="0CEEB4BC" w14:textId="77777777" w:rsidR="006D0C7C" w:rsidRPr="006D0C7C" w:rsidRDefault="006D0C7C" w:rsidP="006D0C7C">
      <w:pPr>
        <w:pStyle w:val="ListParagraph"/>
      </w:pPr>
    </w:p>
    <w:p w14:paraId="66186800" w14:textId="6FA06C4E" w:rsidR="005A54F9" w:rsidRDefault="005A54F9" w:rsidP="006D0C7C">
      <w:pPr>
        <w:pStyle w:val="ListParagraph"/>
        <w:numPr>
          <w:ilvl w:val="0"/>
          <w:numId w:val="16"/>
        </w:numPr>
      </w:pPr>
      <w:r w:rsidRPr="006D0C7C">
        <w:t>Once the install is complete, check t</w:t>
      </w:r>
      <w:r w:rsidR="003C267E" w:rsidRPr="006D0C7C">
        <w:t>he IP address, subnet mask, DNS and default gateway.</w:t>
      </w:r>
    </w:p>
    <w:p w14:paraId="3C98481E" w14:textId="77777777" w:rsidR="006D0C7C" w:rsidRPr="006D0C7C" w:rsidRDefault="006D0C7C" w:rsidP="006D0C7C"/>
    <w:p w14:paraId="356639AB" w14:textId="3A9EAECA" w:rsidR="006D0CD0" w:rsidRDefault="006D0CD0" w:rsidP="006D0C7C">
      <w:pPr>
        <w:pStyle w:val="ListParagraph"/>
        <w:numPr>
          <w:ilvl w:val="0"/>
          <w:numId w:val="16"/>
        </w:numPr>
      </w:pPr>
      <w:r w:rsidRPr="006D0C7C">
        <w:t>Log in</w:t>
      </w:r>
      <w:r w:rsidR="003C267E" w:rsidRPr="006D0C7C">
        <w:t xml:space="preserve"> </w:t>
      </w:r>
      <w:r w:rsidRPr="006D0C7C">
        <w:t>to your new Kali VM as root with the password you assi</w:t>
      </w:r>
      <w:r w:rsidR="003C267E" w:rsidRPr="006D0C7C">
        <w:t>gned during the install.</w:t>
      </w:r>
    </w:p>
    <w:p w14:paraId="2133B060" w14:textId="77777777" w:rsidR="006D0C7C" w:rsidRPr="006D0C7C" w:rsidRDefault="006D0C7C" w:rsidP="006D0C7C"/>
    <w:p w14:paraId="26283C33" w14:textId="5D74F3C0" w:rsidR="00DB3942" w:rsidRDefault="00DB3942" w:rsidP="006D0C7C">
      <w:pPr>
        <w:pStyle w:val="ListParagraph"/>
        <w:numPr>
          <w:ilvl w:val="0"/>
          <w:numId w:val="16"/>
        </w:numPr>
      </w:pPr>
      <w:r w:rsidRPr="006D0C7C">
        <w:t>Find Zenmap and prepare a couple of scans of the networ</w:t>
      </w:r>
      <w:r w:rsidR="003C267E" w:rsidRPr="006D0C7C">
        <w:t>k and your classmates’ laptops.</w:t>
      </w:r>
    </w:p>
    <w:p w14:paraId="2F945D18" w14:textId="77777777" w:rsidR="006D0C7C" w:rsidRPr="006D0C7C" w:rsidRDefault="006D0C7C" w:rsidP="006D0C7C"/>
    <w:p w14:paraId="037722E4" w14:textId="77777777" w:rsidR="006D0C7C" w:rsidRDefault="00DB3942" w:rsidP="006D0C7C">
      <w:pPr>
        <w:pStyle w:val="ListParagraph"/>
        <w:numPr>
          <w:ilvl w:val="0"/>
          <w:numId w:val="16"/>
        </w:numPr>
      </w:pPr>
      <w:r w:rsidRPr="006D0C7C">
        <w:t>Write down the command as it appears in Zenmap.</w:t>
      </w:r>
    </w:p>
    <w:p w14:paraId="7880937B" w14:textId="77777777" w:rsidR="006D0C7C" w:rsidRDefault="006D0C7C" w:rsidP="006D0C7C">
      <w:pPr>
        <w:pStyle w:val="ListParagraph"/>
      </w:pPr>
    </w:p>
    <w:p w14:paraId="147E7A7A" w14:textId="0C82298C" w:rsidR="00282174" w:rsidRPr="006D0C7C" w:rsidRDefault="003A6A22" w:rsidP="006D0C7C">
      <w:pPr>
        <w:pStyle w:val="ListParagraph"/>
      </w:pPr>
      <w:r w:rsidRPr="006D0C7C">
        <w:br/>
      </w:r>
    </w:p>
    <w:p w14:paraId="753B1C3A" w14:textId="77777777" w:rsidR="006D0C7C" w:rsidRDefault="003C7789" w:rsidP="006D0C7C">
      <w:pPr>
        <w:pStyle w:val="ListParagraph"/>
        <w:numPr>
          <w:ilvl w:val="0"/>
          <w:numId w:val="16"/>
        </w:numPr>
      </w:pPr>
      <w:r w:rsidRPr="006D0C7C">
        <w:t>Nmap each other’s laptops with the firewall running and with the firewall down.</w:t>
      </w:r>
    </w:p>
    <w:p w14:paraId="52B2D965" w14:textId="77B6DE8B" w:rsidR="00D37630" w:rsidRPr="006D0C7C" w:rsidRDefault="003C7789" w:rsidP="006D0C7C">
      <w:pPr>
        <w:pStyle w:val="ListParagraph"/>
      </w:pPr>
      <w:r w:rsidRPr="006D0C7C">
        <w:t xml:space="preserve"> </w:t>
      </w:r>
    </w:p>
    <w:p w14:paraId="324AEBE8" w14:textId="2473F9E6" w:rsidR="00D37630" w:rsidRDefault="003C7789" w:rsidP="006D0C7C">
      <w:pPr>
        <w:pStyle w:val="ListParagraph"/>
        <w:numPr>
          <w:ilvl w:val="0"/>
          <w:numId w:val="16"/>
        </w:numPr>
      </w:pPr>
      <w:r w:rsidRPr="006D0C7C">
        <w:t xml:space="preserve">If you are the </w:t>
      </w:r>
      <w:proofErr w:type="spellStart"/>
      <w:r w:rsidRPr="006D0C7C">
        <w:t>nmap’ee</w:t>
      </w:r>
      <w:proofErr w:type="spellEnd"/>
      <w:r w:rsidR="003C267E" w:rsidRPr="006D0C7C">
        <w:t>,</w:t>
      </w:r>
      <w:r w:rsidRPr="006D0C7C">
        <w:t xml:space="preserve"> then run Wireshark to see what it looks like.</w:t>
      </w:r>
    </w:p>
    <w:p w14:paraId="3D8475E7" w14:textId="77777777" w:rsidR="006D0C7C" w:rsidRPr="006D0C7C" w:rsidRDefault="006D0C7C" w:rsidP="006D0C7C"/>
    <w:p w14:paraId="7F48F28D" w14:textId="77777777" w:rsidR="00D37630" w:rsidRDefault="003C7789" w:rsidP="006D0C7C">
      <w:pPr>
        <w:pStyle w:val="ListParagraph"/>
        <w:numPr>
          <w:ilvl w:val="0"/>
          <w:numId w:val="16"/>
        </w:numPr>
      </w:pPr>
      <w:r w:rsidRPr="006D0C7C">
        <w:t>Make sure you try it at the command line. With a remote connection it is unlikely that you will have a GUI.</w:t>
      </w:r>
    </w:p>
    <w:p w14:paraId="25E2B5BD" w14:textId="77777777" w:rsidR="006D0C7C" w:rsidRPr="006D0C7C" w:rsidRDefault="006D0C7C" w:rsidP="006D0C7C"/>
    <w:p w14:paraId="2C8E122C" w14:textId="2F5512B5" w:rsidR="00D37630" w:rsidRDefault="003C7789" w:rsidP="006D0C7C">
      <w:pPr>
        <w:pStyle w:val="ListParagraph"/>
        <w:numPr>
          <w:ilvl w:val="0"/>
          <w:numId w:val="16"/>
        </w:numPr>
      </w:pPr>
      <w:r w:rsidRPr="006D0C7C">
        <w:t xml:space="preserve">Do some research and </w:t>
      </w:r>
      <w:r w:rsidR="00B06695" w:rsidRPr="006D0C7C">
        <w:t xml:space="preserve">use Nmap to </w:t>
      </w:r>
      <w:r w:rsidRPr="006D0C7C">
        <w:t xml:space="preserve">try to find the IP address of the printer in the room </w:t>
      </w:r>
      <w:r w:rsidR="00DB3942" w:rsidRPr="006D0C7C">
        <w:t>(5</w:t>
      </w:r>
      <w:r w:rsidR="006D0C7C">
        <w:t>,</w:t>
      </w:r>
      <w:r w:rsidR="00DB3942" w:rsidRPr="006D0C7C">
        <w:t>000 guru points to the first person to do this)</w:t>
      </w:r>
      <w:r w:rsidR="00B06695" w:rsidRPr="006D0C7C">
        <w:t>.</w:t>
      </w:r>
    </w:p>
    <w:p w14:paraId="6DBB7DD2" w14:textId="77777777" w:rsidR="006D0C7C" w:rsidRPr="006D0C7C" w:rsidRDefault="006D0C7C" w:rsidP="006D0C7C"/>
    <w:p w14:paraId="0BEE1EC2" w14:textId="4E3556B8" w:rsidR="00D37630" w:rsidRDefault="003C7789" w:rsidP="006D0C7C">
      <w:pPr>
        <w:pStyle w:val="ListParagraph"/>
        <w:numPr>
          <w:ilvl w:val="0"/>
          <w:numId w:val="16"/>
        </w:numPr>
      </w:pPr>
      <w:r w:rsidRPr="006D0C7C">
        <w:t xml:space="preserve">Try to use </w:t>
      </w:r>
      <w:r w:rsidR="00B06695" w:rsidRPr="006D0C7C">
        <w:t>Netcat</w:t>
      </w:r>
      <w:r w:rsidRPr="006D0C7C">
        <w:t xml:space="preserve"> to copy a file from one computer to another over a high port.</w:t>
      </w:r>
    </w:p>
    <w:p w14:paraId="7A620426" w14:textId="77777777" w:rsidR="006D0C7C" w:rsidRPr="006D0C7C" w:rsidRDefault="006D0C7C" w:rsidP="006D0C7C"/>
    <w:p w14:paraId="44D0CBDD" w14:textId="6DAF710D" w:rsidR="006D0FE0" w:rsidRDefault="003C7789" w:rsidP="006D0C7C">
      <w:pPr>
        <w:pStyle w:val="ListParagraph"/>
        <w:numPr>
          <w:ilvl w:val="0"/>
          <w:numId w:val="16"/>
        </w:numPr>
      </w:pPr>
      <w:r w:rsidRPr="006D0C7C">
        <w:t xml:space="preserve">Use </w:t>
      </w:r>
      <w:r w:rsidR="00B06695" w:rsidRPr="006D0C7C">
        <w:t>Netcat</w:t>
      </w:r>
      <w:r w:rsidRPr="006D0C7C">
        <w:t xml:space="preserve"> to open a remote bash shell on another </w:t>
      </w:r>
      <w:r w:rsidR="005A5C3A" w:rsidRPr="006D0C7C">
        <w:t xml:space="preserve">student’s </w:t>
      </w:r>
      <w:r w:rsidRPr="006D0C7C">
        <w:t>computer.</w:t>
      </w:r>
    </w:p>
    <w:p w14:paraId="6BECEA81" w14:textId="77777777" w:rsidR="006D0C7C" w:rsidRPr="006D0C7C" w:rsidRDefault="006D0C7C" w:rsidP="006D0C7C"/>
    <w:p w14:paraId="382AA7A6" w14:textId="499E476B" w:rsidR="00D37630" w:rsidRDefault="00B06695" w:rsidP="006D0C7C">
      <w:pPr>
        <w:pStyle w:val="ListParagraph"/>
        <w:numPr>
          <w:ilvl w:val="0"/>
          <w:numId w:val="16"/>
        </w:numPr>
      </w:pPr>
      <w:r w:rsidRPr="006D0C7C">
        <w:lastRenderedPageBreak/>
        <w:t>Challenge</w:t>
      </w:r>
      <w:r w:rsidR="003C7789" w:rsidRPr="006D0C7C">
        <w:t xml:space="preserve">: </w:t>
      </w:r>
      <w:r w:rsidRPr="006D0C7C">
        <w:t>See if you can, in groups of three</w:t>
      </w:r>
      <w:r w:rsidR="003C7789" w:rsidRPr="006D0C7C">
        <w:t>, copy a file from one computer,</w:t>
      </w:r>
      <w:r w:rsidRPr="006D0C7C">
        <w:t xml:space="preserve"> bounce it off another computer</w:t>
      </w:r>
      <w:r w:rsidR="003C7789" w:rsidRPr="006D0C7C">
        <w:t xml:space="preserve"> and hav</w:t>
      </w:r>
      <w:r w:rsidRPr="006D0C7C">
        <w:t>e it end up on a third computer</w:t>
      </w:r>
      <w:r w:rsidR="003C7789" w:rsidRPr="006D0C7C">
        <w:t xml:space="preserve"> (10,000 guru points for the first group to do it). </w:t>
      </w:r>
    </w:p>
    <w:p w14:paraId="727167A1" w14:textId="77777777" w:rsidR="006D0C7C" w:rsidRPr="006D0C7C" w:rsidRDefault="006D0C7C" w:rsidP="006D0C7C"/>
    <w:p w14:paraId="6323B399" w14:textId="6180B2A8" w:rsidR="003A6A22" w:rsidRPr="006D0C7C" w:rsidRDefault="006D0FE0" w:rsidP="006D0C7C">
      <w:pPr>
        <w:pStyle w:val="ListParagraph"/>
        <w:numPr>
          <w:ilvl w:val="0"/>
          <w:numId w:val="16"/>
        </w:numPr>
      </w:pPr>
      <w:r w:rsidRPr="006D0C7C">
        <w:t xml:space="preserve">Think about some ways that </w:t>
      </w:r>
      <w:r w:rsidR="00B06695" w:rsidRPr="006D0C7C">
        <w:t>Netcat</w:t>
      </w:r>
      <w:r w:rsidRPr="006D0C7C">
        <w:t xml:space="preserve"> could be used by employees in your company (the most frequent source of security breaches) to compromise your company’s network.</w:t>
      </w:r>
    </w:p>
    <w:p w14:paraId="35572F3A" w14:textId="77777777" w:rsidR="00E26D34" w:rsidRDefault="00E26D34" w:rsidP="006C16DE">
      <w:pPr>
        <w:pStyle w:val="HeadingStyle1"/>
        <w:spacing w:before="0"/>
      </w:pPr>
    </w:p>
    <w:p w14:paraId="6CD592DB" w14:textId="77777777" w:rsidR="006D0C7C" w:rsidRDefault="006D0C7C">
      <w:pPr>
        <w:spacing w:line="240" w:lineRule="auto"/>
        <w:rPr>
          <w:b/>
          <w:sz w:val="32"/>
        </w:rPr>
      </w:pPr>
      <w:r>
        <w:br w:type="page"/>
      </w:r>
    </w:p>
    <w:p w14:paraId="6CBB9584" w14:textId="0A36A145" w:rsidR="00E26D34" w:rsidRDefault="00E026F5" w:rsidP="00B06695">
      <w:pPr>
        <w:pStyle w:val="HeadingStyle1"/>
        <w:spacing w:before="0"/>
      </w:pPr>
      <w:bookmarkStart w:id="7" w:name="_Toc490651422"/>
      <w:r>
        <w:lastRenderedPageBreak/>
        <w:t>References</w:t>
      </w:r>
      <w:bookmarkEnd w:id="7"/>
    </w:p>
    <w:p w14:paraId="1484067D" w14:textId="323A75CF" w:rsidR="00E26D34" w:rsidRDefault="00761596" w:rsidP="00E026F5">
      <w:hyperlink r:id="rId9" w:history="1">
        <w:r w:rsidR="00E26D34" w:rsidRPr="004615AD">
          <w:rPr>
            <w:rStyle w:val="Hyperlink"/>
          </w:rPr>
          <w:t>https://nmap.org</w:t>
        </w:r>
      </w:hyperlink>
    </w:p>
    <w:p w14:paraId="57DB7FA4" w14:textId="77777777" w:rsidR="00E26D34" w:rsidRDefault="00E26D34" w:rsidP="00E026F5"/>
    <w:p w14:paraId="1ABC9D62" w14:textId="06B227C0" w:rsidR="00E26D34" w:rsidRDefault="00761596" w:rsidP="00E026F5">
      <w:hyperlink r:id="rId10" w:history="1">
        <w:r w:rsidR="003C7789" w:rsidRPr="004615AD">
          <w:rPr>
            <w:rStyle w:val="Hyperlink"/>
          </w:rPr>
          <w:t>http://nc110.sourceforge.net/</w:t>
        </w:r>
      </w:hyperlink>
    </w:p>
    <w:p w14:paraId="665E9197" w14:textId="77777777" w:rsidR="003C7789" w:rsidRDefault="003C7789" w:rsidP="00E026F5"/>
    <w:p w14:paraId="07C65434" w14:textId="041FA9D5" w:rsidR="00E26D34" w:rsidRDefault="00761596" w:rsidP="00E026F5">
      <w:hyperlink r:id="rId11" w:history="1">
        <w:r w:rsidR="003C7789" w:rsidRPr="004615AD">
          <w:rPr>
            <w:rStyle w:val="Hyperlink"/>
          </w:rPr>
          <w:t>https://www.sans.org/security-resources/sec560/netcat_cheat_sheet_v1.pdf</w:t>
        </w:r>
      </w:hyperlink>
    </w:p>
    <w:p w14:paraId="27ABA71A" w14:textId="77777777" w:rsidR="003C7789" w:rsidRDefault="003C7789" w:rsidP="00E026F5"/>
    <w:p w14:paraId="5E276E1E" w14:textId="0D202922" w:rsidR="003C7789" w:rsidRDefault="00761596" w:rsidP="00E026F5">
      <w:hyperlink r:id="rId12" w:history="1">
        <w:r w:rsidR="003C7789" w:rsidRPr="004615AD">
          <w:rPr>
            <w:rStyle w:val="Hyperlink"/>
          </w:rPr>
          <w:t>https://nmap.org/ncat/</w:t>
        </w:r>
      </w:hyperlink>
      <w:r w:rsidR="00B06695">
        <w:t xml:space="preserve"> – </w:t>
      </w:r>
      <w:r w:rsidR="003C7789">
        <w:t xml:space="preserve">This is a different version of </w:t>
      </w:r>
      <w:r w:rsidR="00B06695">
        <w:t xml:space="preserve">Netcat </w:t>
      </w:r>
      <w:r w:rsidR="003C7789">
        <w:t xml:space="preserve">called </w:t>
      </w:r>
      <w:r w:rsidR="00B06695">
        <w:t>Ncat</w:t>
      </w:r>
      <w:r w:rsidR="003C7789">
        <w:t>. Along with some interesting features, you can download a version for Windows.</w:t>
      </w:r>
    </w:p>
    <w:p w14:paraId="21DEF5BC" w14:textId="77777777" w:rsidR="003C7789" w:rsidRDefault="003C7789" w:rsidP="00E026F5"/>
    <w:p w14:paraId="3120BE51" w14:textId="77777777" w:rsidR="00E26D34" w:rsidRDefault="00E26D34" w:rsidP="00E026F5"/>
    <w:p w14:paraId="50EE8B2C" w14:textId="77777777" w:rsidR="00E26D34" w:rsidRDefault="00E26D34" w:rsidP="00E026F5"/>
    <w:p w14:paraId="3325C23C" w14:textId="77777777" w:rsidR="00E26D34" w:rsidRDefault="00E26D34" w:rsidP="00E026F5">
      <w:pPr>
        <w:sectPr w:rsidR="00E26D34" w:rsidSect="00512D26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 w:code="1"/>
          <w:pgMar w:top="1872" w:right="1440" w:bottom="1152" w:left="1440" w:header="720" w:footer="720" w:gutter="0"/>
          <w:cols w:space="720"/>
          <w:titlePg/>
          <w:docGrid w:linePitch="360"/>
        </w:sectPr>
      </w:pPr>
    </w:p>
    <w:p w14:paraId="1FB1DE63" w14:textId="1D793E9C" w:rsidR="00E026F5" w:rsidRDefault="00512D26" w:rsidP="00E026F5">
      <w:r>
        <w:lastRenderedPageBreak/>
        <w:t>Blank page if necessary to make pages an even number</w:t>
      </w:r>
    </w:p>
    <w:p w14:paraId="4F63AA8E" w14:textId="77777777" w:rsidR="00512D26" w:rsidRDefault="00512D26" w:rsidP="00E026F5"/>
    <w:p w14:paraId="3D92F928" w14:textId="09E423C7" w:rsidR="00512D26" w:rsidRPr="009C77F7" w:rsidRDefault="00426F5E" w:rsidP="00E026F5">
      <w:pPr>
        <w:rPr>
          <w:b/>
        </w:rPr>
      </w:pPr>
      <w:r w:rsidRPr="009C77F7">
        <w:rPr>
          <w:b/>
        </w:rPr>
        <w:t xml:space="preserve">DO NOT DELETE THE SECTION BREAK BELOW. DELETING </w:t>
      </w:r>
      <w:r w:rsidR="0016421B" w:rsidRPr="009C77F7">
        <w:rPr>
          <w:b/>
        </w:rPr>
        <w:t>IT</w:t>
      </w:r>
      <w:r w:rsidR="004B3928" w:rsidRPr="009C77F7">
        <w:rPr>
          <w:b/>
        </w:rPr>
        <w:t xml:space="preserve"> MAY</w:t>
      </w:r>
      <w:r w:rsidR="00657374" w:rsidRPr="009C77F7">
        <w:rPr>
          <w:b/>
        </w:rPr>
        <w:t xml:space="preserve"> IMPACT</w:t>
      </w:r>
      <w:r w:rsidRPr="009C77F7">
        <w:rPr>
          <w:b/>
        </w:rPr>
        <w:t xml:space="preserve"> THE FORMATTING IN THIS DOCUMENT.</w:t>
      </w:r>
    </w:p>
    <w:p w14:paraId="4A6D38C4" w14:textId="77777777" w:rsidR="00512D26" w:rsidRDefault="00512D26" w:rsidP="00E026F5"/>
    <w:p w14:paraId="5B278ABF" w14:textId="77777777" w:rsidR="00512D26" w:rsidRDefault="00512D26" w:rsidP="00E026F5"/>
    <w:p w14:paraId="1702AF89" w14:textId="77777777" w:rsidR="00512D26" w:rsidRDefault="00512D26" w:rsidP="00E026F5"/>
    <w:p w14:paraId="5D14CEB2" w14:textId="77777777" w:rsidR="00512D26" w:rsidRDefault="00512D26" w:rsidP="00E026F5"/>
    <w:p w14:paraId="024A57C9" w14:textId="77777777" w:rsidR="00512D26" w:rsidRDefault="00512D26" w:rsidP="00E026F5">
      <w:pPr>
        <w:sectPr w:rsidR="00512D26" w:rsidSect="00512D26">
          <w:pgSz w:w="12240" w:h="15840" w:code="1"/>
          <w:pgMar w:top="1872" w:right="1440" w:bottom="1152" w:left="1440" w:header="720" w:footer="720" w:gutter="0"/>
          <w:cols w:space="720"/>
          <w:titlePg/>
          <w:docGrid w:linePitch="360"/>
        </w:sectPr>
      </w:pPr>
    </w:p>
    <w:p w14:paraId="4D177E7F" w14:textId="23AEDED9" w:rsidR="00433B33" w:rsidRPr="001B0A05" w:rsidRDefault="00433B33" w:rsidP="00017FD6"/>
    <w:sectPr w:rsidR="00433B33" w:rsidRPr="001B0A05" w:rsidSect="00512D26">
      <w:headerReference w:type="first" r:id="rId17"/>
      <w:footerReference w:type="first" r:id="rId18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4CDFA" w14:textId="77777777" w:rsidR="00761596" w:rsidRDefault="00761596" w:rsidP="007F2B57">
      <w:r>
        <w:separator/>
      </w:r>
    </w:p>
    <w:p w14:paraId="514EB102" w14:textId="77777777" w:rsidR="00761596" w:rsidRDefault="00761596" w:rsidP="007F2B57"/>
    <w:p w14:paraId="52E9749D" w14:textId="77777777" w:rsidR="00761596" w:rsidRDefault="00761596" w:rsidP="007F2B57"/>
  </w:endnote>
  <w:endnote w:type="continuationSeparator" w:id="0">
    <w:p w14:paraId="5F7B2130" w14:textId="77777777" w:rsidR="00761596" w:rsidRDefault="00761596" w:rsidP="007F2B57">
      <w:r>
        <w:continuationSeparator/>
      </w:r>
    </w:p>
    <w:p w14:paraId="11B52846" w14:textId="77777777" w:rsidR="00761596" w:rsidRDefault="00761596" w:rsidP="007F2B57"/>
    <w:p w14:paraId="6DD6C63D" w14:textId="77777777" w:rsidR="00761596" w:rsidRDefault="00761596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itillium Bd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005EB8"/>
        <w:insideH w:val="single" w:sz="18" w:space="0" w:color="005EB8"/>
        <w:insideV w:val="single" w:sz="18" w:space="0" w:color="005EB8"/>
      </w:tblBorders>
      <w:tblLook w:val="04A0" w:firstRow="1" w:lastRow="0" w:firstColumn="1" w:lastColumn="0" w:noHBand="0" w:noVBand="1"/>
    </w:tblPr>
    <w:tblGrid>
      <w:gridCol w:w="970"/>
      <w:gridCol w:w="8390"/>
    </w:tblGrid>
    <w:tr w:rsidR="00900BDB" w:rsidRPr="00A70299" w14:paraId="1C15721F" w14:textId="77777777" w:rsidTr="00F76802">
      <w:tc>
        <w:tcPr>
          <w:tcW w:w="918" w:type="dxa"/>
        </w:tcPr>
        <w:p w14:paraId="722DA5C6" w14:textId="77777777" w:rsidR="00900BDB" w:rsidRPr="001E692B" w:rsidRDefault="00900BDB" w:rsidP="00900BDB">
          <w:pPr>
            <w:pStyle w:val="PageNo"/>
          </w:pPr>
          <w:r w:rsidRPr="001E692B">
            <w:fldChar w:fldCharType="begin"/>
          </w:r>
          <w:r w:rsidRPr="001E692B">
            <w:instrText xml:space="preserve"> PAGE   \* MERGEFORMAT </w:instrText>
          </w:r>
          <w:r w:rsidRPr="001E692B">
            <w:fldChar w:fldCharType="separate"/>
          </w:r>
          <w:r w:rsidR="00BD03F7">
            <w:rPr>
              <w:noProof/>
            </w:rPr>
            <w:t>7</w:t>
          </w:r>
          <w:r w:rsidRPr="001E692B">
            <w:fldChar w:fldCharType="end"/>
          </w:r>
        </w:p>
      </w:tc>
      <w:tc>
        <w:tcPr>
          <w:tcW w:w="7938" w:type="dxa"/>
        </w:tcPr>
        <w:p w14:paraId="5C3D8FA5" w14:textId="133E5010" w:rsidR="00900BDB" w:rsidRPr="00A70299" w:rsidRDefault="003B0CFB" w:rsidP="00900BDB">
          <w:pPr>
            <w:pStyle w:val="Footer"/>
          </w:pPr>
          <w:r>
            <w:t>ITSC 200</w:t>
          </w:r>
          <w:r w:rsidR="00900BDB" w:rsidRPr="00A70299">
            <w:t xml:space="preserve">: </w:t>
          </w:r>
          <w:r w:rsidR="00B221B1">
            <w:t>Security Tools Lab 10</w:t>
          </w:r>
        </w:p>
        <w:p w14:paraId="40BC8A61" w14:textId="4340C1BB" w:rsidR="00900BDB" w:rsidRPr="00A70299" w:rsidRDefault="00900BDB" w:rsidP="00900BDB">
          <w:pPr>
            <w:pStyle w:val="Copyright"/>
          </w:pPr>
          <w:r w:rsidRPr="00A70299">
            <w:t>© 201</w:t>
          </w:r>
          <w:r w:rsidR="003B0CFB">
            <w:t>7</w:t>
          </w:r>
          <w:r>
            <w:t>, Southern Alberta Institute of Technology</w:t>
          </w:r>
        </w:p>
      </w:tc>
    </w:tr>
  </w:tbl>
  <w:p w14:paraId="30BAB2F1" w14:textId="77777777" w:rsidR="00900BDB" w:rsidRPr="00900BDB" w:rsidRDefault="00900BDB" w:rsidP="00900B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005EB8"/>
        <w:insideH w:val="single" w:sz="18" w:space="0" w:color="005EB8"/>
        <w:insideV w:val="single" w:sz="18" w:space="0" w:color="005EB8"/>
      </w:tblBorders>
      <w:tblLook w:val="04A0" w:firstRow="1" w:lastRow="0" w:firstColumn="1" w:lastColumn="0" w:noHBand="0" w:noVBand="1"/>
    </w:tblPr>
    <w:tblGrid>
      <w:gridCol w:w="970"/>
      <w:gridCol w:w="8390"/>
    </w:tblGrid>
    <w:tr w:rsidR="0088153E" w:rsidRPr="00A70299" w14:paraId="543F3E41" w14:textId="77777777" w:rsidTr="0043796C">
      <w:tc>
        <w:tcPr>
          <w:tcW w:w="918" w:type="dxa"/>
        </w:tcPr>
        <w:p w14:paraId="27ECEF91" w14:textId="77777777" w:rsidR="0088153E" w:rsidRPr="001E692B" w:rsidRDefault="0088153E" w:rsidP="0088153E">
          <w:pPr>
            <w:pStyle w:val="PageNo"/>
          </w:pPr>
          <w:r w:rsidRPr="001E692B">
            <w:fldChar w:fldCharType="begin"/>
          </w:r>
          <w:r w:rsidRPr="001E692B">
            <w:instrText xml:space="preserve"> PAGE   \* MERGEFORMAT </w:instrText>
          </w:r>
          <w:r w:rsidRPr="001E692B">
            <w:fldChar w:fldCharType="separate"/>
          </w:r>
          <w:r w:rsidR="00BD03F7">
            <w:rPr>
              <w:noProof/>
            </w:rPr>
            <w:t>3</w:t>
          </w:r>
          <w:r w:rsidRPr="001E692B">
            <w:fldChar w:fldCharType="end"/>
          </w:r>
        </w:p>
      </w:tc>
      <w:tc>
        <w:tcPr>
          <w:tcW w:w="7938" w:type="dxa"/>
        </w:tcPr>
        <w:p w14:paraId="47AF57EE" w14:textId="06E44FEE" w:rsidR="0088153E" w:rsidRPr="00A70299" w:rsidRDefault="00AA3555" w:rsidP="0088153E">
          <w:pPr>
            <w:pStyle w:val="Footer"/>
          </w:pPr>
          <w:r>
            <w:t>ITSC 200</w:t>
          </w:r>
          <w:r w:rsidR="0088153E" w:rsidRPr="00A70299">
            <w:t xml:space="preserve">: </w:t>
          </w:r>
          <w:r w:rsidR="00AF285B">
            <w:t>Security Tools Lab 10</w:t>
          </w:r>
        </w:p>
        <w:p w14:paraId="2CCD1F87" w14:textId="3595E543" w:rsidR="0088153E" w:rsidRPr="00A70299" w:rsidRDefault="0088153E" w:rsidP="0088153E">
          <w:pPr>
            <w:pStyle w:val="Copyright"/>
          </w:pPr>
          <w:r w:rsidRPr="00A70299">
            <w:t>© 201</w:t>
          </w:r>
          <w:r w:rsidR="00AA3555">
            <w:t>7</w:t>
          </w:r>
          <w:r>
            <w:t>, Southern Alberta Institute of Technology</w:t>
          </w:r>
        </w:p>
      </w:tc>
    </w:tr>
  </w:tbl>
  <w:p w14:paraId="3104E230" w14:textId="77777777" w:rsidR="002C6414" w:rsidRPr="0088153E" w:rsidRDefault="002C6414" w:rsidP="008815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F802A" w14:textId="1B0ACA58" w:rsidR="00017FD6" w:rsidRDefault="003B0CFB" w:rsidP="00017FD6">
    <w:r>
      <w:t>© 2017</w:t>
    </w:r>
    <w:r w:rsidR="00017FD6">
      <w:t>, Southern Alberta Institute of Technology. All rights reserved.</w:t>
    </w:r>
  </w:p>
  <w:p w14:paraId="6B81DECE" w14:textId="232C2329" w:rsidR="00017FD6" w:rsidRDefault="00017FD6" w:rsidP="00017FD6">
    <w:r>
      <w:t>This publication and materials herein are protected by applicable intellectual property laws.</w:t>
    </w:r>
  </w:p>
  <w:p w14:paraId="65B9C7A0" w14:textId="130561B0" w:rsidR="00017FD6" w:rsidRDefault="00017FD6" w:rsidP="00017FD6">
    <w:r>
      <w:t>Unauthorized reproduction and distribution of this publication in whole or part is prohibited.</w:t>
    </w:r>
  </w:p>
  <w:p w14:paraId="6F4DB428" w14:textId="77777777" w:rsidR="00017FD6" w:rsidRDefault="00017FD6" w:rsidP="00017FD6"/>
  <w:p w14:paraId="508159DB" w14:textId="5B791053" w:rsidR="00017FD6" w:rsidRDefault="00017FD6" w:rsidP="00017FD6">
    <w:r>
      <w:t>For more information, contact:</w:t>
    </w:r>
  </w:p>
  <w:p w14:paraId="0D60F3E3" w14:textId="56AB9BBB" w:rsidR="00017FD6" w:rsidRDefault="00017FD6" w:rsidP="00017FD6">
    <w:r>
      <w:t>Director, Centre for Instructional Technology and Development</w:t>
    </w:r>
  </w:p>
  <w:p w14:paraId="4E741738" w14:textId="6D12960E" w:rsidR="00017FD6" w:rsidRDefault="00017FD6" w:rsidP="00017FD6">
    <w:r>
      <w:t>Southern Alberta Institute of Technology</w:t>
    </w:r>
  </w:p>
  <w:p w14:paraId="10822D5A" w14:textId="73CAE1C3" w:rsidR="00017FD6" w:rsidRDefault="00017FD6" w:rsidP="00017FD6">
    <w:r>
      <w:t>1301 16 Ave. N.W., Calgary, AB T2M 0L4</w:t>
    </w:r>
  </w:p>
  <w:p w14:paraId="7D139869" w14:textId="77777777" w:rsidR="00017FD6" w:rsidRDefault="00017FD6" w:rsidP="00017FD6"/>
  <w:p w14:paraId="4943EC27" w14:textId="77777777" w:rsidR="00017FD6" w:rsidRPr="0088153E" w:rsidRDefault="00017FD6" w:rsidP="00017FD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03FB13" w14:textId="77777777" w:rsidR="00761596" w:rsidRDefault="00761596" w:rsidP="007F2B57">
      <w:r>
        <w:separator/>
      </w:r>
    </w:p>
    <w:p w14:paraId="42C3E723" w14:textId="77777777" w:rsidR="00761596" w:rsidRDefault="00761596" w:rsidP="007F2B57"/>
    <w:p w14:paraId="7086FE62" w14:textId="77777777" w:rsidR="00761596" w:rsidRDefault="00761596" w:rsidP="007F2B57"/>
  </w:footnote>
  <w:footnote w:type="continuationSeparator" w:id="0">
    <w:p w14:paraId="116DA2FD" w14:textId="77777777" w:rsidR="00761596" w:rsidRDefault="00761596" w:rsidP="007F2B57">
      <w:r>
        <w:continuationSeparator/>
      </w:r>
    </w:p>
    <w:p w14:paraId="36127F41" w14:textId="77777777" w:rsidR="00761596" w:rsidRDefault="00761596" w:rsidP="007F2B57"/>
    <w:p w14:paraId="7EA8B50E" w14:textId="77777777" w:rsidR="00761596" w:rsidRDefault="00761596" w:rsidP="007F2B5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94CAE" w14:textId="7C93E373" w:rsidR="002C6414" w:rsidRPr="0088153E" w:rsidRDefault="0088153E" w:rsidP="0088153E">
    <w:pPr>
      <w:pStyle w:val="Header"/>
    </w:pPr>
    <w:r w:rsidRPr="0088153E">
      <w:rPr>
        <w:noProof/>
        <w:lang w:val="en-CA" w:eastAsia="en-CA"/>
      </w:rPr>
      <w:drawing>
        <wp:anchor distT="0" distB="0" distL="114300" distR="114300" simplePos="0" relativeHeight="251662336" behindDoc="1" locked="0" layoutInCell="1" allowOverlap="1" wp14:anchorId="61928881" wp14:editId="6804B71A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51FB5C" wp14:editId="2AB4754C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FFAC50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.55pt" to="467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" strokecolor="#005eb8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0377F" w14:textId="6321CB9C" w:rsidR="002C6414" w:rsidRPr="00EF5C89" w:rsidRDefault="0088153E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57322C47" wp14:editId="343A4B5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32B578" wp14:editId="2801DA07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E04329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" strokecolor="#005eb8" strokeweight="2.2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213C6" w14:textId="77777777" w:rsidR="00512D26" w:rsidRPr="00EF5C89" w:rsidRDefault="00512D26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  <w:lang w:val="en-CA" w:eastAsia="en-CA"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38BC2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00598"/>
    <w:multiLevelType w:val="multilevel"/>
    <w:tmpl w:val="7B167CA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2549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A228C5"/>
    <w:multiLevelType w:val="hybridMultilevel"/>
    <w:tmpl w:val="6EE6D5DC"/>
    <w:lvl w:ilvl="0" w:tplc="159A0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3AA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E40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407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08C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C64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D2A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CF7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D22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4335F3"/>
    <w:multiLevelType w:val="hybridMultilevel"/>
    <w:tmpl w:val="BA84D3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597879"/>
    <w:multiLevelType w:val="hybridMultilevel"/>
    <w:tmpl w:val="006221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EF021A"/>
    <w:multiLevelType w:val="hybridMultilevel"/>
    <w:tmpl w:val="B2C0F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C61AB"/>
    <w:multiLevelType w:val="hybridMultilevel"/>
    <w:tmpl w:val="5FB660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992FCB"/>
    <w:multiLevelType w:val="multilevel"/>
    <w:tmpl w:val="5132700E"/>
    <w:lvl w:ilvl="0">
      <w:start w:val="1"/>
      <w:numFmt w:val="decimal"/>
      <w:lvlText w:val="%1.0"/>
      <w:lvlJc w:val="left"/>
      <w:pPr>
        <w:ind w:left="660" w:hanging="660"/>
      </w:pPr>
      <w:rPr>
        <w:rFonts w:hint="default"/>
        <w:color w:val="0000FF" w:themeColor="hyperlink"/>
        <w:u w:val="single"/>
      </w:rPr>
    </w:lvl>
    <w:lvl w:ilvl="1">
      <w:start w:val="1"/>
      <w:numFmt w:val="decimal"/>
      <w:lvlText w:val="%1.%2"/>
      <w:lvlJc w:val="left"/>
      <w:pPr>
        <w:ind w:left="1380" w:hanging="660"/>
      </w:pPr>
      <w:rPr>
        <w:rFonts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0000FF" w:themeColor="hyperlink"/>
        <w:u w:val="single"/>
      </w:rPr>
    </w:lvl>
  </w:abstractNum>
  <w:abstractNum w:abstractNumId="9" w15:restartNumberingAfterBreak="0">
    <w:nsid w:val="3F2E0F17"/>
    <w:multiLevelType w:val="multilevel"/>
    <w:tmpl w:val="26AA90F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lowerLetter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0" w15:restartNumberingAfterBreak="0">
    <w:nsid w:val="4BFE1DC9"/>
    <w:multiLevelType w:val="hybridMultilevel"/>
    <w:tmpl w:val="D7321E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B76F72"/>
    <w:multiLevelType w:val="hybridMultilevel"/>
    <w:tmpl w:val="64A45D8E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3454A0"/>
    <w:multiLevelType w:val="hybridMultilevel"/>
    <w:tmpl w:val="9CA62EBE"/>
    <w:lvl w:ilvl="0" w:tplc="8E0CF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54ED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DA5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EEA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B23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762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CA7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F41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3CB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4392FB9"/>
    <w:multiLevelType w:val="hybridMultilevel"/>
    <w:tmpl w:val="ECD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FD74E5"/>
    <w:multiLevelType w:val="hybridMultilevel"/>
    <w:tmpl w:val="6706DEC4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F12997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1"/>
  </w:num>
  <w:num w:numId="3">
    <w:abstractNumId w:val="5"/>
  </w:num>
  <w:num w:numId="4">
    <w:abstractNumId w:val="1"/>
  </w:num>
  <w:num w:numId="5">
    <w:abstractNumId w:val="13"/>
  </w:num>
  <w:num w:numId="6">
    <w:abstractNumId w:val="2"/>
  </w:num>
  <w:num w:numId="7">
    <w:abstractNumId w:val="15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9"/>
  </w:num>
  <w:num w:numId="14">
    <w:abstractNumId w:val="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EC"/>
    <w:rsid w:val="00011D38"/>
    <w:rsid w:val="00017FD6"/>
    <w:rsid w:val="000362BD"/>
    <w:rsid w:val="00036EB7"/>
    <w:rsid w:val="00036F15"/>
    <w:rsid w:val="00041B5E"/>
    <w:rsid w:val="0004384D"/>
    <w:rsid w:val="0005300F"/>
    <w:rsid w:val="000537E5"/>
    <w:rsid w:val="00053992"/>
    <w:rsid w:val="000554E3"/>
    <w:rsid w:val="000579BB"/>
    <w:rsid w:val="000703BF"/>
    <w:rsid w:val="0009096F"/>
    <w:rsid w:val="00090ACB"/>
    <w:rsid w:val="000944B1"/>
    <w:rsid w:val="00095D68"/>
    <w:rsid w:val="000C0F3E"/>
    <w:rsid w:val="000D210F"/>
    <w:rsid w:val="000D5A67"/>
    <w:rsid w:val="000D6CD4"/>
    <w:rsid w:val="000F5078"/>
    <w:rsid w:val="0010125A"/>
    <w:rsid w:val="001020E8"/>
    <w:rsid w:val="0010711D"/>
    <w:rsid w:val="00117156"/>
    <w:rsid w:val="001328B2"/>
    <w:rsid w:val="00144E22"/>
    <w:rsid w:val="001547CE"/>
    <w:rsid w:val="0016421B"/>
    <w:rsid w:val="00194870"/>
    <w:rsid w:val="001A0046"/>
    <w:rsid w:val="001A0A50"/>
    <w:rsid w:val="001A7B2E"/>
    <w:rsid w:val="001B0A05"/>
    <w:rsid w:val="001C77AE"/>
    <w:rsid w:val="001D399F"/>
    <w:rsid w:val="001E2684"/>
    <w:rsid w:val="001E53ED"/>
    <w:rsid w:val="001E692B"/>
    <w:rsid w:val="001F1521"/>
    <w:rsid w:val="00230C13"/>
    <w:rsid w:val="0023710B"/>
    <w:rsid w:val="002416EE"/>
    <w:rsid w:val="00242511"/>
    <w:rsid w:val="00247023"/>
    <w:rsid w:val="002518CB"/>
    <w:rsid w:val="00253EC4"/>
    <w:rsid w:val="00257E1E"/>
    <w:rsid w:val="00264C10"/>
    <w:rsid w:val="002760F6"/>
    <w:rsid w:val="00276B8F"/>
    <w:rsid w:val="00282174"/>
    <w:rsid w:val="002C6414"/>
    <w:rsid w:val="002D316C"/>
    <w:rsid w:val="002F1139"/>
    <w:rsid w:val="002F3569"/>
    <w:rsid w:val="00311CEF"/>
    <w:rsid w:val="00311F98"/>
    <w:rsid w:val="00313C58"/>
    <w:rsid w:val="003152BC"/>
    <w:rsid w:val="0031746A"/>
    <w:rsid w:val="00337BAE"/>
    <w:rsid w:val="00342C34"/>
    <w:rsid w:val="00350155"/>
    <w:rsid w:val="00350648"/>
    <w:rsid w:val="003558B2"/>
    <w:rsid w:val="00357496"/>
    <w:rsid w:val="00371458"/>
    <w:rsid w:val="00373D1D"/>
    <w:rsid w:val="00393D87"/>
    <w:rsid w:val="003A6A22"/>
    <w:rsid w:val="003B0CFB"/>
    <w:rsid w:val="003C267E"/>
    <w:rsid w:val="003C7789"/>
    <w:rsid w:val="003F12CC"/>
    <w:rsid w:val="003F1384"/>
    <w:rsid w:val="003F31FE"/>
    <w:rsid w:val="003F3614"/>
    <w:rsid w:val="004054A2"/>
    <w:rsid w:val="00411C90"/>
    <w:rsid w:val="00412481"/>
    <w:rsid w:val="00426F5E"/>
    <w:rsid w:val="00433B33"/>
    <w:rsid w:val="004503C5"/>
    <w:rsid w:val="004540D0"/>
    <w:rsid w:val="00457729"/>
    <w:rsid w:val="00464AA9"/>
    <w:rsid w:val="00475522"/>
    <w:rsid w:val="004974D2"/>
    <w:rsid w:val="004A51BA"/>
    <w:rsid w:val="004B3928"/>
    <w:rsid w:val="004C4C4D"/>
    <w:rsid w:val="004C5225"/>
    <w:rsid w:val="004C6B67"/>
    <w:rsid w:val="004D3407"/>
    <w:rsid w:val="004E2235"/>
    <w:rsid w:val="0050120A"/>
    <w:rsid w:val="00506CE1"/>
    <w:rsid w:val="00512D26"/>
    <w:rsid w:val="00551EE2"/>
    <w:rsid w:val="0055717B"/>
    <w:rsid w:val="00590F16"/>
    <w:rsid w:val="00592695"/>
    <w:rsid w:val="00595E89"/>
    <w:rsid w:val="005A25B4"/>
    <w:rsid w:val="005A4320"/>
    <w:rsid w:val="005A54F9"/>
    <w:rsid w:val="005A5C3A"/>
    <w:rsid w:val="005B2B6A"/>
    <w:rsid w:val="006075E7"/>
    <w:rsid w:val="006148DC"/>
    <w:rsid w:val="00644444"/>
    <w:rsid w:val="00657374"/>
    <w:rsid w:val="00666EA3"/>
    <w:rsid w:val="006A1CDF"/>
    <w:rsid w:val="006A6D5A"/>
    <w:rsid w:val="006C16DE"/>
    <w:rsid w:val="006D0C7C"/>
    <w:rsid w:val="006D0CD0"/>
    <w:rsid w:val="006D0FE0"/>
    <w:rsid w:val="006F44A1"/>
    <w:rsid w:val="00701DE6"/>
    <w:rsid w:val="00703C7D"/>
    <w:rsid w:val="00715028"/>
    <w:rsid w:val="00723846"/>
    <w:rsid w:val="007343A7"/>
    <w:rsid w:val="00761596"/>
    <w:rsid w:val="00762164"/>
    <w:rsid w:val="007646FF"/>
    <w:rsid w:val="007753FB"/>
    <w:rsid w:val="00785175"/>
    <w:rsid w:val="007A5107"/>
    <w:rsid w:val="007B6BA5"/>
    <w:rsid w:val="007C12F5"/>
    <w:rsid w:val="007D01AD"/>
    <w:rsid w:val="007E5769"/>
    <w:rsid w:val="007E7317"/>
    <w:rsid w:val="007F2B57"/>
    <w:rsid w:val="00812F17"/>
    <w:rsid w:val="00835E23"/>
    <w:rsid w:val="008411EE"/>
    <w:rsid w:val="00873AE2"/>
    <w:rsid w:val="0088153E"/>
    <w:rsid w:val="008853E9"/>
    <w:rsid w:val="00886A41"/>
    <w:rsid w:val="00894E03"/>
    <w:rsid w:val="00897B0B"/>
    <w:rsid w:val="008A1EC8"/>
    <w:rsid w:val="008B2EBF"/>
    <w:rsid w:val="008B573D"/>
    <w:rsid w:val="008B5F02"/>
    <w:rsid w:val="008B6EED"/>
    <w:rsid w:val="008C2999"/>
    <w:rsid w:val="008C2E88"/>
    <w:rsid w:val="008C77F3"/>
    <w:rsid w:val="008D2B18"/>
    <w:rsid w:val="008E7053"/>
    <w:rsid w:val="008F7C78"/>
    <w:rsid w:val="00900BDB"/>
    <w:rsid w:val="00903AC8"/>
    <w:rsid w:val="00916B16"/>
    <w:rsid w:val="009213A0"/>
    <w:rsid w:val="00926A68"/>
    <w:rsid w:val="00935B3E"/>
    <w:rsid w:val="00955C37"/>
    <w:rsid w:val="00956AFF"/>
    <w:rsid w:val="00964C14"/>
    <w:rsid w:val="00970B47"/>
    <w:rsid w:val="009744B7"/>
    <w:rsid w:val="009A557C"/>
    <w:rsid w:val="009A7E0D"/>
    <w:rsid w:val="009C1F3C"/>
    <w:rsid w:val="009C77F7"/>
    <w:rsid w:val="009F6C19"/>
    <w:rsid w:val="00A07387"/>
    <w:rsid w:val="00A213D6"/>
    <w:rsid w:val="00A300E3"/>
    <w:rsid w:val="00A45EC3"/>
    <w:rsid w:val="00A45FB0"/>
    <w:rsid w:val="00A504CA"/>
    <w:rsid w:val="00A5077E"/>
    <w:rsid w:val="00A66560"/>
    <w:rsid w:val="00A70299"/>
    <w:rsid w:val="00A86C79"/>
    <w:rsid w:val="00A91102"/>
    <w:rsid w:val="00AA2C0E"/>
    <w:rsid w:val="00AA3555"/>
    <w:rsid w:val="00AB152B"/>
    <w:rsid w:val="00AC0083"/>
    <w:rsid w:val="00AC01A7"/>
    <w:rsid w:val="00AC0832"/>
    <w:rsid w:val="00AC197D"/>
    <w:rsid w:val="00AC3A6B"/>
    <w:rsid w:val="00AF285B"/>
    <w:rsid w:val="00AF3B24"/>
    <w:rsid w:val="00AF7CDD"/>
    <w:rsid w:val="00B06695"/>
    <w:rsid w:val="00B074E1"/>
    <w:rsid w:val="00B221B1"/>
    <w:rsid w:val="00B317F4"/>
    <w:rsid w:val="00B4401E"/>
    <w:rsid w:val="00B53BF5"/>
    <w:rsid w:val="00B6174B"/>
    <w:rsid w:val="00B61821"/>
    <w:rsid w:val="00B638AF"/>
    <w:rsid w:val="00B66B8A"/>
    <w:rsid w:val="00B97B1D"/>
    <w:rsid w:val="00BA4726"/>
    <w:rsid w:val="00BB3F7A"/>
    <w:rsid w:val="00BB7F5D"/>
    <w:rsid w:val="00BC7C9F"/>
    <w:rsid w:val="00BD03F7"/>
    <w:rsid w:val="00BE2406"/>
    <w:rsid w:val="00BF377E"/>
    <w:rsid w:val="00C01287"/>
    <w:rsid w:val="00C021F2"/>
    <w:rsid w:val="00C10994"/>
    <w:rsid w:val="00C10B87"/>
    <w:rsid w:val="00C24CD4"/>
    <w:rsid w:val="00C43AB3"/>
    <w:rsid w:val="00C52086"/>
    <w:rsid w:val="00C577BB"/>
    <w:rsid w:val="00C72591"/>
    <w:rsid w:val="00C81E39"/>
    <w:rsid w:val="00C91BB9"/>
    <w:rsid w:val="00C964E5"/>
    <w:rsid w:val="00CA271C"/>
    <w:rsid w:val="00CC08CE"/>
    <w:rsid w:val="00CC0FE8"/>
    <w:rsid w:val="00CC4ABC"/>
    <w:rsid w:val="00CC55E1"/>
    <w:rsid w:val="00CD0BF9"/>
    <w:rsid w:val="00CE6287"/>
    <w:rsid w:val="00D00BE5"/>
    <w:rsid w:val="00D043D8"/>
    <w:rsid w:val="00D058A1"/>
    <w:rsid w:val="00D250AC"/>
    <w:rsid w:val="00D26144"/>
    <w:rsid w:val="00D37630"/>
    <w:rsid w:val="00D4672E"/>
    <w:rsid w:val="00D60049"/>
    <w:rsid w:val="00D601EB"/>
    <w:rsid w:val="00D64C23"/>
    <w:rsid w:val="00D664EC"/>
    <w:rsid w:val="00D74B2C"/>
    <w:rsid w:val="00DB0871"/>
    <w:rsid w:val="00DB3942"/>
    <w:rsid w:val="00DC3BFD"/>
    <w:rsid w:val="00DC55FB"/>
    <w:rsid w:val="00DC7B81"/>
    <w:rsid w:val="00DD2035"/>
    <w:rsid w:val="00DD612B"/>
    <w:rsid w:val="00DE4B75"/>
    <w:rsid w:val="00E00E9B"/>
    <w:rsid w:val="00E026F5"/>
    <w:rsid w:val="00E02798"/>
    <w:rsid w:val="00E070CA"/>
    <w:rsid w:val="00E0749B"/>
    <w:rsid w:val="00E22232"/>
    <w:rsid w:val="00E22447"/>
    <w:rsid w:val="00E26D34"/>
    <w:rsid w:val="00E33820"/>
    <w:rsid w:val="00E45F6E"/>
    <w:rsid w:val="00E528C4"/>
    <w:rsid w:val="00E5353D"/>
    <w:rsid w:val="00E548FA"/>
    <w:rsid w:val="00E552DA"/>
    <w:rsid w:val="00E56E10"/>
    <w:rsid w:val="00E630E5"/>
    <w:rsid w:val="00E64327"/>
    <w:rsid w:val="00E7012B"/>
    <w:rsid w:val="00E70FE0"/>
    <w:rsid w:val="00E7460A"/>
    <w:rsid w:val="00E75146"/>
    <w:rsid w:val="00EA0ED5"/>
    <w:rsid w:val="00EA33DA"/>
    <w:rsid w:val="00EB176F"/>
    <w:rsid w:val="00EC5E6E"/>
    <w:rsid w:val="00EC77BE"/>
    <w:rsid w:val="00ED3282"/>
    <w:rsid w:val="00EF2EBA"/>
    <w:rsid w:val="00EF5C89"/>
    <w:rsid w:val="00F03265"/>
    <w:rsid w:val="00F0551D"/>
    <w:rsid w:val="00F07195"/>
    <w:rsid w:val="00F116E0"/>
    <w:rsid w:val="00F33A84"/>
    <w:rsid w:val="00F609AF"/>
    <w:rsid w:val="00F62EC0"/>
    <w:rsid w:val="00F8588C"/>
    <w:rsid w:val="00F91646"/>
    <w:rsid w:val="00F9655A"/>
    <w:rsid w:val="00FA2DA1"/>
    <w:rsid w:val="00FA3A5B"/>
    <w:rsid w:val="00FB3AC4"/>
    <w:rsid w:val="00FB3D74"/>
    <w:rsid w:val="00FC1CFE"/>
    <w:rsid w:val="00FF2185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F82A5"/>
  <w15:docId w15:val="{5A5E3B84-1D6A-4B77-A06A-14EE6983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0537E5"/>
    <w:pPr>
      <w:spacing w:before="120" w:after="120"/>
      <w:jc w:val="center"/>
    </w:pPr>
    <w:rPr>
      <w:b/>
    </w:rPr>
  </w:style>
  <w:style w:type="paragraph" w:customStyle="1" w:styleId="Source">
    <w:name w:val="Source"/>
    <w:basedOn w:val="SAITCaption"/>
    <w:qFormat/>
    <w:rsid w:val="00C72591"/>
    <w:pPr>
      <w:spacing w:before="0" w:after="0"/>
    </w:pPr>
    <w:rPr>
      <w:b w:val="0"/>
      <w:sz w:val="20"/>
      <w:szCs w:val="20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2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8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7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6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2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2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map.org/ncat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ns.org/security-resources/sec560/netcat_cheat_sheet_v1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nc110.sourceforge.ne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map.org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E8C35-7286-480C-BF4E-F064410B1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er-template-4-word-97-2003-june-6-2013-10-06-13 (1)</Template>
  <TotalTime>57</TotalTime>
  <Pages>9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Brenda Christians</cp:lastModifiedBy>
  <cp:revision>15</cp:revision>
  <cp:lastPrinted>2016-10-25T21:35:00Z</cp:lastPrinted>
  <dcterms:created xsi:type="dcterms:W3CDTF">2017-07-19T15:00:00Z</dcterms:created>
  <dcterms:modified xsi:type="dcterms:W3CDTF">2017-08-16T18:54:00Z</dcterms:modified>
</cp:coreProperties>
</file>