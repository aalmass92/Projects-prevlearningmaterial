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F8A3D" w14:textId="77777777" w:rsidR="00C01287" w:rsidRPr="00644444" w:rsidRDefault="004540D0" w:rsidP="007F2B57">
      <w:r>
        <w:rPr>
          <w:noProof/>
          <w:lang w:val="en-CA" w:eastAsia="en-CA"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7506BB" w:rsidRPr="00090ACB" w:rsidRDefault="007506BB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4B7652" w14:textId="77777777" w:rsidR="007506BB" w:rsidRDefault="007506BB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Lab 5</w:t>
                                </w:r>
                              </w:p>
                              <w:p w14:paraId="767D7429" w14:textId="3A06E994" w:rsidR="007506BB" w:rsidRPr="00A45EC3" w:rsidRDefault="007506BB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 xml:space="preserve">Operating Systems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0A277F86" w:rsidR="007506BB" w:rsidRPr="00A45EC3" w:rsidRDefault="007506BB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ITSC 200: Network Protocols and Security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7506BB" w:rsidRPr="008B6EED" w:rsidRDefault="007506BB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">
                <v:group id="Group 30" o:spid="_x0000_s1027" style="position:absolute;left:4226;width:68978;height:47604" coordorigin="4226" coordsize="68978,4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2866EF47" w14:textId="0B94EDA9" w:rsidR="007506BB" w:rsidRPr="00090ACB" w:rsidRDefault="007506BB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104B7652" w14:textId="77777777" w:rsidR="007506BB" w:rsidRDefault="007506BB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Lab 5</w:t>
                          </w:r>
                        </w:p>
                        <w:p w14:paraId="767D7429" w14:textId="3A06E994" w:rsidR="007506BB" w:rsidRPr="00A45EC3" w:rsidRDefault="007506BB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 xml:space="preserve">Operating Systems 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0394799F" w14:textId="0A277F86" w:rsidR="007506BB" w:rsidRPr="00A45EC3" w:rsidRDefault="007506BB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ITSC 200: Network Protocols and Security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16950A1D" w14:textId="3D2A3FCE" w:rsidR="007506BB" w:rsidRPr="008B6EED" w:rsidRDefault="007506BB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FE33F" w:rsidR="008C2E88" w:rsidRPr="007E5769" w:rsidRDefault="008C2E88" w:rsidP="00FB3AC4">
          <w:pPr>
            <w:pStyle w:val="TOCHeading"/>
            <w:tabs>
              <w:tab w:val="left" w:pos="3960"/>
            </w:tabs>
          </w:pPr>
          <w:r w:rsidRPr="007E5769">
            <w:t>Table of Contents</w:t>
          </w:r>
          <w:r w:rsidR="00FB3AC4">
            <w:tab/>
          </w:r>
        </w:p>
        <w:p w14:paraId="4FFA0019" w14:textId="77777777" w:rsidR="008F6F24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90631548" w:history="1">
            <w:r w:rsidR="008F6F24" w:rsidRPr="000E2A68">
              <w:rPr>
                <w:rStyle w:val="Hyperlink"/>
              </w:rPr>
              <w:t>Lab Outcome</w:t>
            </w:r>
            <w:r w:rsidR="008F6F24">
              <w:rPr>
                <w:webHidden/>
              </w:rPr>
              <w:tab/>
            </w:r>
            <w:r w:rsidR="008F6F24">
              <w:rPr>
                <w:webHidden/>
              </w:rPr>
              <w:fldChar w:fldCharType="begin"/>
            </w:r>
            <w:r w:rsidR="008F6F24">
              <w:rPr>
                <w:webHidden/>
              </w:rPr>
              <w:instrText xml:space="preserve"> PAGEREF _Toc490631548 \h </w:instrText>
            </w:r>
            <w:r w:rsidR="008F6F24">
              <w:rPr>
                <w:webHidden/>
              </w:rPr>
            </w:r>
            <w:r w:rsidR="008F6F24">
              <w:rPr>
                <w:webHidden/>
              </w:rPr>
              <w:fldChar w:fldCharType="separate"/>
            </w:r>
            <w:r w:rsidR="008F6F24">
              <w:rPr>
                <w:webHidden/>
              </w:rPr>
              <w:t>2</w:t>
            </w:r>
            <w:r w:rsidR="008F6F24">
              <w:rPr>
                <w:webHidden/>
              </w:rPr>
              <w:fldChar w:fldCharType="end"/>
            </w:r>
          </w:hyperlink>
        </w:p>
        <w:p w14:paraId="44E29420" w14:textId="77777777" w:rsidR="008F6F24" w:rsidRDefault="001D73B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90631549" w:history="1">
            <w:r w:rsidR="008F6F24" w:rsidRPr="000E2A68">
              <w:rPr>
                <w:rStyle w:val="Hyperlink"/>
              </w:rPr>
              <w:t>Reading</w:t>
            </w:r>
            <w:r w:rsidR="008F6F24">
              <w:rPr>
                <w:webHidden/>
              </w:rPr>
              <w:tab/>
            </w:r>
            <w:r w:rsidR="008F6F24">
              <w:rPr>
                <w:webHidden/>
              </w:rPr>
              <w:fldChar w:fldCharType="begin"/>
            </w:r>
            <w:r w:rsidR="008F6F24">
              <w:rPr>
                <w:webHidden/>
              </w:rPr>
              <w:instrText xml:space="preserve"> PAGEREF _Toc490631549 \h </w:instrText>
            </w:r>
            <w:r w:rsidR="008F6F24">
              <w:rPr>
                <w:webHidden/>
              </w:rPr>
            </w:r>
            <w:r w:rsidR="008F6F24">
              <w:rPr>
                <w:webHidden/>
              </w:rPr>
              <w:fldChar w:fldCharType="separate"/>
            </w:r>
            <w:r w:rsidR="008F6F24">
              <w:rPr>
                <w:webHidden/>
              </w:rPr>
              <w:t>2</w:t>
            </w:r>
            <w:r w:rsidR="008F6F24">
              <w:rPr>
                <w:webHidden/>
              </w:rPr>
              <w:fldChar w:fldCharType="end"/>
            </w:r>
          </w:hyperlink>
        </w:p>
        <w:p w14:paraId="43596FAF" w14:textId="77777777" w:rsidR="008F6F24" w:rsidRDefault="001D73B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90631550" w:history="1">
            <w:r w:rsidR="008F6F24" w:rsidRPr="000E2A68">
              <w:rPr>
                <w:rStyle w:val="Hyperlink"/>
              </w:rPr>
              <w:t>Introduction</w:t>
            </w:r>
            <w:r w:rsidR="008F6F24">
              <w:rPr>
                <w:webHidden/>
              </w:rPr>
              <w:tab/>
            </w:r>
            <w:r w:rsidR="008F6F24">
              <w:rPr>
                <w:webHidden/>
              </w:rPr>
              <w:fldChar w:fldCharType="begin"/>
            </w:r>
            <w:r w:rsidR="008F6F24">
              <w:rPr>
                <w:webHidden/>
              </w:rPr>
              <w:instrText xml:space="preserve"> PAGEREF _Toc490631550 \h </w:instrText>
            </w:r>
            <w:r w:rsidR="008F6F24">
              <w:rPr>
                <w:webHidden/>
              </w:rPr>
            </w:r>
            <w:r w:rsidR="008F6F24">
              <w:rPr>
                <w:webHidden/>
              </w:rPr>
              <w:fldChar w:fldCharType="separate"/>
            </w:r>
            <w:r w:rsidR="008F6F24">
              <w:rPr>
                <w:webHidden/>
              </w:rPr>
              <w:t>2</w:t>
            </w:r>
            <w:r w:rsidR="008F6F24">
              <w:rPr>
                <w:webHidden/>
              </w:rPr>
              <w:fldChar w:fldCharType="end"/>
            </w:r>
          </w:hyperlink>
        </w:p>
        <w:p w14:paraId="591E612B" w14:textId="77777777" w:rsidR="008F6F24" w:rsidRDefault="001D73B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90631551" w:history="1">
            <w:r w:rsidR="008F6F24" w:rsidRPr="000E2A68">
              <w:rPr>
                <w:rStyle w:val="Hyperlink"/>
              </w:rPr>
              <w:t>1.0</w:t>
            </w:r>
            <w:r w:rsidR="008F6F24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ab/>
            </w:r>
            <w:r w:rsidR="008F6F24" w:rsidRPr="000E2A68">
              <w:rPr>
                <w:rStyle w:val="Hyperlink"/>
              </w:rPr>
              <w:t>Use Basic Linux Commands</w:t>
            </w:r>
            <w:r w:rsidR="008F6F24">
              <w:rPr>
                <w:webHidden/>
              </w:rPr>
              <w:tab/>
            </w:r>
            <w:r w:rsidR="008F6F24">
              <w:rPr>
                <w:webHidden/>
              </w:rPr>
              <w:fldChar w:fldCharType="begin"/>
            </w:r>
            <w:r w:rsidR="008F6F24">
              <w:rPr>
                <w:webHidden/>
              </w:rPr>
              <w:instrText xml:space="preserve"> PAGEREF _Toc490631551 \h </w:instrText>
            </w:r>
            <w:r w:rsidR="008F6F24">
              <w:rPr>
                <w:webHidden/>
              </w:rPr>
            </w:r>
            <w:r w:rsidR="008F6F24">
              <w:rPr>
                <w:webHidden/>
              </w:rPr>
              <w:fldChar w:fldCharType="separate"/>
            </w:r>
            <w:r w:rsidR="008F6F24">
              <w:rPr>
                <w:webHidden/>
              </w:rPr>
              <w:t>3</w:t>
            </w:r>
            <w:r w:rsidR="008F6F24">
              <w:rPr>
                <w:webHidden/>
              </w:rPr>
              <w:fldChar w:fldCharType="end"/>
            </w:r>
          </w:hyperlink>
        </w:p>
        <w:p w14:paraId="7D828B3B" w14:textId="77777777" w:rsidR="008F6F24" w:rsidRDefault="001D73B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90631552" w:history="1">
            <w:r w:rsidR="008F6F24" w:rsidRPr="000E2A68">
              <w:rPr>
                <w:rStyle w:val="Hyperlink"/>
              </w:rPr>
              <w:t>References</w:t>
            </w:r>
            <w:r w:rsidR="008F6F24">
              <w:rPr>
                <w:webHidden/>
              </w:rPr>
              <w:tab/>
            </w:r>
            <w:r w:rsidR="008F6F24">
              <w:rPr>
                <w:webHidden/>
              </w:rPr>
              <w:fldChar w:fldCharType="begin"/>
            </w:r>
            <w:r w:rsidR="008F6F24">
              <w:rPr>
                <w:webHidden/>
              </w:rPr>
              <w:instrText xml:space="preserve"> PAGEREF _Toc490631552 \h </w:instrText>
            </w:r>
            <w:r w:rsidR="008F6F24">
              <w:rPr>
                <w:webHidden/>
              </w:rPr>
            </w:r>
            <w:r w:rsidR="008F6F24">
              <w:rPr>
                <w:webHidden/>
              </w:rPr>
              <w:fldChar w:fldCharType="separate"/>
            </w:r>
            <w:r w:rsidR="008F6F24">
              <w:rPr>
                <w:webHidden/>
              </w:rPr>
              <w:t>6</w:t>
            </w:r>
            <w:r w:rsidR="008F6F24">
              <w:rPr>
                <w:webHidden/>
              </w:rPr>
              <w:fldChar w:fldCharType="end"/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72DE1E43" w14:textId="32987AA8" w:rsidR="007B6BA5" w:rsidRPr="000537E5" w:rsidRDefault="00FB3AC4" w:rsidP="007B6BA5">
      <w:pPr>
        <w:pStyle w:val="HeadingStyle1"/>
      </w:pPr>
      <w:bookmarkStart w:id="0" w:name="_Toc452022643"/>
      <w:bookmarkStart w:id="1" w:name="_Toc490631548"/>
      <w:r>
        <w:lastRenderedPageBreak/>
        <w:t xml:space="preserve">Lab </w:t>
      </w:r>
      <w:r w:rsidR="007B6BA5" w:rsidRPr="000537E5">
        <w:t>Outcome</w:t>
      </w:r>
      <w:bookmarkEnd w:id="0"/>
      <w:bookmarkEnd w:id="1"/>
    </w:p>
    <w:p w14:paraId="30F93EAE" w14:textId="50AD985C" w:rsidR="001D399F" w:rsidRDefault="00EA33DA" w:rsidP="007F2B57">
      <w:pPr>
        <w:pStyle w:val="ListParagraph"/>
        <w:numPr>
          <w:ilvl w:val="0"/>
          <w:numId w:val="4"/>
        </w:numPr>
      </w:pPr>
      <w:r>
        <w:t>Gain familiarity with the Linux (Bash) command line</w:t>
      </w:r>
      <w:r w:rsidR="00D058A1">
        <w:t xml:space="preserve"> and bash shell scripting</w:t>
      </w:r>
      <w:r>
        <w:t>.</w:t>
      </w:r>
    </w:p>
    <w:p w14:paraId="5089985F" w14:textId="77777777" w:rsidR="00FB3AC4" w:rsidRDefault="00FB3AC4" w:rsidP="00FB3AC4">
      <w:pPr>
        <w:pStyle w:val="HeadingStyle1"/>
      </w:pPr>
      <w:bookmarkStart w:id="2" w:name="_Toc490631549"/>
      <w:r>
        <w:t>Reading</w:t>
      </w:r>
      <w:bookmarkEnd w:id="2"/>
    </w:p>
    <w:p w14:paraId="766E5BB0" w14:textId="2A59EC5D" w:rsidR="00264C10" w:rsidRDefault="009904A6" w:rsidP="007F2B57">
      <w:pPr>
        <w:pStyle w:val="ListParagraph"/>
        <w:numPr>
          <w:ilvl w:val="0"/>
          <w:numId w:val="5"/>
        </w:numPr>
      </w:pPr>
      <w:r>
        <w:t>Linux Cheat Sheet 1</w:t>
      </w:r>
    </w:p>
    <w:p w14:paraId="78FDBDCF" w14:textId="77777777" w:rsidR="00FB3AC4" w:rsidRPr="001D399F" w:rsidRDefault="00FB3AC4" w:rsidP="00FB3AC4">
      <w:pPr>
        <w:pStyle w:val="HeadingStyle1"/>
      </w:pPr>
      <w:bookmarkStart w:id="3" w:name="_Toc452022645"/>
      <w:bookmarkStart w:id="4" w:name="_Toc490631550"/>
      <w:r w:rsidRPr="001D399F">
        <w:t>Introduction</w:t>
      </w:r>
      <w:bookmarkEnd w:id="3"/>
      <w:bookmarkEnd w:id="4"/>
    </w:p>
    <w:p w14:paraId="3967AFD3" w14:textId="765640D4" w:rsidR="00FB3AC4" w:rsidRDefault="00E630E5" w:rsidP="00FB3AC4">
      <w:r>
        <w:t>This lab i</w:t>
      </w:r>
      <w:r w:rsidR="00EA33DA">
        <w:t xml:space="preserve">s to </w:t>
      </w:r>
      <w:r w:rsidR="00FA2DA1">
        <w:t>familiarize you with using</w:t>
      </w:r>
      <w:r w:rsidR="00EA33DA">
        <w:t xml:space="preserve"> shell commands</w:t>
      </w:r>
      <w:r w:rsidR="00D058A1">
        <w:t xml:space="preserve"> and Bash shell scripts</w:t>
      </w:r>
      <w:r w:rsidR="00EA33DA">
        <w:t xml:space="preserve"> in a Linux environment</w:t>
      </w:r>
      <w:r>
        <w:t>.</w:t>
      </w:r>
      <w:r w:rsidR="00427F48">
        <w:t xml:space="preserve"> U</w:t>
      </w:r>
      <w:r w:rsidR="00EA33DA">
        <w:t>se the VM you created on the Proxmox cluster</w:t>
      </w:r>
      <w:r w:rsidR="00427F48">
        <w:t>;</w:t>
      </w:r>
      <w:r w:rsidR="00EA33DA">
        <w:t xml:space="preserve"> you can also practice this lab at </w:t>
      </w:r>
      <w:r w:rsidR="00D058A1">
        <w:t>home on your laptop</w:t>
      </w:r>
      <w:r w:rsidR="00EA33DA">
        <w:t>.</w:t>
      </w:r>
    </w:p>
    <w:p w14:paraId="02C05CDD" w14:textId="77777777" w:rsidR="00264C10" w:rsidRDefault="00264C10" w:rsidP="007F2B57"/>
    <w:p w14:paraId="017B74FA" w14:textId="63D9678F" w:rsidR="00AA2C0E" w:rsidRPr="007343A7" w:rsidRDefault="0050120A" w:rsidP="007343A7">
      <w:pPr>
        <w:rPr>
          <w:sz w:val="32"/>
        </w:rPr>
      </w:pPr>
      <w:r>
        <w:br w:type="page"/>
      </w:r>
    </w:p>
    <w:p w14:paraId="11E63706" w14:textId="77777777" w:rsidR="00282174" w:rsidRDefault="00282174" w:rsidP="00282174">
      <w:pPr>
        <w:pStyle w:val="HeadingStyle1"/>
        <w:ind w:left="720"/>
      </w:pPr>
    </w:p>
    <w:p w14:paraId="147E7A7A" w14:textId="4BFFCD00" w:rsidR="00282174" w:rsidRDefault="007343A7" w:rsidP="00282174">
      <w:pPr>
        <w:pStyle w:val="HeadingStyle1"/>
      </w:pPr>
      <w:bookmarkStart w:id="5" w:name="_Toc465173399"/>
      <w:bookmarkStart w:id="6" w:name="_Toc490631551"/>
      <w:r>
        <w:t>1</w:t>
      </w:r>
      <w:r w:rsidR="00FB3AC4">
        <w:t>.0</w:t>
      </w:r>
      <w:r w:rsidR="00FB3AC4">
        <w:tab/>
      </w:r>
      <w:bookmarkEnd w:id="5"/>
      <w:r w:rsidR="00E630E5">
        <w:t xml:space="preserve">Use </w:t>
      </w:r>
      <w:r w:rsidR="00776429">
        <w:t xml:space="preserve">Basic </w:t>
      </w:r>
      <w:r w:rsidR="00E630E5">
        <w:t xml:space="preserve">Linux </w:t>
      </w:r>
      <w:r w:rsidR="00776429">
        <w:t>Commands</w:t>
      </w:r>
      <w:bookmarkEnd w:id="6"/>
    </w:p>
    <w:p w14:paraId="02D129F0" w14:textId="1BCDDE2B" w:rsidR="00230C13" w:rsidRDefault="00776429" w:rsidP="00257E1E">
      <w:pPr>
        <w:pStyle w:val="ListParagraph"/>
        <w:numPr>
          <w:ilvl w:val="0"/>
          <w:numId w:val="11"/>
        </w:numPr>
      </w:pPr>
      <w:r>
        <w:t>Use your account to c</w:t>
      </w:r>
      <w:r w:rsidR="00230C13">
        <w:t>onnect to the Proxmox cluster.</w:t>
      </w:r>
      <w:r w:rsidR="00230C13">
        <w:br/>
      </w:r>
    </w:p>
    <w:p w14:paraId="2C22CF38" w14:textId="43D0CA93" w:rsidR="00282174" w:rsidRDefault="007343A7" w:rsidP="009A557C">
      <w:pPr>
        <w:pStyle w:val="ListParagraph"/>
        <w:numPr>
          <w:ilvl w:val="0"/>
          <w:numId w:val="11"/>
        </w:numPr>
      </w:pPr>
      <w:r>
        <w:t>L</w:t>
      </w:r>
      <w:r w:rsidR="00964C14">
        <w:t>og</w:t>
      </w:r>
      <w:r w:rsidR="00776429">
        <w:t xml:space="preserve"> </w:t>
      </w:r>
      <w:r w:rsidR="00964C14">
        <w:t>in into your VM with the account you created during the install.</w:t>
      </w:r>
      <w:r w:rsidR="00427F48">
        <w:t xml:space="preserve"> </w:t>
      </w:r>
      <w:r w:rsidR="00964C14">
        <w:t>O</w:t>
      </w:r>
      <w:r w:rsidR="00FA2DA1">
        <w:t>pen a Terminal window.</w:t>
      </w:r>
      <w:r w:rsidR="00964C14">
        <w:br/>
      </w:r>
    </w:p>
    <w:p w14:paraId="640082CD" w14:textId="77777777" w:rsidR="00776429" w:rsidRDefault="00776429" w:rsidP="00964C14">
      <w:pPr>
        <w:pStyle w:val="ListParagraph"/>
        <w:numPr>
          <w:ilvl w:val="0"/>
          <w:numId w:val="11"/>
        </w:numPr>
      </w:pPr>
      <w:r>
        <w:t>You will see a window as in Figure 1</w:t>
      </w:r>
      <w:r w:rsidR="00916B16">
        <w:t>.</w:t>
      </w:r>
    </w:p>
    <w:p w14:paraId="3E2FB821" w14:textId="78E6ADE0" w:rsidR="00916B16" w:rsidRDefault="00916B16" w:rsidP="00776429">
      <w:pPr>
        <w:pStyle w:val="SAITCaption"/>
      </w:pPr>
      <w:r>
        <w:br/>
      </w:r>
      <w:r>
        <w:rPr>
          <w:noProof/>
          <w:lang w:val="en-CA" w:eastAsia="en-CA"/>
        </w:rPr>
        <w:drawing>
          <wp:inline distT="0" distB="0" distL="0" distR="0" wp14:anchorId="36EC6BFF" wp14:editId="2A4C9556">
            <wp:extent cx="5943600" cy="49333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xmoxlab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76429">
        <w:t>Figure 1:</w:t>
      </w:r>
    </w:p>
    <w:p w14:paraId="3167CD27" w14:textId="77777777" w:rsidR="00776429" w:rsidRDefault="00776429">
      <w:pPr>
        <w:spacing w:line="240" w:lineRule="auto"/>
      </w:pPr>
      <w:r>
        <w:br w:type="page"/>
      </w:r>
    </w:p>
    <w:p w14:paraId="145C3AE3" w14:textId="634F6B1D" w:rsidR="00230C13" w:rsidRDefault="00FA2DA1" w:rsidP="00964C14">
      <w:pPr>
        <w:pStyle w:val="ListParagraph"/>
        <w:numPr>
          <w:ilvl w:val="0"/>
          <w:numId w:val="11"/>
        </w:numPr>
      </w:pPr>
      <w:r>
        <w:lastRenderedPageBreak/>
        <w:t>F</w:t>
      </w:r>
      <w:r w:rsidR="00964C14">
        <w:t xml:space="preserve">ind the IP address of </w:t>
      </w:r>
      <w:r w:rsidR="001F1521">
        <w:t xml:space="preserve">the </w:t>
      </w:r>
      <w:r w:rsidR="00964C14">
        <w:t>VM.</w:t>
      </w:r>
      <w:r w:rsidR="00964C14">
        <w:br/>
      </w:r>
      <w:r w:rsidR="00964C14">
        <w:br/>
        <w:t>IP Address</w:t>
      </w:r>
      <w:r w:rsidR="00C73274">
        <w:tab/>
        <w:t>10.162.106.155</w:t>
      </w:r>
      <w:r w:rsidR="00964C14">
        <w:t xml:space="preserve"> </w:t>
      </w:r>
      <w:r w:rsidR="00C73274">
        <w:t xml:space="preserve"> </w:t>
      </w:r>
    </w:p>
    <w:p w14:paraId="60B54848" w14:textId="77777777" w:rsidR="00C73274" w:rsidRDefault="00C73274" w:rsidP="00C73274">
      <w:pPr>
        <w:pStyle w:val="ListParagraph"/>
      </w:pPr>
    </w:p>
    <w:p w14:paraId="482764EE" w14:textId="77777777" w:rsidR="00230C13" w:rsidRDefault="00230C13" w:rsidP="00964C14">
      <w:pPr>
        <w:pStyle w:val="ListParagraph"/>
        <w:numPr>
          <w:ilvl w:val="0"/>
          <w:numId w:val="11"/>
        </w:numPr>
      </w:pPr>
      <w:r>
        <w:t>Close your Proxmox console connection and log out of Proxmox.</w:t>
      </w:r>
      <w:r>
        <w:br/>
      </w:r>
    </w:p>
    <w:p w14:paraId="68F6F9C4" w14:textId="0503CB51" w:rsidR="00964C14" w:rsidRDefault="00230C13" w:rsidP="00964C14">
      <w:pPr>
        <w:pStyle w:val="ListParagraph"/>
        <w:numPr>
          <w:ilvl w:val="0"/>
          <w:numId w:val="11"/>
        </w:numPr>
      </w:pPr>
      <w:r>
        <w:t>SSH into your server using Tera Term or Putty.</w:t>
      </w:r>
      <w:r w:rsidR="00916B16">
        <w:br/>
      </w:r>
    </w:p>
    <w:p w14:paraId="39C90017" w14:textId="4A8EE4D5" w:rsidR="0010125A" w:rsidRDefault="0010125A" w:rsidP="00CA271C">
      <w:pPr>
        <w:pStyle w:val="ListParagraph"/>
        <w:numPr>
          <w:ilvl w:val="0"/>
          <w:numId w:val="11"/>
        </w:numPr>
      </w:pPr>
      <w:r>
        <w:t>Use one command to list the contents of the /etc/skel directory in long format and sent the output to a file in your home directory called skel.txt</w:t>
      </w:r>
      <w:r w:rsidR="008B1A5C">
        <w:t xml:space="preserve"> (ls –al /etc/skel &gt; skel.txt)</w:t>
      </w:r>
      <w:r>
        <w:br/>
      </w:r>
    </w:p>
    <w:p w14:paraId="40E91344" w14:textId="77777777" w:rsidR="008B1A5C" w:rsidRDefault="0010125A" w:rsidP="00CA271C">
      <w:pPr>
        <w:pStyle w:val="ListParagraph"/>
        <w:numPr>
          <w:ilvl w:val="0"/>
          <w:numId w:val="11"/>
        </w:numPr>
      </w:pPr>
      <w:r>
        <w:t>Add the date and the current logged</w:t>
      </w:r>
      <w:r w:rsidR="00776429">
        <w:t>-</w:t>
      </w:r>
      <w:r>
        <w:t>in user to skel.txt</w:t>
      </w:r>
    </w:p>
    <w:p w14:paraId="3274B395" w14:textId="63702824" w:rsidR="00A84382" w:rsidRDefault="00A84382" w:rsidP="008B1A5C">
      <w:pPr>
        <w:pStyle w:val="ListParagraph"/>
      </w:pPr>
      <w:r>
        <w:t>who &gt;&gt; skel.txt</w:t>
      </w:r>
    </w:p>
    <w:p w14:paraId="1DDD7203" w14:textId="4FDED93A" w:rsidR="0010125A" w:rsidRDefault="00A84382" w:rsidP="008B1A5C">
      <w:pPr>
        <w:pStyle w:val="ListParagraph"/>
      </w:pPr>
      <w:r>
        <w:t>date  &gt;&gt; skel.txt</w:t>
      </w:r>
      <w:r w:rsidR="0010125A">
        <w:br/>
      </w:r>
    </w:p>
    <w:p w14:paraId="312BFED2" w14:textId="2D4F9B86" w:rsidR="0010125A" w:rsidRDefault="0010125A" w:rsidP="00CA271C">
      <w:pPr>
        <w:pStyle w:val="ListParagraph"/>
        <w:numPr>
          <w:ilvl w:val="0"/>
          <w:numId w:val="11"/>
        </w:numPr>
      </w:pPr>
      <w:r>
        <w:t>Use a command to print out, from /etc/passwd, the username and shell (</w:t>
      </w:r>
      <w:r w:rsidR="00776429">
        <w:t>i.e.,</w:t>
      </w:r>
      <w:r>
        <w:t xml:space="preserve"> /bin/bash) sorted by last name to a file called allusers.txt in your home directory.</w:t>
      </w:r>
      <w:r>
        <w:br/>
      </w:r>
      <w:r w:rsidR="00BC3493">
        <w:t>cat /etc/passwd | cut –d: =f1,3 | sort : more &gt; alluser.txt</w:t>
      </w:r>
    </w:p>
    <w:p w14:paraId="34581B0F" w14:textId="77777777" w:rsidR="00A84382" w:rsidRDefault="00A84382" w:rsidP="00A84382">
      <w:pPr>
        <w:pStyle w:val="ListParagraph"/>
      </w:pPr>
    </w:p>
    <w:p w14:paraId="4B46D866" w14:textId="5B23FA0E" w:rsidR="00BC3493" w:rsidRDefault="0010125A" w:rsidP="00CA271C">
      <w:pPr>
        <w:pStyle w:val="ListParagraph"/>
        <w:numPr>
          <w:ilvl w:val="0"/>
          <w:numId w:val="11"/>
        </w:numPr>
      </w:pPr>
      <w:r>
        <w:t>Modify your previous command do the same thing</w:t>
      </w:r>
      <w:r w:rsidR="00776429">
        <w:t>,</w:t>
      </w:r>
      <w:r>
        <w:t xml:space="preserve"> but to print </w:t>
      </w:r>
      <w:r w:rsidR="00776429">
        <w:t xml:space="preserve">only </w:t>
      </w:r>
      <w:r>
        <w:t>those users using /bin/bash to a file called loginusers.txt in your home directory.</w:t>
      </w:r>
    </w:p>
    <w:p w14:paraId="7B61B987" w14:textId="77777777" w:rsidR="00BC3493" w:rsidRDefault="00BC3493" w:rsidP="00BC3493">
      <w:pPr>
        <w:pStyle w:val="ListParagraph"/>
      </w:pPr>
    </w:p>
    <w:p w14:paraId="41CA43D2" w14:textId="639D91D4" w:rsidR="0010125A" w:rsidRDefault="00BC3493" w:rsidP="00BC3493">
      <w:pPr>
        <w:pStyle w:val="ListParagraph"/>
      </w:pPr>
      <w:r>
        <w:t>cat /bin/bash | cut –d: =f1,3 | sort : more &gt; loginuser.txt</w:t>
      </w:r>
      <w:r w:rsidR="0010125A">
        <w:br/>
      </w:r>
    </w:p>
    <w:p w14:paraId="480BCFE3" w14:textId="2942F7BA" w:rsidR="002518CB" w:rsidRDefault="00776429" w:rsidP="00B56EEA">
      <w:pPr>
        <w:pStyle w:val="ListParagraph"/>
        <w:numPr>
          <w:ilvl w:val="0"/>
          <w:numId w:val="11"/>
        </w:numPr>
      </w:pPr>
      <w:r>
        <w:t>Use the set</w:t>
      </w:r>
      <w:r w:rsidR="0010125A">
        <w:t xml:space="preserve"> command to see all of the environment variables that are set in your current login. Use those environment variables to create a small Bash script that will produce the output </w:t>
      </w:r>
      <w:r>
        <w:t xml:space="preserve">shown in Figure 2 </w:t>
      </w:r>
      <w:r w:rsidR="0010125A">
        <w:t>on the screen</w:t>
      </w:r>
      <w:r w:rsidR="00AC0832">
        <w:t xml:space="preserve"> (using your username and machine name)</w:t>
      </w:r>
      <w:r>
        <w:t>.</w:t>
      </w:r>
      <w:r w:rsidR="0010125A">
        <w:br/>
      </w:r>
      <w:r w:rsidR="007506BB">
        <w:rPr>
          <w:noProof/>
          <w:lang w:val="en-CA" w:eastAsia="en-CA"/>
        </w:rPr>
        <w:drawing>
          <wp:inline distT="0" distB="0" distL="0" distR="0" wp14:anchorId="3A38893F" wp14:editId="5190D744">
            <wp:extent cx="4533900" cy="247475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848" cy="247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F9C2" w14:textId="77777777" w:rsidR="0092057B" w:rsidRDefault="0092057B">
      <w:pPr>
        <w:spacing w:line="240" w:lineRule="auto"/>
      </w:pPr>
      <w:r>
        <w:br w:type="page"/>
      </w:r>
    </w:p>
    <w:p w14:paraId="58B77E3D" w14:textId="0725E45F" w:rsidR="0092057B" w:rsidRDefault="00903AC8" w:rsidP="00230C13">
      <w:pPr>
        <w:pStyle w:val="ListParagraph"/>
        <w:numPr>
          <w:ilvl w:val="0"/>
          <w:numId w:val="11"/>
        </w:numPr>
      </w:pPr>
      <w:r>
        <w:lastRenderedPageBreak/>
        <w:t>Modify your script to send it to a file named &lt;machinename&gt;.txt</w:t>
      </w:r>
      <w:r w:rsidR="00703C7D">
        <w:t xml:space="preserve"> and add the</w:t>
      </w:r>
      <w:r w:rsidR="0092057B">
        <w:t xml:space="preserve"> current directory to the file shown in Figure 3.</w:t>
      </w:r>
    </w:p>
    <w:p w14:paraId="27FCB75F" w14:textId="485AC8A9" w:rsidR="002D49EB" w:rsidRDefault="002D49EB" w:rsidP="002D49EB">
      <w:pPr>
        <w:pStyle w:val="ListParagraph"/>
      </w:pPr>
      <w:r>
        <w:rPr>
          <w:noProof/>
          <w:lang w:val="en-CA" w:eastAsia="en-CA"/>
        </w:rPr>
        <w:drawing>
          <wp:inline distT="0" distB="0" distL="0" distR="0" wp14:anchorId="5DD0C952" wp14:editId="13AF25CE">
            <wp:extent cx="2409825" cy="310146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6524" cy="311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3768" w14:textId="77777777" w:rsidR="002D49EB" w:rsidRDefault="002D49EB" w:rsidP="002D49EB">
      <w:pPr>
        <w:pStyle w:val="ListParagraph"/>
      </w:pPr>
    </w:p>
    <w:p w14:paraId="42ED1720" w14:textId="305A8FED" w:rsidR="002D49EB" w:rsidRDefault="002D49EB" w:rsidP="002D49EB">
      <w:pPr>
        <w:pStyle w:val="ListParagraph"/>
      </w:pPr>
      <w:r>
        <w:rPr>
          <w:noProof/>
          <w:lang w:val="en-CA" w:eastAsia="en-CA"/>
        </w:rPr>
        <w:drawing>
          <wp:inline distT="0" distB="0" distL="0" distR="0" wp14:anchorId="7B210159" wp14:editId="3C3DA380">
            <wp:extent cx="512445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C223" w14:textId="53F4FAB8" w:rsidR="00903AC8" w:rsidRDefault="00D00BE5" w:rsidP="002D49EB">
      <w:pPr>
        <w:pStyle w:val="ListParagraph"/>
        <w:numPr>
          <w:ilvl w:val="0"/>
          <w:numId w:val="11"/>
        </w:numPr>
      </w:pPr>
      <w:r>
        <w:t xml:space="preserve">Create a small script to find all of the files on your computer that are larger than 100 </w:t>
      </w:r>
      <w:r w:rsidR="0092057B">
        <w:t>MB</w:t>
      </w:r>
      <w:r>
        <w:t>.</w:t>
      </w:r>
      <w:r w:rsidR="00427F48">
        <w:t xml:space="preserve"> </w:t>
      </w:r>
      <w:r>
        <w:t>Write the output to the screen.</w:t>
      </w:r>
      <w:r w:rsidR="00903AC8">
        <w:br/>
      </w:r>
    </w:p>
    <w:p w14:paraId="784346B2" w14:textId="14C8636D" w:rsidR="00B90B9E" w:rsidRDefault="00B90B9E" w:rsidP="00B90B9E">
      <w:pPr>
        <w:pStyle w:val="ListParagraph"/>
      </w:pPr>
      <w:r>
        <w:rPr>
          <w:noProof/>
          <w:lang w:val="en-CA" w:eastAsia="en-CA"/>
        </w:rPr>
        <w:drawing>
          <wp:inline distT="0" distB="0" distL="0" distR="0" wp14:anchorId="23E3F131" wp14:editId="7AA8AD7A">
            <wp:extent cx="378142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0910" w14:textId="54311792" w:rsidR="00B90B9E" w:rsidRDefault="00B90B9E" w:rsidP="00B90B9E">
      <w:pPr>
        <w:pStyle w:val="Li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7A621770" wp14:editId="202A2BAF">
            <wp:extent cx="4972050" cy="5362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1FB61388" w14:textId="2DE6AC7C" w:rsidR="00E5353D" w:rsidRDefault="00E5353D">
      <w:pPr>
        <w:spacing w:line="240" w:lineRule="auto"/>
      </w:pPr>
    </w:p>
    <w:p w14:paraId="6BF5D879" w14:textId="0E908D89" w:rsidR="00E5353D" w:rsidRDefault="00E5353D" w:rsidP="00B66B8A">
      <w:pPr>
        <w:pStyle w:val="SAITCaption"/>
        <w:spacing w:before="0" w:after="0"/>
        <w:jc w:val="left"/>
        <w:sectPr w:rsidR="00E5353D" w:rsidSect="007B6BA5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/>
          <w:pgMar w:top="1872" w:right="1440" w:bottom="1152" w:left="1440" w:header="720" w:footer="720" w:gutter="0"/>
          <w:pgNumType w:start="1"/>
          <w:cols w:space="720"/>
          <w:titlePg/>
          <w:docGrid w:linePitch="360"/>
        </w:sectPr>
      </w:pPr>
    </w:p>
    <w:p w14:paraId="4D177E7F" w14:textId="23AEDED9" w:rsidR="00433B33" w:rsidRPr="001B0A05" w:rsidRDefault="00433B33" w:rsidP="00B90B9E"/>
    <w:sectPr w:rsidR="00433B33" w:rsidRPr="001B0A05" w:rsidSect="00512D26">
      <w:headerReference w:type="first" r:id="rId19"/>
      <w:footerReference w:type="first" r:id="rId20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65774" w14:textId="77777777" w:rsidR="001D73BE" w:rsidRDefault="001D73BE" w:rsidP="007F2B57">
      <w:r>
        <w:separator/>
      </w:r>
    </w:p>
    <w:p w14:paraId="67D5BFC0" w14:textId="77777777" w:rsidR="001D73BE" w:rsidRDefault="001D73BE" w:rsidP="007F2B57"/>
    <w:p w14:paraId="0E2A14F3" w14:textId="77777777" w:rsidR="001D73BE" w:rsidRDefault="001D73BE" w:rsidP="007F2B57"/>
  </w:endnote>
  <w:endnote w:type="continuationSeparator" w:id="0">
    <w:p w14:paraId="63C667A5" w14:textId="77777777" w:rsidR="001D73BE" w:rsidRDefault="001D73BE" w:rsidP="007F2B57">
      <w:r>
        <w:continuationSeparator/>
      </w:r>
    </w:p>
    <w:p w14:paraId="4D830260" w14:textId="77777777" w:rsidR="001D73BE" w:rsidRDefault="001D73BE" w:rsidP="007F2B57"/>
    <w:p w14:paraId="35FF0A1F" w14:textId="77777777" w:rsidR="001D73BE" w:rsidRDefault="001D73BE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tillium Bd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005EB8"/>
        <w:insideH w:val="single" w:sz="18" w:space="0" w:color="005EB8"/>
        <w:insideV w:val="single" w:sz="18" w:space="0" w:color="005EB8"/>
      </w:tblBorders>
      <w:tblLook w:val="04A0" w:firstRow="1" w:lastRow="0" w:firstColumn="1" w:lastColumn="0" w:noHBand="0" w:noVBand="1"/>
    </w:tblPr>
    <w:tblGrid>
      <w:gridCol w:w="970"/>
      <w:gridCol w:w="8390"/>
    </w:tblGrid>
    <w:tr w:rsidR="007506BB" w:rsidRPr="00A70299" w14:paraId="1C15721F" w14:textId="77777777" w:rsidTr="00C73274">
      <w:tc>
        <w:tcPr>
          <w:tcW w:w="918" w:type="dxa"/>
        </w:tcPr>
        <w:p w14:paraId="722DA5C6" w14:textId="591636EF" w:rsidR="007506BB" w:rsidRPr="001E692B" w:rsidRDefault="007506BB" w:rsidP="00900BDB">
          <w:pPr>
            <w:pStyle w:val="PageNo"/>
          </w:pPr>
          <w:r w:rsidRPr="001E692B">
            <w:fldChar w:fldCharType="begin"/>
          </w:r>
          <w:r w:rsidRPr="001E692B">
            <w:instrText xml:space="preserve"> PAGE   \* MERGEFORMAT </w:instrText>
          </w:r>
          <w:r w:rsidRPr="001E692B">
            <w:fldChar w:fldCharType="separate"/>
          </w:r>
          <w:r w:rsidR="00B90B9E">
            <w:rPr>
              <w:noProof/>
            </w:rPr>
            <w:t>5</w:t>
          </w:r>
          <w:r w:rsidRPr="001E692B">
            <w:fldChar w:fldCharType="end"/>
          </w:r>
        </w:p>
      </w:tc>
      <w:tc>
        <w:tcPr>
          <w:tcW w:w="7938" w:type="dxa"/>
        </w:tcPr>
        <w:p w14:paraId="5C3D8FA5" w14:textId="45BE29AB" w:rsidR="007506BB" w:rsidRPr="00A70299" w:rsidRDefault="007506BB" w:rsidP="00900BDB">
          <w:pPr>
            <w:pStyle w:val="Footer"/>
          </w:pPr>
          <w:r>
            <w:t>ITSC 200</w:t>
          </w:r>
          <w:r w:rsidRPr="00A70299">
            <w:t xml:space="preserve">: </w:t>
          </w:r>
          <w:r>
            <w:t>Operating Systems Lab 5</w:t>
          </w:r>
        </w:p>
        <w:p w14:paraId="40BC8A61" w14:textId="4340C1BB" w:rsidR="007506BB" w:rsidRPr="00A70299" w:rsidRDefault="007506BB" w:rsidP="00900BDB">
          <w:pPr>
            <w:pStyle w:val="Copyright"/>
          </w:pPr>
          <w:r w:rsidRPr="00A70299">
            <w:t>© 201</w:t>
          </w:r>
          <w:r>
            <w:t>7, Southern Alberta Institute of Technology</w:t>
          </w:r>
        </w:p>
      </w:tc>
    </w:tr>
  </w:tbl>
  <w:p w14:paraId="30BAB2F1" w14:textId="77777777" w:rsidR="007506BB" w:rsidRPr="00900BDB" w:rsidRDefault="007506BB" w:rsidP="00900B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005EB8"/>
        <w:insideH w:val="single" w:sz="18" w:space="0" w:color="005EB8"/>
        <w:insideV w:val="single" w:sz="18" w:space="0" w:color="005EB8"/>
      </w:tblBorders>
      <w:tblLook w:val="04A0" w:firstRow="1" w:lastRow="0" w:firstColumn="1" w:lastColumn="0" w:noHBand="0" w:noVBand="1"/>
    </w:tblPr>
    <w:tblGrid>
      <w:gridCol w:w="970"/>
      <w:gridCol w:w="8390"/>
    </w:tblGrid>
    <w:tr w:rsidR="007506BB" w:rsidRPr="00A70299" w14:paraId="543F3E41" w14:textId="77777777" w:rsidTr="00C73274">
      <w:tc>
        <w:tcPr>
          <w:tcW w:w="918" w:type="dxa"/>
        </w:tcPr>
        <w:p w14:paraId="27ECEF91" w14:textId="2AE37C46" w:rsidR="007506BB" w:rsidRPr="001E692B" w:rsidRDefault="007506BB" w:rsidP="0088153E">
          <w:pPr>
            <w:pStyle w:val="PageNo"/>
          </w:pPr>
          <w:r w:rsidRPr="001E692B">
            <w:fldChar w:fldCharType="begin"/>
          </w:r>
          <w:r w:rsidRPr="001E692B">
            <w:instrText xml:space="preserve"> PAGE   \* MERGEFORMAT </w:instrText>
          </w:r>
          <w:r w:rsidRPr="001E692B">
            <w:fldChar w:fldCharType="separate"/>
          </w:r>
          <w:r w:rsidR="00B90B9E">
            <w:rPr>
              <w:noProof/>
            </w:rPr>
            <w:t>1</w:t>
          </w:r>
          <w:r w:rsidRPr="001E692B">
            <w:fldChar w:fldCharType="end"/>
          </w:r>
        </w:p>
      </w:tc>
      <w:tc>
        <w:tcPr>
          <w:tcW w:w="7938" w:type="dxa"/>
        </w:tcPr>
        <w:p w14:paraId="47AF57EE" w14:textId="1271B035" w:rsidR="007506BB" w:rsidRPr="00A70299" w:rsidRDefault="007506BB" w:rsidP="0088153E">
          <w:pPr>
            <w:pStyle w:val="Footer"/>
          </w:pPr>
          <w:r>
            <w:t>ITSC 200</w:t>
          </w:r>
          <w:r w:rsidRPr="00A70299">
            <w:t xml:space="preserve">: </w:t>
          </w:r>
          <w:r>
            <w:t>Operating Systems Lab 5</w:t>
          </w:r>
        </w:p>
        <w:p w14:paraId="2CCD1F87" w14:textId="3595E543" w:rsidR="007506BB" w:rsidRPr="00A70299" w:rsidRDefault="007506BB" w:rsidP="0088153E">
          <w:pPr>
            <w:pStyle w:val="Copyright"/>
          </w:pPr>
          <w:r w:rsidRPr="00A70299">
            <w:t>© 201</w:t>
          </w:r>
          <w:r>
            <w:t>7, Southern Alberta Institute of Technology</w:t>
          </w:r>
        </w:p>
      </w:tc>
    </w:tr>
  </w:tbl>
  <w:p w14:paraId="3104E230" w14:textId="77777777" w:rsidR="007506BB" w:rsidRPr="0088153E" w:rsidRDefault="007506BB" w:rsidP="008815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F802A" w14:textId="1B0ACA58" w:rsidR="007506BB" w:rsidRDefault="007506BB" w:rsidP="00017FD6">
    <w:r>
      <w:t>© 2017, Southern Alberta Institute of Technology. All rights reserved.</w:t>
    </w:r>
  </w:p>
  <w:p w14:paraId="6B81DECE" w14:textId="232C2329" w:rsidR="007506BB" w:rsidRDefault="007506BB" w:rsidP="00017FD6">
    <w:r>
      <w:t>This publication and materials herein are protected by applicable intellectual property laws.</w:t>
    </w:r>
  </w:p>
  <w:p w14:paraId="65B9C7A0" w14:textId="130561B0" w:rsidR="007506BB" w:rsidRDefault="007506BB" w:rsidP="00017FD6">
    <w:r>
      <w:t>Unauthorized reproduction and distribution of this publication in whole or part is prohibited.</w:t>
    </w:r>
  </w:p>
  <w:p w14:paraId="6F4DB428" w14:textId="77777777" w:rsidR="007506BB" w:rsidRDefault="007506BB" w:rsidP="00017FD6"/>
  <w:p w14:paraId="508159DB" w14:textId="5B791053" w:rsidR="007506BB" w:rsidRDefault="007506BB" w:rsidP="00017FD6">
    <w:r>
      <w:t>For more information, contact:</w:t>
    </w:r>
  </w:p>
  <w:p w14:paraId="0D60F3E3" w14:textId="56AB9BBB" w:rsidR="007506BB" w:rsidRDefault="007506BB" w:rsidP="00017FD6">
    <w:r>
      <w:t>Director, Centre for Instructional Technology and Development</w:t>
    </w:r>
  </w:p>
  <w:p w14:paraId="4E741738" w14:textId="6D12960E" w:rsidR="007506BB" w:rsidRDefault="007506BB" w:rsidP="00017FD6">
    <w:r>
      <w:t>Southern Alberta Institute of Technology</w:t>
    </w:r>
  </w:p>
  <w:p w14:paraId="10822D5A" w14:textId="73CAE1C3" w:rsidR="007506BB" w:rsidRDefault="007506BB" w:rsidP="00017FD6">
    <w:r>
      <w:t>1301 16 Ave. N.W., Calgary, AB T2M 0L4</w:t>
    </w:r>
  </w:p>
  <w:p w14:paraId="7D139869" w14:textId="77777777" w:rsidR="007506BB" w:rsidRDefault="007506BB" w:rsidP="00017FD6"/>
  <w:p w14:paraId="4943EC27" w14:textId="77777777" w:rsidR="007506BB" w:rsidRPr="0088153E" w:rsidRDefault="007506BB" w:rsidP="00017FD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A3D24" w14:textId="77777777" w:rsidR="001D73BE" w:rsidRDefault="001D73BE" w:rsidP="007F2B57">
      <w:r>
        <w:separator/>
      </w:r>
    </w:p>
    <w:p w14:paraId="29A86346" w14:textId="77777777" w:rsidR="001D73BE" w:rsidRDefault="001D73BE" w:rsidP="007F2B57"/>
    <w:p w14:paraId="3BF53C10" w14:textId="77777777" w:rsidR="001D73BE" w:rsidRDefault="001D73BE" w:rsidP="007F2B57"/>
  </w:footnote>
  <w:footnote w:type="continuationSeparator" w:id="0">
    <w:p w14:paraId="15DC6E9F" w14:textId="77777777" w:rsidR="001D73BE" w:rsidRDefault="001D73BE" w:rsidP="007F2B57">
      <w:r>
        <w:continuationSeparator/>
      </w:r>
    </w:p>
    <w:p w14:paraId="448C89AD" w14:textId="77777777" w:rsidR="001D73BE" w:rsidRDefault="001D73BE" w:rsidP="007F2B57"/>
    <w:p w14:paraId="5E8A895D" w14:textId="77777777" w:rsidR="001D73BE" w:rsidRDefault="001D73BE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94CAE" w14:textId="7C93E373" w:rsidR="007506BB" w:rsidRPr="0088153E" w:rsidRDefault="007506BB" w:rsidP="0088153E">
    <w:pPr>
      <w:pStyle w:val="Header"/>
    </w:pPr>
    <w:r w:rsidRPr="0088153E">
      <w:rPr>
        <w:noProof/>
        <w:lang w:val="en-CA" w:eastAsia="en-CA"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FFAC50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0377F" w14:textId="6321CB9C" w:rsidR="007506BB" w:rsidRPr="00EF5C89" w:rsidRDefault="007506BB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E04329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213C6" w14:textId="77777777" w:rsidR="007506BB" w:rsidRPr="00EF5C89" w:rsidRDefault="007506BB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38BC2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598"/>
    <w:multiLevelType w:val="multilevel"/>
    <w:tmpl w:val="7B167CA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335F3"/>
    <w:multiLevelType w:val="hybridMultilevel"/>
    <w:tmpl w:val="BA84D3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EF021A"/>
    <w:multiLevelType w:val="hybridMultilevel"/>
    <w:tmpl w:val="B2C0F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C61AB"/>
    <w:multiLevelType w:val="hybridMultilevel"/>
    <w:tmpl w:val="5FB66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10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EC"/>
    <w:rsid w:val="00011D38"/>
    <w:rsid w:val="00017FD6"/>
    <w:rsid w:val="000362BD"/>
    <w:rsid w:val="00036EB7"/>
    <w:rsid w:val="00036F15"/>
    <w:rsid w:val="00041B5E"/>
    <w:rsid w:val="0004384D"/>
    <w:rsid w:val="0005300F"/>
    <w:rsid w:val="000537E5"/>
    <w:rsid w:val="00053992"/>
    <w:rsid w:val="000554E3"/>
    <w:rsid w:val="000579BB"/>
    <w:rsid w:val="000703BF"/>
    <w:rsid w:val="0009096F"/>
    <w:rsid w:val="00090ACB"/>
    <w:rsid w:val="000944B1"/>
    <w:rsid w:val="00095D68"/>
    <w:rsid w:val="000D5A67"/>
    <w:rsid w:val="000D6CD4"/>
    <w:rsid w:val="000F5078"/>
    <w:rsid w:val="0010125A"/>
    <w:rsid w:val="0010711D"/>
    <w:rsid w:val="00117156"/>
    <w:rsid w:val="001328B2"/>
    <w:rsid w:val="00144E22"/>
    <w:rsid w:val="001547CE"/>
    <w:rsid w:val="0016421B"/>
    <w:rsid w:val="001A0046"/>
    <w:rsid w:val="001A0A50"/>
    <w:rsid w:val="001A7B2E"/>
    <w:rsid w:val="001B0A05"/>
    <w:rsid w:val="001C77AE"/>
    <w:rsid w:val="001D399F"/>
    <w:rsid w:val="001D73BE"/>
    <w:rsid w:val="001E2684"/>
    <w:rsid w:val="001E53ED"/>
    <w:rsid w:val="001E692B"/>
    <w:rsid w:val="001F1521"/>
    <w:rsid w:val="00230C13"/>
    <w:rsid w:val="0023710B"/>
    <w:rsid w:val="00242511"/>
    <w:rsid w:val="00247023"/>
    <w:rsid w:val="00250F67"/>
    <w:rsid w:val="002518CB"/>
    <w:rsid w:val="00253EC4"/>
    <w:rsid w:val="00257E1E"/>
    <w:rsid w:val="00264C10"/>
    <w:rsid w:val="002760F6"/>
    <w:rsid w:val="00276B8F"/>
    <w:rsid w:val="00282174"/>
    <w:rsid w:val="002C6414"/>
    <w:rsid w:val="002D316C"/>
    <w:rsid w:val="002D49EB"/>
    <w:rsid w:val="002F1139"/>
    <w:rsid w:val="002F3569"/>
    <w:rsid w:val="00311CEF"/>
    <w:rsid w:val="00311F98"/>
    <w:rsid w:val="00313C58"/>
    <w:rsid w:val="003152BC"/>
    <w:rsid w:val="00337BAE"/>
    <w:rsid w:val="00342C34"/>
    <w:rsid w:val="00350155"/>
    <w:rsid w:val="00350648"/>
    <w:rsid w:val="003558B2"/>
    <w:rsid w:val="00357496"/>
    <w:rsid w:val="00373D1D"/>
    <w:rsid w:val="00393D87"/>
    <w:rsid w:val="003B0CFB"/>
    <w:rsid w:val="003F12CC"/>
    <w:rsid w:val="003F1384"/>
    <w:rsid w:val="003F3614"/>
    <w:rsid w:val="00411C90"/>
    <w:rsid w:val="00412481"/>
    <w:rsid w:val="00426F5E"/>
    <w:rsid w:val="00427F48"/>
    <w:rsid w:val="00433B33"/>
    <w:rsid w:val="004503C5"/>
    <w:rsid w:val="004540D0"/>
    <w:rsid w:val="00457729"/>
    <w:rsid w:val="00464AA9"/>
    <w:rsid w:val="00475522"/>
    <w:rsid w:val="004974D2"/>
    <w:rsid w:val="004A51BA"/>
    <w:rsid w:val="004B3928"/>
    <w:rsid w:val="004C4C4D"/>
    <w:rsid w:val="004C6B67"/>
    <w:rsid w:val="004E2235"/>
    <w:rsid w:val="0050120A"/>
    <w:rsid w:val="00512D26"/>
    <w:rsid w:val="00551EE2"/>
    <w:rsid w:val="00590F16"/>
    <w:rsid w:val="00595E89"/>
    <w:rsid w:val="005A25B4"/>
    <w:rsid w:val="005A4320"/>
    <w:rsid w:val="005B2B6A"/>
    <w:rsid w:val="006075E7"/>
    <w:rsid w:val="006148DC"/>
    <w:rsid w:val="00644444"/>
    <w:rsid w:val="00657374"/>
    <w:rsid w:val="00666EA3"/>
    <w:rsid w:val="006A1CDF"/>
    <w:rsid w:val="006A6D5A"/>
    <w:rsid w:val="006C16DE"/>
    <w:rsid w:val="006C6F0C"/>
    <w:rsid w:val="006F44A1"/>
    <w:rsid w:val="00703C7D"/>
    <w:rsid w:val="00723846"/>
    <w:rsid w:val="007343A7"/>
    <w:rsid w:val="007506BB"/>
    <w:rsid w:val="00776429"/>
    <w:rsid w:val="00797738"/>
    <w:rsid w:val="007A5107"/>
    <w:rsid w:val="007B6BA5"/>
    <w:rsid w:val="007C12F5"/>
    <w:rsid w:val="007D01AD"/>
    <w:rsid w:val="007E5769"/>
    <w:rsid w:val="007F2B57"/>
    <w:rsid w:val="00812F17"/>
    <w:rsid w:val="00821DE6"/>
    <w:rsid w:val="00835E23"/>
    <w:rsid w:val="008411EE"/>
    <w:rsid w:val="00873AE2"/>
    <w:rsid w:val="0088153E"/>
    <w:rsid w:val="008853E9"/>
    <w:rsid w:val="00897B0B"/>
    <w:rsid w:val="008A1EC8"/>
    <w:rsid w:val="008B1A5C"/>
    <w:rsid w:val="008B2EBF"/>
    <w:rsid w:val="008B573D"/>
    <w:rsid w:val="008B5F02"/>
    <w:rsid w:val="008B6EED"/>
    <w:rsid w:val="008C2999"/>
    <w:rsid w:val="008C2E88"/>
    <w:rsid w:val="008D2B18"/>
    <w:rsid w:val="008E7053"/>
    <w:rsid w:val="008F6F24"/>
    <w:rsid w:val="008F7C78"/>
    <w:rsid w:val="00900BDB"/>
    <w:rsid w:val="00903AC8"/>
    <w:rsid w:val="00916B16"/>
    <w:rsid w:val="0092057B"/>
    <w:rsid w:val="009213A0"/>
    <w:rsid w:val="00926A68"/>
    <w:rsid w:val="00935B3E"/>
    <w:rsid w:val="00955C37"/>
    <w:rsid w:val="00956AFF"/>
    <w:rsid w:val="00964C14"/>
    <w:rsid w:val="00970B47"/>
    <w:rsid w:val="009744B7"/>
    <w:rsid w:val="009904A6"/>
    <w:rsid w:val="009A557C"/>
    <w:rsid w:val="009C1F3C"/>
    <w:rsid w:val="009C77F7"/>
    <w:rsid w:val="009F6C19"/>
    <w:rsid w:val="00A07387"/>
    <w:rsid w:val="00A213D6"/>
    <w:rsid w:val="00A300E3"/>
    <w:rsid w:val="00A45EC3"/>
    <w:rsid w:val="00A45FB0"/>
    <w:rsid w:val="00A504CA"/>
    <w:rsid w:val="00A5077E"/>
    <w:rsid w:val="00A66560"/>
    <w:rsid w:val="00A67E1A"/>
    <w:rsid w:val="00A70299"/>
    <w:rsid w:val="00A84382"/>
    <w:rsid w:val="00A86C79"/>
    <w:rsid w:val="00A91102"/>
    <w:rsid w:val="00AA2C0E"/>
    <w:rsid w:val="00AA3555"/>
    <w:rsid w:val="00AB152B"/>
    <w:rsid w:val="00AC0083"/>
    <w:rsid w:val="00AC0832"/>
    <w:rsid w:val="00AC197D"/>
    <w:rsid w:val="00AF3B24"/>
    <w:rsid w:val="00AF7CDD"/>
    <w:rsid w:val="00B074E1"/>
    <w:rsid w:val="00B317F4"/>
    <w:rsid w:val="00B4401E"/>
    <w:rsid w:val="00B53BF5"/>
    <w:rsid w:val="00B6174B"/>
    <w:rsid w:val="00B66B8A"/>
    <w:rsid w:val="00B90B9E"/>
    <w:rsid w:val="00B97B1D"/>
    <w:rsid w:val="00BA4726"/>
    <w:rsid w:val="00BB3F7A"/>
    <w:rsid w:val="00BB7F5D"/>
    <w:rsid w:val="00BC1D1F"/>
    <w:rsid w:val="00BC3493"/>
    <w:rsid w:val="00BF377E"/>
    <w:rsid w:val="00C01287"/>
    <w:rsid w:val="00C10994"/>
    <w:rsid w:val="00C10B87"/>
    <w:rsid w:val="00C24CD4"/>
    <w:rsid w:val="00C43AB3"/>
    <w:rsid w:val="00C52086"/>
    <w:rsid w:val="00C577BB"/>
    <w:rsid w:val="00C72591"/>
    <w:rsid w:val="00C73274"/>
    <w:rsid w:val="00C91BB9"/>
    <w:rsid w:val="00C964E5"/>
    <w:rsid w:val="00CA0B4F"/>
    <w:rsid w:val="00CA271C"/>
    <w:rsid w:val="00CC08CE"/>
    <w:rsid w:val="00CC0FE8"/>
    <w:rsid w:val="00CC55E1"/>
    <w:rsid w:val="00CD0BF9"/>
    <w:rsid w:val="00CE6287"/>
    <w:rsid w:val="00D00BE5"/>
    <w:rsid w:val="00D058A1"/>
    <w:rsid w:val="00D250AC"/>
    <w:rsid w:val="00D26144"/>
    <w:rsid w:val="00D4672E"/>
    <w:rsid w:val="00D60049"/>
    <w:rsid w:val="00D601EB"/>
    <w:rsid w:val="00D64C23"/>
    <w:rsid w:val="00D664EC"/>
    <w:rsid w:val="00D74B2C"/>
    <w:rsid w:val="00D84D22"/>
    <w:rsid w:val="00DB0871"/>
    <w:rsid w:val="00DC3BFD"/>
    <w:rsid w:val="00DC55FB"/>
    <w:rsid w:val="00DC7B81"/>
    <w:rsid w:val="00DD612B"/>
    <w:rsid w:val="00DE4B75"/>
    <w:rsid w:val="00E00E9B"/>
    <w:rsid w:val="00E026F5"/>
    <w:rsid w:val="00E02798"/>
    <w:rsid w:val="00E070CA"/>
    <w:rsid w:val="00E0749B"/>
    <w:rsid w:val="00E22232"/>
    <w:rsid w:val="00E22447"/>
    <w:rsid w:val="00E33820"/>
    <w:rsid w:val="00E45F6E"/>
    <w:rsid w:val="00E528C4"/>
    <w:rsid w:val="00E5353D"/>
    <w:rsid w:val="00E548FA"/>
    <w:rsid w:val="00E552DA"/>
    <w:rsid w:val="00E56E10"/>
    <w:rsid w:val="00E630E5"/>
    <w:rsid w:val="00E64327"/>
    <w:rsid w:val="00E7012B"/>
    <w:rsid w:val="00EA0ED5"/>
    <w:rsid w:val="00EA33DA"/>
    <w:rsid w:val="00EB176F"/>
    <w:rsid w:val="00EC5E6E"/>
    <w:rsid w:val="00EC77BE"/>
    <w:rsid w:val="00ED3282"/>
    <w:rsid w:val="00EF2EBA"/>
    <w:rsid w:val="00EF5C89"/>
    <w:rsid w:val="00F03265"/>
    <w:rsid w:val="00F0551D"/>
    <w:rsid w:val="00F116E0"/>
    <w:rsid w:val="00F33A84"/>
    <w:rsid w:val="00F62EC0"/>
    <w:rsid w:val="00F8588C"/>
    <w:rsid w:val="00F91646"/>
    <w:rsid w:val="00FA2DA1"/>
    <w:rsid w:val="00FA3A5B"/>
    <w:rsid w:val="00FB3AC4"/>
    <w:rsid w:val="00FB3D74"/>
    <w:rsid w:val="00FC1CFE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5A5E3B84-1D6A-4B77-A06A-14EE698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0537E5"/>
    <w:pPr>
      <w:spacing w:before="120" w:after="120"/>
      <w:jc w:val="center"/>
    </w:pPr>
    <w:rPr>
      <w:b/>
    </w:rPr>
  </w:style>
  <w:style w:type="paragraph" w:customStyle="1" w:styleId="Source">
    <w:name w:val="Source"/>
    <w:basedOn w:val="SAITCaption"/>
    <w:qFormat/>
    <w:rsid w:val="00C72591"/>
    <w:pPr>
      <w:spacing w:before="0" w:after="0"/>
    </w:pPr>
    <w:rPr>
      <w:b w:val="0"/>
      <w:sz w:val="20"/>
      <w:szCs w:val="20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E6E86-8348-4C5E-8A5D-F89A23C22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0</TotalTime>
  <Pages>9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Ahmed Almass</cp:lastModifiedBy>
  <cp:revision>2</cp:revision>
  <cp:lastPrinted>2016-10-25T21:35:00Z</cp:lastPrinted>
  <dcterms:created xsi:type="dcterms:W3CDTF">2017-10-13T05:29:00Z</dcterms:created>
  <dcterms:modified xsi:type="dcterms:W3CDTF">2017-10-13T05:29:00Z</dcterms:modified>
</cp:coreProperties>
</file>