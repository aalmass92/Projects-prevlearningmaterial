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F8A3D" w14:textId="77777777" w:rsidR="00C01287" w:rsidRPr="00644444" w:rsidRDefault="004540D0" w:rsidP="007F2B57">
      <w:r>
        <w:rPr>
          <w:noProof/>
          <w:lang w:val="en-CA" w:eastAsia="en-CA"/>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49D013FF" w:rsidR="005A25B4" w:rsidRDefault="00F62EC0" w:rsidP="007F2B57">
      <w:r>
        <w:rPr>
          <w:noProof/>
          <w:lang w:val="en-CA" w:eastAsia="en-CA"/>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66EF47" w14:textId="0B94EDA9" w:rsidR="002C6414" w:rsidRPr="00090ACB" w:rsidRDefault="002C6414"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7D7429" w14:textId="29CC6523" w:rsidR="002C6414" w:rsidRDefault="007B6BA5" w:rsidP="007E5769">
                                <w:pPr>
                                  <w:pStyle w:val="TitlePageCourseName"/>
                                  <w:rPr>
                                    <w:rFonts w:ascii="Titillium Bd" w:hAnsi="Titillium Bd"/>
                                  </w:rPr>
                                </w:pPr>
                                <w:r>
                                  <w:rPr>
                                    <w:rFonts w:ascii="Titillium Bd" w:hAnsi="Titillium Bd"/>
                                  </w:rPr>
                                  <w:t xml:space="preserve">Lab </w:t>
                                </w:r>
                                <w:r w:rsidR="00E57C16">
                                  <w:rPr>
                                    <w:rFonts w:ascii="Titillium Bd" w:hAnsi="Titillium Bd"/>
                                  </w:rPr>
                                  <w:t>1</w:t>
                                </w:r>
                                <w:r w:rsidR="000B645C">
                                  <w:rPr>
                                    <w:rFonts w:ascii="Titillium Bd" w:hAnsi="Titillium Bd"/>
                                  </w:rPr>
                                  <w:t>A</w:t>
                                </w:r>
                              </w:p>
                              <w:p w14:paraId="7215CAC3" w14:textId="0A1C0E63" w:rsidR="00E57C16" w:rsidRPr="00182471" w:rsidRDefault="00235C21" w:rsidP="007E5769">
                                <w:pPr>
                                  <w:pStyle w:val="TitlePageCourseName"/>
                                  <w:rPr>
                                    <w:rFonts w:ascii="Titillium Bd" w:hAnsi="Titillium Bd"/>
                                    <w:sz w:val="56"/>
                                    <w:szCs w:val="56"/>
                                  </w:rPr>
                                </w:pPr>
                                <w:r>
                                  <w:rPr>
                                    <w:rFonts w:ascii="Titillium Bd" w:hAnsi="Titillium Bd"/>
                                    <w:sz w:val="56"/>
                                    <w:szCs w:val="56"/>
                                  </w:rPr>
                                  <w:t>Windows Basics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799F" w14:textId="43BFC85F" w:rsidR="002C6414" w:rsidRPr="00A45EC3" w:rsidRDefault="00E57C16" w:rsidP="007E5769">
                                <w:pPr>
                                  <w:pStyle w:val="TitlePageModuleTitle"/>
                                  <w:rPr>
                                    <w:rFonts w:ascii="Titillium Bd" w:hAnsi="Titillium Bd"/>
                                  </w:rPr>
                                </w:pPr>
                                <w:r>
                                  <w:rPr>
                                    <w:rFonts w:ascii="Titillium Bd" w:hAnsi="Titillium Bd"/>
                                  </w:rPr>
                                  <w:t>ITSC205</w:t>
                                </w:r>
                                <w:r w:rsidR="002C6414" w:rsidRPr="00A45EC3">
                                  <w:rPr>
                                    <w:rFonts w:ascii="Titillium Bd" w:hAnsi="Titillium Bd"/>
                                  </w:rPr>
                                  <w:t xml:space="preserve">: </w:t>
                                </w:r>
                                <w:r>
                                  <w:rPr>
                                    <w:rFonts w:ascii="Titillium Bd" w:hAnsi="Titillium Bd"/>
                                  </w:rPr>
                                  <w:t>Operating Systems Internal</w:t>
                                </w:r>
                                <w:r w:rsidR="00182471">
                                  <w:rPr>
                                    <w:rFonts w:ascii="Titillium Bd" w:hAnsi="Titillium Bd"/>
                                  </w:rPr>
                                  <w:t>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50A1D" w14:textId="3D2A3FCE" w:rsidR="002C6414" w:rsidRPr="008B6EED" w:rsidRDefault="002C6414"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866EF47" w14:textId="0B94EDA9" w:rsidR="002C6414" w:rsidRPr="00090ACB" w:rsidRDefault="002C6414"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67D7429" w14:textId="29CC6523" w:rsidR="002C6414" w:rsidRDefault="007B6BA5" w:rsidP="007E5769">
                          <w:pPr>
                            <w:pStyle w:val="TitlePageCourseName"/>
                            <w:rPr>
                              <w:rFonts w:ascii="Titillium Bd" w:hAnsi="Titillium Bd"/>
                            </w:rPr>
                          </w:pPr>
                          <w:r>
                            <w:rPr>
                              <w:rFonts w:ascii="Titillium Bd" w:hAnsi="Titillium Bd"/>
                            </w:rPr>
                            <w:t xml:space="preserve">Lab </w:t>
                          </w:r>
                          <w:r w:rsidR="00E57C16">
                            <w:rPr>
                              <w:rFonts w:ascii="Titillium Bd" w:hAnsi="Titillium Bd"/>
                            </w:rPr>
                            <w:t>1</w:t>
                          </w:r>
                          <w:r w:rsidR="000B645C">
                            <w:rPr>
                              <w:rFonts w:ascii="Titillium Bd" w:hAnsi="Titillium Bd"/>
                            </w:rPr>
                            <w:t>A</w:t>
                          </w:r>
                          <w:bookmarkStart w:id="1" w:name="_GoBack"/>
                          <w:bookmarkEnd w:id="1"/>
                        </w:p>
                        <w:p w14:paraId="7215CAC3" w14:textId="0A1C0E63" w:rsidR="00E57C16" w:rsidRPr="00182471" w:rsidRDefault="00235C21" w:rsidP="007E5769">
                          <w:pPr>
                            <w:pStyle w:val="TitlePageCourseName"/>
                            <w:rPr>
                              <w:rFonts w:ascii="Titillium Bd" w:hAnsi="Titillium Bd"/>
                              <w:sz w:val="56"/>
                              <w:szCs w:val="56"/>
                            </w:rPr>
                          </w:pPr>
                          <w:r>
                            <w:rPr>
                              <w:rFonts w:ascii="Titillium Bd" w:hAnsi="Titillium Bd"/>
                              <w:sz w:val="56"/>
                              <w:szCs w:val="56"/>
                            </w:rPr>
                            <w:t>Windows Basics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0394799F" w14:textId="43BFC85F" w:rsidR="002C6414" w:rsidRPr="00A45EC3" w:rsidRDefault="00E57C16" w:rsidP="007E5769">
                          <w:pPr>
                            <w:pStyle w:val="TitlePageModuleTitle"/>
                            <w:rPr>
                              <w:rFonts w:ascii="Titillium Bd" w:hAnsi="Titillium Bd"/>
                            </w:rPr>
                          </w:pPr>
                          <w:r>
                            <w:rPr>
                              <w:rFonts w:ascii="Titillium Bd" w:hAnsi="Titillium Bd"/>
                            </w:rPr>
                            <w:t>ITSC205</w:t>
                          </w:r>
                          <w:r w:rsidR="002C6414" w:rsidRPr="00A45EC3">
                            <w:rPr>
                              <w:rFonts w:ascii="Titillium Bd" w:hAnsi="Titillium Bd"/>
                            </w:rPr>
                            <w:t xml:space="preserve">: </w:t>
                          </w:r>
                          <w:r>
                            <w:rPr>
                              <w:rFonts w:ascii="Titillium Bd" w:hAnsi="Titillium Bd"/>
                            </w:rPr>
                            <w:t>Operating Systems Internal</w:t>
                          </w:r>
                          <w:r w:rsidR="00182471">
                            <w:rPr>
                              <w:rFonts w:ascii="Titillium Bd" w:hAnsi="Titillium Bd"/>
                            </w:rPr>
                            <w:t>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2C6414" w:rsidRPr="008B6EED" w:rsidRDefault="002C6414" w:rsidP="007F2B57"/>
                    </w:txbxContent>
                  </v:textbox>
                </v:shape>
              </v:group>
            </w:pict>
          </mc:Fallback>
        </mc:AlternateContent>
      </w:r>
    </w:p>
    <w:p w14:paraId="09EC2DA4" w14:textId="77777777" w:rsidR="00C01287" w:rsidRPr="001547CE" w:rsidRDefault="00C01287" w:rsidP="007F2B57"/>
    <w:p w14:paraId="5CB3CADC" w14:textId="77777777" w:rsidR="009F6C19" w:rsidRPr="009F6C19" w:rsidRDefault="009F6C19" w:rsidP="009F6C19"/>
    <w:p w14:paraId="1B2482A3" w14:textId="28B3DB1D" w:rsidR="00775750" w:rsidRPr="00775750" w:rsidRDefault="00775750" w:rsidP="00775750">
      <w:pPr>
        <w:rPr>
          <w:sz w:val="32"/>
        </w:rPr>
      </w:pPr>
      <w:r w:rsidRPr="00775750">
        <w:rPr>
          <w:sz w:val="32"/>
        </w:rPr>
        <w:t>NAME</w:t>
      </w:r>
      <w:r w:rsidR="00166FA8" w:rsidRPr="00775750">
        <w:rPr>
          <w:sz w:val="32"/>
        </w:rPr>
        <w:t>:</w:t>
      </w:r>
      <w:r w:rsidR="00166FA8">
        <w:rPr>
          <w:sz w:val="32"/>
        </w:rPr>
        <w:t xml:space="preserve"> _</w:t>
      </w:r>
      <w:r>
        <w:rPr>
          <w:sz w:val="32"/>
        </w:rPr>
        <w:t>___________________________________</w:t>
      </w:r>
    </w:p>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A8A6CDC" w14:textId="77777777" w:rsidR="00205F2C"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025633" w:history="1">
            <w:r w:rsidR="00205F2C" w:rsidRPr="00BD1F21">
              <w:rPr>
                <w:rStyle w:val="Hyperlink"/>
              </w:rPr>
              <w:t>Lab Outcome(s)</w:t>
            </w:r>
            <w:r w:rsidR="00205F2C">
              <w:rPr>
                <w:webHidden/>
              </w:rPr>
              <w:tab/>
            </w:r>
            <w:r w:rsidR="00205F2C">
              <w:rPr>
                <w:webHidden/>
              </w:rPr>
              <w:fldChar w:fldCharType="begin"/>
            </w:r>
            <w:r w:rsidR="00205F2C">
              <w:rPr>
                <w:webHidden/>
              </w:rPr>
              <w:instrText xml:space="preserve"> PAGEREF _Toc472025633 \h </w:instrText>
            </w:r>
            <w:r w:rsidR="00205F2C">
              <w:rPr>
                <w:webHidden/>
              </w:rPr>
            </w:r>
            <w:r w:rsidR="00205F2C">
              <w:rPr>
                <w:webHidden/>
              </w:rPr>
              <w:fldChar w:fldCharType="separate"/>
            </w:r>
            <w:r w:rsidR="00205F2C">
              <w:rPr>
                <w:webHidden/>
              </w:rPr>
              <w:t>3</w:t>
            </w:r>
            <w:r w:rsidR="00205F2C">
              <w:rPr>
                <w:webHidden/>
              </w:rPr>
              <w:fldChar w:fldCharType="end"/>
            </w:r>
          </w:hyperlink>
        </w:p>
        <w:p w14:paraId="0B7F2212" w14:textId="77777777" w:rsidR="00205F2C" w:rsidRDefault="00CE1C3E">
          <w:pPr>
            <w:pStyle w:val="TOC1"/>
            <w:rPr>
              <w:rFonts w:asciiTheme="minorHAnsi" w:eastAsiaTheme="minorEastAsia" w:hAnsiTheme="minorHAnsi" w:cstheme="minorBidi"/>
              <w:bCs w:val="0"/>
              <w:szCs w:val="22"/>
              <w:lang w:val="en-CA" w:eastAsia="en-CA"/>
            </w:rPr>
          </w:pPr>
          <w:hyperlink w:anchor="_Toc472025634" w:history="1">
            <w:r w:rsidR="00205F2C" w:rsidRPr="00BD1F21">
              <w:rPr>
                <w:rStyle w:val="Hyperlink"/>
              </w:rPr>
              <w:t>Reading</w:t>
            </w:r>
            <w:r w:rsidR="00205F2C">
              <w:rPr>
                <w:webHidden/>
              </w:rPr>
              <w:tab/>
            </w:r>
            <w:r w:rsidR="00205F2C">
              <w:rPr>
                <w:webHidden/>
              </w:rPr>
              <w:fldChar w:fldCharType="begin"/>
            </w:r>
            <w:r w:rsidR="00205F2C">
              <w:rPr>
                <w:webHidden/>
              </w:rPr>
              <w:instrText xml:space="preserve"> PAGEREF _Toc472025634 \h </w:instrText>
            </w:r>
            <w:r w:rsidR="00205F2C">
              <w:rPr>
                <w:webHidden/>
              </w:rPr>
            </w:r>
            <w:r w:rsidR="00205F2C">
              <w:rPr>
                <w:webHidden/>
              </w:rPr>
              <w:fldChar w:fldCharType="separate"/>
            </w:r>
            <w:r w:rsidR="00205F2C">
              <w:rPr>
                <w:webHidden/>
              </w:rPr>
              <w:t>3</w:t>
            </w:r>
            <w:r w:rsidR="00205F2C">
              <w:rPr>
                <w:webHidden/>
              </w:rPr>
              <w:fldChar w:fldCharType="end"/>
            </w:r>
          </w:hyperlink>
        </w:p>
        <w:p w14:paraId="274AC077" w14:textId="77777777" w:rsidR="00205F2C" w:rsidRDefault="00CE1C3E">
          <w:pPr>
            <w:pStyle w:val="TOC1"/>
            <w:rPr>
              <w:rFonts w:asciiTheme="minorHAnsi" w:eastAsiaTheme="minorEastAsia" w:hAnsiTheme="minorHAnsi" w:cstheme="minorBidi"/>
              <w:bCs w:val="0"/>
              <w:szCs w:val="22"/>
              <w:lang w:val="en-CA" w:eastAsia="en-CA"/>
            </w:rPr>
          </w:pPr>
          <w:hyperlink w:anchor="_Toc472025635" w:history="1">
            <w:r w:rsidR="00205F2C" w:rsidRPr="00BD1F21">
              <w:rPr>
                <w:rStyle w:val="Hyperlink"/>
              </w:rPr>
              <w:t>Introduction</w:t>
            </w:r>
            <w:r w:rsidR="00205F2C">
              <w:rPr>
                <w:webHidden/>
              </w:rPr>
              <w:tab/>
            </w:r>
            <w:r w:rsidR="00205F2C">
              <w:rPr>
                <w:webHidden/>
              </w:rPr>
              <w:fldChar w:fldCharType="begin"/>
            </w:r>
            <w:r w:rsidR="00205F2C">
              <w:rPr>
                <w:webHidden/>
              </w:rPr>
              <w:instrText xml:space="preserve"> PAGEREF _Toc472025635 \h </w:instrText>
            </w:r>
            <w:r w:rsidR="00205F2C">
              <w:rPr>
                <w:webHidden/>
              </w:rPr>
            </w:r>
            <w:r w:rsidR="00205F2C">
              <w:rPr>
                <w:webHidden/>
              </w:rPr>
              <w:fldChar w:fldCharType="separate"/>
            </w:r>
            <w:r w:rsidR="00205F2C">
              <w:rPr>
                <w:webHidden/>
              </w:rPr>
              <w:t>3</w:t>
            </w:r>
            <w:r w:rsidR="00205F2C">
              <w:rPr>
                <w:webHidden/>
              </w:rPr>
              <w:fldChar w:fldCharType="end"/>
            </w:r>
          </w:hyperlink>
        </w:p>
        <w:p w14:paraId="79C66A59" w14:textId="77777777" w:rsidR="00205F2C" w:rsidRDefault="00CE1C3E">
          <w:pPr>
            <w:pStyle w:val="TOC1"/>
            <w:tabs>
              <w:tab w:val="left" w:pos="660"/>
            </w:tabs>
            <w:rPr>
              <w:rFonts w:asciiTheme="minorHAnsi" w:eastAsiaTheme="minorEastAsia" w:hAnsiTheme="minorHAnsi" w:cstheme="minorBidi"/>
              <w:bCs w:val="0"/>
              <w:szCs w:val="22"/>
              <w:lang w:val="en-CA" w:eastAsia="en-CA"/>
            </w:rPr>
          </w:pPr>
          <w:hyperlink w:anchor="_Toc472025636" w:history="1">
            <w:r w:rsidR="00205F2C" w:rsidRPr="00BD1F21">
              <w:rPr>
                <w:rStyle w:val="Hyperlink"/>
              </w:rPr>
              <w:t>1.0</w:t>
            </w:r>
            <w:r w:rsidR="00205F2C">
              <w:rPr>
                <w:rFonts w:asciiTheme="minorHAnsi" w:eastAsiaTheme="minorEastAsia" w:hAnsiTheme="minorHAnsi" w:cstheme="minorBidi"/>
                <w:bCs w:val="0"/>
                <w:szCs w:val="22"/>
                <w:lang w:val="en-CA" w:eastAsia="en-CA"/>
              </w:rPr>
              <w:tab/>
            </w:r>
            <w:r w:rsidR="00205F2C" w:rsidRPr="00BD1F21">
              <w:rPr>
                <w:rStyle w:val="Hyperlink"/>
              </w:rPr>
              <w:t>Virtual Machine</w:t>
            </w:r>
            <w:r w:rsidR="00205F2C">
              <w:rPr>
                <w:webHidden/>
              </w:rPr>
              <w:tab/>
            </w:r>
            <w:r w:rsidR="00205F2C">
              <w:rPr>
                <w:webHidden/>
              </w:rPr>
              <w:fldChar w:fldCharType="begin"/>
            </w:r>
            <w:r w:rsidR="00205F2C">
              <w:rPr>
                <w:webHidden/>
              </w:rPr>
              <w:instrText xml:space="preserve"> PAGEREF _Toc472025636 \h </w:instrText>
            </w:r>
            <w:r w:rsidR="00205F2C">
              <w:rPr>
                <w:webHidden/>
              </w:rPr>
            </w:r>
            <w:r w:rsidR="00205F2C">
              <w:rPr>
                <w:webHidden/>
              </w:rPr>
              <w:fldChar w:fldCharType="separate"/>
            </w:r>
            <w:r w:rsidR="00205F2C">
              <w:rPr>
                <w:webHidden/>
              </w:rPr>
              <w:t>4</w:t>
            </w:r>
            <w:r w:rsidR="00205F2C">
              <w:rPr>
                <w:webHidden/>
              </w:rPr>
              <w:fldChar w:fldCharType="end"/>
            </w:r>
          </w:hyperlink>
        </w:p>
        <w:p w14:paraId="4BEABF5C" w14:textId="77777777" w:rsidR="00205F2C" w:rsidRDefault="00CE1C3E">
          <w:pPr>
            <w:pStyle w:val="TOC1"/>
            <w:tabs>
              <w:tab w:val="left" w:pos="660"/>
            </w:tabs>
            <w:rPr>
              <w:rFonts w:asciiTheme="minorHAnsi" w:eastAsiaTheme="minorEastAsia" w:hAnsiTheme="minorHAnsi" w:cstheme="minorBidi"/>
              <w:bCs w:val="0"/>
              <w:szCs w:val="22"/>
              <w:lang w:val="en-CA" w:eastAsia="en-CA"/>
            </w:rPr>
          </w:pPr>
          <w:hyperlink w:anchor="_Toc472025637" w:history="1">
            <w:r w:rsidR="00205F2C" w:rsidRPr="00BD1F21">
              <w:rPr>
                <w:rStyle w:val="Hyperlink"/>
              </w:rPr>
              <w:t>2.0</w:t>
            </w:r>
            <w:r w:rsidR="00205F2C">
              <w:rPr>
                <w:rFonts w:asciiTheme="minorHAnsi" w:eastAsiaTheme="minorEastAsia" w:hAnsiTheme="minorHAnsi" w:cstheme="minorBidi"/>
                <w:bCs w:val="0"/>
                <w:szCs w:val="22"/>
                <w:lang w:val="en-CA" w:eastAsia="en-CA"/>
              </w:rPr>
              <w:tab/>
            </w:r>
            <w:r w:rsidR="00205F2C" w:rsidRPr="00BD1F21">
              <w:rPr>
                <w:rStyle w:val="Hyperlink"/>
              </w:rPr>
              <w:t>System Information</w:t>
            </w:r>
            <w:r w:rsidR="00205F2C">
              <w:rPr>
                <w:webHidden/>
              </w:rPr>
              <w:tab/>
            </w:r>
            <w:r w:rsidR="00205F2C">
              <w:rPr>
                <w:webHidden/>
              </w:rPr>
              <w:fldChar w:fldCharType="begin"/>
            </w:r>
            <w:r w:rsidR="00205F2C">
              <w:rPr>
                <w:webHidden/>
              </w:rPr>
              <w:instrText xml:space="preserve"> PAGEREF _Toc472025637 \h </w:instrText>
            </w:r>
            <w:r w:rsidR="00205F2C">
              <w:rPr>
                <w:webHidden/>
              </w:rPr>
            </w:r>
            <w:r w:rsidR="00205F2C">
              <w:rPr>
                <w:webHidden/>
              </w:rPr>
              <w:fldChar w:fldCharType="separate"/>
            </w:r>
            <w:r w:rsidR="00205F2C">
              <w:rPr>
                <w:webHidden/>
              </w:rPr>
              <w:t>6</w:t>
            </w:r>
            <w:r w:rsidR="00205F2C">
              <w:rPr>
                <w:webHidden/>
              </w:rPr>
              <w:fldChar w:fldCharType="end"/>
            </w:r>
          </w:hyperlink>
        </w:p>
        <w:p w14:paraId="07BBFCF9" w14:textId="7C086B2E" w:rsidR="00205F2C" w:rsidRDefault="00CE1C3E">
          <w:pPr>
            <w:pStyle w:val="TOC1"/>
            <w:rPr>
              <w:rFonts w:asciiTheme="minorHAnsi" w:eastAsiaTheme="minorEastAsia" w:hAnsiTheme="minorHAnsi" w:cstheme="minorBidi"/>
              <w:bCs w:val="0"/>
              <w:szCs w:val="22"/>
              <w:lang w:val="en-CA" w:eastAsia="en-CA"/>
            </w:rPr>
          </w:pPr>
          <w:hyperlink w:anchor="_Toc472025638" w:history="1">
            <w:r w:rsidR="00205F2C" w:rsidRPr="00BD1F21">
              <w:rPr>
                <w:rStyle w:val="Hyperlink"/>
              </w:rPr>
              <w:t xml:space="preserve">3.0 </w:t>
            </w:r>
            <w:r w:rsidR="00FA60F2">
              <w:rPr>
                <w:rStyle w:val="Hyperlink"/>
              </w:rPr>
              <w:t xml:space="preserve">     </w:t>
            </w:r>
            <w:r w:rsidR="00205F2C" w:rsidRPr="00BD1F21">
              <w:rPr>
                <w:rStyle w:val="Hyperlink"/>
              </w:rPr>
              <w:t>Windows Services</w:t>
            </w:r>
            <w:r w:rsidR="00205F2C">
              <w:rPr>
                <w:webHidden/>
              </w:rPr>
              <w:tab/>
            </w:r>
            <w:r w:rsidR="00205F2C">
              <w:rPr>
                <w:webHidden/>
              </w:rPr>
              <w:fldChar w:fldCharType="begin"/>
            </w:r>
            <w:r w:rsidR="00205F2C">
              <w:rPr>
                <w:webHidden/>
              </w:rPr>
              <w:instrText xml:space="preserve"> PAGEREF _Toc472025638 \h </w:instrText>
            </w:r>
            <w:r w:rsidR="00205F2C">
              <w:rPr>
                <w:webHidden/>
              </w:rPr>
            </w:r>
            <w:r w:rsidR="00205F2C">
              <w:rPr>
                <w:webHidden/>
              </w:rPr>
              <w:fldChar w:fldCharType="separate"/>
            </w:r>
            <w:r w:rsidR="00205F2C">
              <w:rPr>
                <w:webHidden/>
              </w:rPr>
              <w:t>7</w:t>
            </w:r>
            <w:r w:rsidR="00205F2C">
              <w:rPr>
                <w:webHidden/>
              </w:rPr>
              <w:fldChar w:fldCharType="end"/>
            </w:r>
          </w:hyperlink>
        </w:p>
        <w:p w14:paraId="51E49A0C" w14:textId="6A04C7CF" w:rsidR="00205F2C" w:rsidRDefault="00CE1C3E">
          <w:pPr>
            <w:pStyle w:val="TOC1"/>
            <w:rPr>
              <w:rFonts w:asciiTheme="minorHAnsi" w:eastAsiaTheme="minorEastAsia" w:hAnsiTheme="minorHAnsi" w:cstheme="minorBidi"/>
              <w:bCs w:val="0"/>
              <w:szCs w:val="22"/>
              <w:lang w:val="en-CA" w:eastAsia="en-CA"/>
            </w:rPr>
          </w:pPr>
          <w:hyperlink w:anchor="_Toc472025639" w:history="1">
            <w:r w:rsidR="00205F2C" w:rsidRPr="00BD1F21">
              <w:rPr>
                <w:rStyle w:val="Hyperlink"/>
              </w:rPr>
              <w:t xml:space="preserve">4.0 </w:t>
            </w:r>
            <w:r w:rsidR="00FA60F2">
              <w:rPr>
                <w:rStyle w:val="Hyperlink"/>
              </w:rPr>
              <w:t xml:space="preserve">     </w:t>
            </w:r>
            <w:r w:rsidR="00205F2C" w:rsidRPr="00BD1F21">
              <w:rPr>
                <w:rStyle w:val="Hyperlink"/>
              </w:rPr>
              <w:t>Command-Line Interface</w:t>
            </w:r>
            <w:r w:rsidR="00205F2C">
              <w:rPr>
                <w:webHidden/>
              </w:rPr>
              <w:tab/>
            </w:r>
            <w:r w:rsidR="00205F2C">
              <w:rPr>
                <w:webHidden/>
              </w:rPr>
              <w:fldChar w:fldCharType="begin"/>
            </w:r>
            <w:r w:rsidR="00205F2C">
              <w:rPr>
                <w:webHidden/>
              </w:rPr>
              <w:instrText xml:space="preserve"> PAGEREF _Toc472025639 \h </w:instrText>
            </w:r>
            <w:r w:rsidR="00205F2C">
              <w:rPr>
                <w:webHidden/>
              </w:rPr>
            </w:r>
            <w:r w:rsidR="00205F2C">
              <w:rPr>
                <w:webHidden/>
              </w:rPr>
              <w:fldChar w:fldCharType="separate"/>
            </w:r>
            <w:r w:rsidR="00205F2C">
              <w:rPr>
                <w:webHidden/>
              </w:rPr>
              <w:t>8</w:t>
            </w:r>
            <w:r w:rsidR="00205F2C">
              <w:rPr>
                <w:webHidden/>
              </w:rPr>
              <w:fldChar w:fldCharType="end"/>
            </w:r>
          </w:hyperlink>
        </w:p>
        <w:p w14:paraId="49F6A409" w14:textId="54723307" w:rsidR="00205F2C" w:rsidRDefault="00CE1C3E">
          <w:pPr>
            <w:pStyle w:val="TOC1"/>
            <w:rPr>
              <w:rFonts w:asciiTheme="minorHAnsi" w:eastAsiaTheme="minorEastAsia" w:hAnsiTheme="minorHAnsi" w:cstheme="minorBidi"/>
              <w:bCs w:val="0"/>
              <w:szCs w:val="22"/>
              <w:lang w:val="en-CA" w:eastAsia="en-CA"/>
            </w:rPr>
          </w:pPr>
          <w:hyperlink w:anchor="_Toc472025640" w:history="1">
            <w:r w:rsidR="00205F2C" w:rsidRPr="00BD1F21">
              <w:rPr>
                <w:rStyle w:val="Hyperlink"/>
              </w:rPr>
              <w:t xml:space="preserve">5.0 </w:t>
            </w:r>
            <w:r w:rsidR="00FA60F2">
              <w:rPr>
                <w:rStyle w:val="Hyperlink"/>
              </w:rPr>
              <w:t xml:space="preserve">     </w:t>
            </w:r>
            <w:r w:rsidR="00205F2C" w:rsidRPr="00BD1F21">
              <w:rPr>
                <w:rStyle w:val="Hyperlink"/>
              </w:rPr>
              <w:t>The Sysinternals Suite</w:t>
            </w:r>
            <w:r w:rsidR="00205F2C">
              <w:rPr>
                <w:webHidden/>
              </w:rPr>
              <w:tab/>
            </w:r>
            <w:r w:rsidR="00205F2C">
              <w:rPr>
                <w:webHidden/>
              </w:rPr>
              <w:fldChar w:fldCharType="begin"/>
            </w:r>
            <w:r w:rsidR="00205F2C">
              <w:rPr>
                <w:webHidden/>
              </w:rPr>
              <w:instrText xml:space="preserve"> PAGEREF _Toc472025640 \h </w:instrText>
            </w:r>
            <w:r w:rsidR="00205F2C">
              <w:rPr>
                <w:webHidden/>
              </w:rPr>
            </w:r>
            <w:r w:rsidR="00205F2C">
              <w:rPr>
                <w:webHidden/>
              </w:rPr>
              <w:fldChar w:fldCharType="separate"/>
            </w:r>
            <w:r w:rsidR="00205F2C">
              <w:rPr>
                <w:webHidden/>
              </w:rPr>
              <w:t>10</w:t>
            </w:r>
            <w:r w:rsidR="00205F2C">
              <w:rPr>
                <w:webHidden/>
              </w:rPr>
              <w:fldChar w:fldCharType="end"/>
            </w:r>
          </w:hyperlink>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72DE1E43" w14:textId="0A5CE755" w:rsidR="007B6BA5" w:rsidRPr="000537E5" w:rsidRDefault="00FB3AC4" w:rsidP="007B6BA5">
      <w:pPr>
        <w:pStyle w:val="HeadingStyle1"/>
      </w:pPr>
      <w:bookmarkStart w:id="0" w:name="_Toc452022643"/>
      <w:bookmarkStart w:id="1" w:name="_Toc472025633"/>
      <w:r>
        <w:t xml:space="preserve">Lab </w:t>
      </w:r>
      <w:r w:rsidR="007B6BA5" w:rsidRPr="000537E5">
        <w:t>Outcome</w:t>
      </w:r>
      <w:bookmarkEnd w:id="0"/>
      <w:r>
        <w:t>(s)</w:t>
      </w:r>
      <w:bookmarkEnd w:id="1"/>
    </w:p>
    <w:p w14:paraId="35764FC2" w14:textId="3EC0DDA6" w:rsidR="007B6BA5" w:rsidRDefault="00CF4C3A" w:rsidP="007B6BA5">
      <w:pPr>
        <w:pStyle w:val="ListParagraph"/>
        <w:numPr>
          <w:ilvl w:val="0"/>
          <w:numId w:val="4"/>
        </w:numPr>
      </w:pPr>
      <w:r>
        <w:t>Set up virtual environment for course lab exercise.</w:t>
      </w:r>
    </w:p>
    <w:p w14:paraId="277B6636" w14:textId="7EB2476E" w:rsidR="007B6BA5" w:rsidRDefault="00DA3423" w:rsidP="007B6BA5">
      <w:pPr>
        <w:pStyle w:val="ListParagraph"/>
        <w:numPr>
          <w:ilvl w:val="0"/>
          <w:numId w:val="4"/>
        </w:numPr>
      </w:pPr>
      <w:r>
        <w:t>Examine the Windows environment provided by the system user interface</w:t>
      </w:r>
      <w:r w:rsidR="00466349">
        <w:t xml:space="preserve"> and the </w:t>
      </w:r>
      <w:proofErr w:type="spellStart"/>
      <w:r w:rsidR="00466349">
        <w:t>Sysinternals</w:t>
      </w:r>
      <w:proofErr w:type="spellEnd"/>
      <w:r w:rsidR="00466349">
        <w:t xml:space="preserve"> suite of </w:t>
      </w:r>
      <w:r w:rsidR="00237756">
        <w:t xml:space="preserve">advanced system </w:t>
      </w:r>
      <w:r w:rsidR="00466349">
        <w:t>utilities</w:t>
      </w:r>
      <w:r>
        <w:t>.</w:t>
      </w:r>
    </w:p>
    <w:p w14:paraId="30F93EAE" w14:textId="77777777" w:rsidR="001D399F" w:rsidRDefault="001D399F" w:rsidP="007F2B57"/>
    <w:p w14:paraId="5089985F" w14:textId="77777777" w:rsidR="00FB3AC4" w:rsidRDefault="00FB3AC4" w:rsidP="00FB3AC4">
      <w:pPr>
        <w:pStyle w:val="HeadingStyle1"/>
      </w:pPr>
      <w:bookmarkStart w:id="2" w:name="_Toc472025634"/>
      <w:r>
        <w:t>Reading</w:t>
      </w:r>
      <w:bookmarkEnd w:id="2"/>
    </w:p>
    <w:p w14:paraId="18F8ED61" w14:textId="2F9241BC" w:rsidR="00FB3AC4" w:rsidRDefault="0098169D" w:rsidP="00FB3AC4">
      <w:pPr>
        <w:pStyle w:val="ListParagraph"/>
        <w:numPr>
          <w:ilvl w:val="0"/>
          <w:numId w:val="5"/>
        </w:numPr>
      </w:pPr>
      <w:r>
        <w:t>Textbook Chapter 21- Windows 10 –Sections:</w:t>
      </w:r>
      <w:r w:rsidR="00B149DB">
        <w:t xml:space="preserve"> </w:t>
      </w:r>
      <w:r w:rsidR="00557C58">
        <w:t>21.1 History and 21</w:t>
      </w:r>
      <w:r w:rsidR="008D5798">
        <w:t>.4</w:t>
      </w:r>
      <w:r w:rsidR="00B34735">
        <w:t>.</w:t>
      </w:r>
    </w:p>
    <w:p w14:paraId="64E6699B" w14:textId="77777777" w:rsidR="001D399F" w:rsidRDefault="001D399F" w:rsidP="007F2B57"/>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025635"/>
      <w:r w:rsidRPr="001D399F">
        <w:t>Introduction</w:t>
      </w:r>
      <w:bookmarkEnd w:id="3"/>
      <w:bookmarkEnd w:id="4"/>
    </w:p>
    <w:p w14:paraId="3967AFD3" w14:textId="337BAAAA" w:rsidR="00FB3AC4" w:rsidRDefault="00FE44C8" w:rsidP="00FB3AC4">
      <w:r w:rsidRPr="00FE44C8">
        <w:t xml:space="preserve">In this lab, we </w:t>
      </w:r>
      <w:r w:rsidR="00760BC4">
        <w:t xml:space="preserve">will set up the </w:t>
      </w:r>
      <w:r w:rsidRPr="00FE44C8">
        <w:t xml:space="preserve">virtual machine </w:t>
      </w:r>
      <w:r w:rsidR="00760BC4">
        <w:t xml:space="preserve">environment that </w:t>
      </w:r>
      <w:r w:rsidR="00CD0D18">
        <w:t>is</w:t>
      </w:r>
      <w:r w:rsidR="00760BC4">
        <w:t xml:space="preserve"> used as the basis for studying the Windo</w:t>
      </w:r>
      <w:r w:rsidR="0084298A">
        <w:t>ws operating system in detail for</w:t>
      </w:r>
      <w:r w:rsidR="00760BC4">
        <w:t xml:space="preserve"> this course. W</w:t>
      </w:r>
      <w:r w:rsidRPr="00FE44C8">
        <w:t>e</w:t>
      </w:r>
      <w:r w:rsidR="00760BC4">
        <w:t xml:space="preserve"> will</w:t>
      </w:r>
      <w:r w:rsidRPr="00FE44C8">
        <w:t xml:space="preserve"> study some of the </w:t>
      </w:r>
      <w:r w:rsidR="008035F8">
        <w:t xml:space="preserve">tools, </w:t>
      </w:r>
      <w:r w:rsidR="001C1A5A">
        <w:t>provided by the operating system</w:t>
      </w:r>
      <w:r w:rsidR="008035F8">
        <w:t xml:space="preserve"> and external,</w:t>
      </w:r>
      <w:r w:rsidR="001C1A5A">
        <w:t xml:space="preserve"> to examine various information regarding the system itself.</w:t>
      </w:r>
      <w:r w:rsidR="008035F8">
        <w:t xml:space="preserve"> </w:t>
      </w:r>
    </w:p>
    <w:p w14:paraId="02C05CDD" w14:textId="77777777" w:rsidR="00264C10" w:rsidRDefault="00264C10" w:rsidP="007F2B57"/>
    <w:p w14:paraId="677BD5EC" w14:textId="77777777" w:rsidR="0050120A" w:rsidRDefault="0050120A" w:rsidP="007F2B57">
      <w:pPr>
        <w:rPr>
          <w:sz w:val="32"/>
        </w:rPr>
      </w:pPr>
      <w:r>
        <w:br w:type="page"/>
      </w:r>
    </w:p>
    <w:p w14:paraId="619F0CA1" w14:textId="4CB19676" w:rsidR="007B6BA5" w:rsidRDefault="00060520" w:rsidP="00282174">
      <w:pPr>
        <w:pStyle w:val="HeadingStyle1"/>
        <w:numPr>
          <w:ilvl w:val="0"/>
          <w:numId w:val="8"/>
        </w:numPr>
      </w:pPr>
      <w:bookmarkStart w:id="5" w:name="_Toc472025636"/>
      <w:r>
        <w:lastRenderedPageBreak/>
        <w:t>Virtual Machine</w:t>
      </w:r>
      <w:bookmarkEnd w:id="5"/>
      <w:r w:rsidR="00606815">
        <w:t xml:space="preserve">                                                         ___/10</w:t>
      </w:r>
    </w:p>
    <w:p w14:paraId="33BFB0F6" w14:textId="46D4793D" w:rsidR="006F2116" w:rsidRPr="00065DCE" w:rsidRDefault="006F2116" w:rsidP="006F2116">
      <w:pPr>
        <w:rPr>
          <w:iCs/>
        </w:rPr>
      </w:pPr>
      <w:r w:rsidRPr="00065DCE">
        <w:rPr>
          <w:iCs/>
        </w:rPr>
        <w:t xml:space="preserve">In this course, we study operating systems in a safe environment that allows us to experiment without ruining the configuration of the computers we use for everyday work. The safe environment is a </w:t>
      </w:r>
      <w:r w:rsidRPr="00065DCE">
        <w:rPr>
          <w:i/>
          <w:iCs/>
        </w:rPr>
        <w:t>virtual machine</w:t>
      </w:r>
      <w:r w:rsidRPr="00065DCE">
        <w:rPr>
          <w:iCs/>
        </w:rPr>
        <w:t xml:space="preserve">: a program that </w:t>
      </w:r>
      <w:r w:rsidRPr="00065DCE">
        <w:rPr>
          <w:b/>
          <w:iCs/>
        </w:rPr>
        <w:t>acts like</w:t>
      </w:r>
      <w:r w:rsidRPr="00065DCE">
        <w:rPr>
          <w:iCs/>
        </w:rPr>
        <w:t xml:space="preserve"> a physically separate computer.  Virtual machine (VM) software is installed on and run on a </w:t>
      </w:r>
      <w:r w:rsidRPr="00065DCE">
        <w:rPr>
          <w:i/>
          <w:iCs/>
        </w:rPr>
        <w:t>host</w:t>
      </w:r>
      <w:r w:rsidRPr="00065DCE">
        <w:rPr>
          <w:iCs/>
        </w:rPr>
        <w:t xml:space="preserve"> system. A </w:t>
      </w:r>
      <w:r w:rsidRPr="00065DCE">
        <w:rPr>
          <w:i/>
          <w:iCs/>
        </w:rPr>
        <w:t>guest</w:t>
      </w:r>
      <w:r w:rsidRPr="00065DCE">
        <w:rPr>
          <w:iCs/>
        </w:rPr>
        <w:t xml:space="preserve"> operating system is installed onto the VM, and the VM runs programs just as if they were running on a separate computer. We will use the Oracle VM VirtualBox virtual machine system.</w:t>
      </w:r>
    </w:p>
    <w:p w14:paraId="5BF49645" w14:textId="77777777" w:rsidR="006F2116" w:rsidRPr="00065DCE" w:rsidRDefault="006F2116" w:rsidP="006F2116">
      <w:pPr>
        <w:rPr>
          <w:iCs/>
        </w:rPr>
      </w:pPr>
    </w:p>
    <w:p w14:paraId="5135CB27" w14:textId="77777777" w:rsidR="006F2116" w:rsidRPr="00065DCE" w:rsidRDefault="006F2116" w:rsidP="006F2116">
      <w:pPr>
        <w:numPr>
          <w:ilvl w:val="0"/>
          <w:numId w:val="9"/>
        </w:numPr>
        <w:spacing w:line="240" w:lineRule="auto"/>
        <w:rPr>
          <w:iCs/>
        </w:rPr>
      </w:pPr>
      <w:r w:rsidRPr="00065DCE">
        <w:rPr>
          <w:iCs/>
        </w:rPr>
        <w:t>Obtain the files you will need:</w:t>
      </w:r>
    </w:p>
    <w:p w14:paraId="17BF7B33" w14:textId="77777777" w:rsidR="006F2116" w:rsidRPr="00065DCE" w:rsidRDefault="006F2116" w:rsidP="006F2116">
      <w:pPr>
        <w:ind w:left="720"/>
        <w:rPr>
          <w:iCs/>
        </w:rPr>
      </w:pPr>
    </w:p>
    <w:p w14:paraId="27E619D0" w14:textId="3424C4AE" w:rsidR="006F2116" w:rsidRPr="00065DCE" w:rsidRDefault="00FF1F84" w:rsidP="006F2116">
      <w:pPr>
        <w:numPr>
          <w:ilvl w:val="0"/>
          <w:numId w:val="12"/>
        </w:numPr>
        <w:spacing w:line="240" w:lineRule="auto"/>
        <w:rPr>
          <w:iCs/>
        </w:rPr>
      </w:pPr>
      <w:r>
        <w:rPr>
          <w:iCs/>
        </w:rPr>
        <w:t xml:space="preserve">The latest version of </w:t>
      </w:r>
      <w:r w:rsidR="006F2116" w:rsidRPr="00065DCE">
        <w:rPr>
          <w:iCs/>
        </w:rPr>
        <w:t>“VirtualB</w:t>
      </w:r>
      <w:r w:rsidR="008B7874">
        <w:rPr>
          <w:iCs/>
        </w:rPr>
        <w:t xml:space="preserve">ox </w:t>
      </w:r>
      <w:r>
        <w:rPr>
          <w:iCs/>
        </w:rPr>
        <w:t>platform package</w:t>
      </w:r>
      <w:r w:rsidR="006F2116" w:rsidRPr="00065DCE">
        <w:rPr>
          <w:iCs/>
        </w:rPr>
        <w:t xml:space="preserve">” virtual machine software from </w:t>
      </w:r>
      <w:hyperlink r:id="rId9" w:history="1">
        <w:r w:rsidR="006F2116" w:rsidRPr="00065DCE">
          <w:rPr>
            <w:rStyle w:val="Hyperlink"/>
            <w:iCs/>
          </w:rPr>
          <w:t>http://www.virtualbox.org/wiki/Downloads</w:t>
        </w:r>
      </w:hyperlink>
      <w:r w:rsidRPr="00FF1F84">
        <w:rPr>
          <w:rStyle w:val="Hyperlink"/>
          <w:iCs/>
          <w:color w:val="auto"/>
          <w:u w:val="none"/>
        </w:rPr>
        <w:t>.</w:t>
      </w:r>
      <w:r w:rsidRPr="00E53DE5">
        <w:rPr>
          <w:rStyle w:val="Hyperlink"/>
          <w:iCs/>
          <w:color w:val="auto"/>
          <w:u w:val="none"/>
        </w:rPr>
        <w:t xml:space="preserve"> </w:t>
      </w:r>
      <w:r w:rsidR="008041C7">
        <w:rPr>
          <w:rStyle w:val="Hyperlink"/>
          <w:iCs/>
          <w:color w:val="auto"/>
          <w:u w:val="none"/>
        </w:rPr>
        <w:t>Select the host</w:t>
      </w:r>
      <w:r w:rsidR="00E53DE5">
        <w:rPr>
          <w:rStyle w:val="Hyperlink"/>
          <w:iCs/>
          <w:color w:val="auto"/>
          <w:u w:val="none"/>
        </w:rPr>
        <w:t xml:space="preserve"> suitable for your machine. (E.g. if yo</w:t>
      </w:r>
      <w:r w:rsidR="00761EEE">
        <w:rPr>
          <w:rStyle w:val="Hyperlink"/>
          <w:iCs/>
          <w:color w:val="auto"/>
          <w:u w:val="none"/>
        </w:rPr>
        <w:t>ur machine is running Windows</w:t>
      </w:r>
      <w:r w:rsidR="00E53DE5">
        <w:rPr>
          <w:rStyle w:val="Hyperlink"/>
          <w:iCs/>
          <w:color w:val="auto"/>
          <w:u w:val="none"/>
        </w:rPr>
        <w:t>, select “Windows hosts”.)</w:t>
      </w:r>
    </w:p>
    <w:p w14:paraId="41790293" w14:textId="77777777" w:rsidR="006F2116" w:rsidRPr="00065DCE" w:rsidRDefault="006F2116" w:rsidP="006F2116">
      <w:pPr>
        <w:ind w:left="720"/>
        <w:rPr>
          <w:iCs/>
        </w:rPr>
      </w:pPr>
    </w:p>
    <w:p w14:paraId="5A649C37" w14:textId="2063CAD6" w:rsidR="006F2116" w:rsidRPr="00065DCE" w:rsidRDefault="006F2116" w:rsidP="006F2116">
      <w:pPr>
        <w:numPr>
          <w:ilvl w:val="0"/>
          <w:numId w:val="12"/>
        </w:numPr>
        <w:spacing w:line="240" w:lineRule="auto"/>
        <w:rPr>
          <w:iCs/>
        </w:rPr>
      </w:pPr>
      <w:r w:rsidRPr="00065DCE">
        <w:rPr>
          <w:iCs/>
        </w:rPr>
        <w:t>A pre-configured “image”</w:t>
      </w:r>
      <w:r w:rsidR="00D57179">
        <w:rPr>
          <w:iCs/>
        </w:rPr>
        <w:t xml:space="preserve"> of Windows 10</w:t>
      </w:r>
      <w:r w:rsidRPr="00065DCE">
        <w:rPr>
          <w:iCs/>
        </w:rPr>
        <w:t xml:space="preserve"> to run in the virtual machine (obtain from instructor).</w:t>
      </w:r>
    </w:p>
    <w:p w14:paraId="3A66C673" w14:textId="77777777" w:rsidR="006F2116" w:rsidRPr="00065DCE" w:rsidRDefault="006F2116" w:rsidP="00D57179">
      <w:pPr>
        <w:rPr>
          <w:iCs/>
        </w:rPr>
      </w:pPr>
    </w:p>
    <w:p w14:paraId="13D7EE1D" w14:textId="4F7BC20E" w:rsidR="006F2116" w:rsidRPr="00065DCE" w:rsidRDefault="006F2116" w:rsidP="006F2116">
      <w:pPr>
        <w:numPr>
          <w:ilvl w:val="0"/>
          <w:numId w:val="9"/>
        </w:numPr>
        <w:spacing w:line="240" w:lineRule="auto"/>
        <w:rPr>
          <w:iCs/>
        </w:rPr>
      </w:pPr>
      <w:r w:rsidRPr="00065DCE">
        <w:rPr>
          <w:iCs/>
        </w:rPr>
        <w:t>Run the VirtualBox installer you downloaded. Install the program using the defaults provided.</w:t>
      </w:r>
    </w:p>
    <w:p w14:paraId="5DD69B2F" w14:textId="77777777" w:rsidR="006F2116" w:rsidRPr="00065DCE" w:rsidRDefault="006F2116" w:rsidP="006F2116">
      <w:pPr>
        <w:ind w:left="720"/>
        <w:rPr>
          <w:iCs/>
        </w:rPr>
      </w:pPr>
    </w:p>
    <w:p w14:paraId="0D0C5350" w14:textId="1BA97860" w:rsidR="006F2116" w:rsidRPr="00065DCE" w:rsidRDefault="001C45A6" w:rsidP="006F2116">
      <w:pPr>
        <w:numPr>
          <w:ilvl w:val="0"/>
          <w:numId w:val="9"/>
        </w:numPr>
        <w:spacing w:line="240" w:lineRule="auto"/>
        <w:rPr>
          <w:iCs/>
        </w:rPr>
      </w:pPr>
      <w:r>
        <w:rPr>
          <w:iCs/>
        </w:rPr>
        <w:t>Unzip the image file</w:t>
      </w:r>
      <w:r w:rsidR="006F2116" w:rsidRPr="00065DCE">
        <w:rPr>
          <w:iCs/>
        </w:rPr>
        <w:t xml:space="preserve">. (The 7-Zip program should be installed on your computer. If it is not, then get it from </w:t>
      </w:r>
      <w:hyperlink r:id="rId10" w:history="1">
        <w:r w:rsidR="006F2116" w:rsidRPr="00065DCE">
          <w:rPr>
            <w:rStyle w:val="Hyperlink"/>
            <w:iCs/>
          </w:rPr>
          <w:t>http://www.7-zip.org/</w:t>
        </w:r>
      </w:hyperlink>
      <w:r w:rsidR="006F2116" w:rsidRPr="00065DCE">
        <w:rPr>
          <w:iCs/>
        </w:rPr>
        <w:t>.)</w:t>
      </w:r>
    </w:p>
    <w:p w14:paraId="2CE4D37E" w14:textId="77777777" w:rsidR="006F2116" w:rsidRPr="00065DCE" w:rsidRDefault="006F2116" w:rsidP="006F2116">
      <w:pPr>
        <w:ind w:left="720"/>
        <w:rPr>
          <w:iCs/>
        </w:rPr>
      </w:pPr>
    </w:p>
    <w:p w14:paraId="619261C9" w14:textId="2AAC5279" w:rsidR="006F2116" w:rsidRPr="00065DCE" w:rsidRDefault="006F2116" w:rsidP="006F2116">
      <w:pPr>
        <w:numPr>
          <w:ilvl w:val="0"/>
          <w:numId w:val="9"/>
        </w:numPr>
        <w:spacing w:line="240" w:lineRule="auto"/>
        <w:rPr>
          <w:iCs/>
        </w:rPr>
      </w:pPr>
      <w:r w:rsidRPr="00065DCE">
        <w:rPr>
          <w:iCs/>
        </w:rPr>
        <w:t xml:space="preserve">Configure the Windows </w:t>
      </w:r>
      <w:r w:rsidR="00B21FC0">
        <w:rPr>
          <w:iCs/>
        </w:rPr>
        <w:t>10</w:t>
      </w:r>
      <w:r w:rsidRPr="00065DCE">
        <w:rPr>
          <w:iCs/>
        </w:rPr>
        <w:t xml:space="preserve"> virtual machine:</w:t>
      </w:r>
    </w:p>
    <w:p w14:paraId="47BE5421" w14:textId="77777777" w:rsidR="006F2116" w:rsidRPr="00065DCE" w:rsidRDefault="006F2116" w:rsidP="006F2116">
      <w:pPr>
        <w:pStyle w:val="ListParagraph"/>
        <w:rPr>
          <w:iCs/>
        </w:rPr>
      </w:pPr>
    </w:p>
    <w:p w14:paraId="6BAE5658" w14:textId="77777777" w:rsidR="006F2116" w:rsidRDefault="006F2116" w:rsidP="006F2116">
      <w:pPr>
        <w:numPr>
          <w:ilvl w:val="0"/>
          <w:numId w:val="10"/>
        </w:numPr>
        <w:spacing w:line="240" w:lineRule="auto"/>
        <w:rPr>
          <w:iCs/>
        </w:rPr>
      </w:pPr>
      <w:r w:rsidRPr="00065DCE">
        <w:rPr>
          <w:iCs/>
        </w:rPr>
        <w:t>Create a new virtual machine (click the “New” button).</w:t>
      </w:r>
    </w:p>
    <w:p w14:paraId="373F6269" w14:textId="77777777" w:rsidR="00263A09" w:rsidRPr="00065DCE" w:rsidRDefault="00263A09" w:rsidP="00263A09">
      <w:pPr>
        <w:spacing w:line="240" w:lineRule="auto"/>
        <w:rPr>
          <w:iCs/>
        </w:rPr>
      </w:pPr>
    </w:p>
    <w:p w14:paraId="1A335E70" w14:textId="08FD9BE3" w:rsidR="006F2116" w:rsidRDefault="006F2116" w:rsidP="006F2116">
      <w:pPr>
        <w:numPr>
          <w:ilvl w:val="0"/>
          <w:numId w:val="10"/>
        </w:numPr>
        <w:spacing w:line="240" w:lineRule="auto"/>
        <w:rPr>
          <w:iCs/>
        </w:rPr>
      </w:pPr>
      <w:r w:rsidRPr="00065DCE">
        <w:rPr>
          <w:iCs/>
        </w:rPr>
        <w:t xml:space="preserve">Name the machine </w:t>
      </w:r>
      <w:r w:rsidR="00263A09">
        <w:rPr>
          <w:iCs/>
        </w:rPr>
        <w:t>“Win10</w:t>
      </w:r>
      <w:r w:rsidRPr="00065DCE">
        <w:rPr>
          <w:iCs/>
        </w:rPr>
        <w:t xml:space="preserve">” or something </w:t>
      </w:r>
      <w:r w:rsidR="00612D88" w:rsidRPr="00065DCE">
        <w:rPr>
          <w:iCs/>
        </w:rPr>
        <w:t>similar and</w:t>
      </w:r>
      <w:r w:rsidRPr="00065DCE">
        <w:rPr>
          <w:iCs/>
        </w:rPr>
        <w:t xml:space="preserve"> specify operating system “Microsoft Windows” and v</w:t>
      </w:r>
      <w:r w:rsidR="002D73DA">
        <w:rPr>
          <w:iCs/>
        </w:rPr>
        <w:t>ersion “Windows 10 64</w:t>
      </w:r>
      <w:r w:rsidRPr="00065DCE">
        <w:rPr>
          <w:iCs/>
        </w:rPr>
        <w:t>-bit</w:t>
      </w:r>
      <w:r w:rsidR="002D73DA">
        <w:rPr>
          <w:iCs/>
        </w:rPr>
        <w:t>”</w:t>
      </w:r>
      <w:r w:rsidR="005721DE">
        <w:rPr>
          <w:iCs/>
        </w:rPr>
        <w:t>.</w:t>
      </w:r>
    </w:p>
    <w:p w14:paraId="3F61A49E" w14:textId="77777777" w:rsidR="0050741D" w:rsidRPr="00065DCE" w:rsidRDefault="0050741D" w:rsidP="0050741D">
      <w:pPr>
        <w:spacing w:line="240" w:lineRule="auto"/>
        <w:ind w:left="720"/>
        <w:rPr>
          <w:iCs/>
        </w:rPr>
      </w:pPr>
    </w:p>
    <w:p w14:paraId="3FBABAE4" w14:textId="58404FF9" w:rsidR="006F2116" w:rsidRDefault="006F2116" w:rsidP="006F2116">
      <w:pPr>
        <w:numPr>
          <w:ilvl w:val="0"/>
          <w:numId w:val="10"/>
        </w:numPr>
        <w:spacing w:line="240" w:lineRule="auto"/>
        <w:rPr>
          <w:iCs/>
        </w:rPr>
      </w:pPr>
      <w:r w:rsidRPr="00065DCE">
        <w:rPr>
          <w:iCs/>
        </w:rPr>
        <w:t xml:space="preserve">Select a base memory size of </w:t>
      </w:r>
      <w:r w:rsidR="00527F1B">
        <w:rPr>
          <w:iCs/>
        </w:rPr>
        <w:t>4096</w:t>
      </w:r>
      <w:r w:rsidRPr="00065DCE">
        <w:rPr>
          <w:iCs/>
        </w:rPr>
        <w:t xml:space="preserve"> MB.</w:t>
      </w:r>
    </w:p>
    <w:p w14:paraId="124C6D6D" w14:textId="77777777" w:rsidR="002D2EEF" w:rsidRDefault="002D2EEF" w:rsidP="002D2EEF">
      <w:pPr>
        <w:pStyle w:val="ListParagraph"/>
        <w:rPr>
          <w:iCs/>
        </w:rPr>
      </w:pPr>
    </w:p>
    <w:p w14:paraId="79A08C40" w14:textId="122A86B6" w:rsidR="006F2116" w:rsidRDefault="006F2116" w:rsidP="006F2116">
      <w:pPr>
        <w:numPr>
          <w:ilvl w:val="0"/>
          <w:numId w:val="10"/>
        </w:numPr>
        <w:spacing w:line="240" w:lineRule="auto"/>
        <w:rPr>
          <w:iCs/>
        </w:rPr>
      </w:pPr>
      <w:r w:rsidRPr="00065DCE">
        <w:rPr>
          <w:iCs/>
        </w:rPr>
        <w:t>Configure the Virtual Hard Disk. Select “Use an existing virtual hard drive file</w:t>
      </w:r>
      <w:r w:rsidR="00612D88" w:rsidRPr="00065DCE">
        <w:rPr>
          <w:iCs/>
        </w:rPr>
        <w:t>” and</w:t>
      </w:r>
      <w:r w:rsidRPr="00065DCE">
        <w:rPr>
          <w:iCs/>
        </w:rPr>
        <w:t xml:space="preserve"> click the folder icon. Browse to the </w:t>
      </w:r>
      <w:r w:rsidR="002D2EEF">
        <w:rPr>
          <w:iCs/>
        </w:rPr>
        <w:t>Windows 10</w:t>
      </w:r>
      <w:r w:rsidRPr="00065DCE">
        <w:rPr>
          <w:iCs/>
        </w:rPr>
        <w:t xml:space="preserve"> hard disk image directory you extracted in step 3.  Select “</w:t>
      </w:r>
      <w:r w:rsidR="006C359D">
        <w:rPr>
          <w:iCs/>
        </w:rPr>
        <w:t>Windows10</w:t>
      </w:r>
      <w:r w:rsidR="0062404A">
        <w:rPr>
          <w:iCs/>
        </w:rPr>
        <w:t>.vdi</w:t>
      </w:r>
      <w:r w:rsidRPr="00065DCE">
        <w:rPr>
          <w:iCs/>
        </w:rPr>
        <w:t>”.</w:t>
      </w:r>
    </w:p>
    <w:p w14:paraId="6D1BB4DD" w14:textId="77777777" w:rsidR="00081A21" w:rsidRDefault="00081A21" w:rsidP="00081A21">
      <w:pPr>
        <w:pStyle w:val="ListParagraph"/>
        <w:rPr>
          <w:iCs/>
        </w:rPr>
      </w:pPr>
    </w:p>
    <w:p w14:paraId="1F3161C6" w14:textId="3648F2F4" w:rsidR="006F2116" w:rsidRDefault="006F2116" w:rsidP="006F2116">
      <w:pPr>
        <w:numPr>
          <w:ilvl w:val="0"/>
          <w:numId w:val="10"/>
        </w:numPr>
        <w:spacing w:line="240" w:lineRule="auto"/>
        <w:rPr>
          <w:iCs/>
        </w:rPr>
      </w:pPr>
      <w:r w:rsidRPr="00065DCE">
        <w:rPr>
          <w:iCs/>
        </w:rPr>
        <w:t>Click “Create”.</w:t>
      </w:r>
    </w:p>
    <w:p w14:paraId="3A94AE37" w14:textId="77777777" w:rsidR="00081A21" w:rsidRDefault="00081A21" w:rsidP="00081A21">
      <w:pPr>
        <w:pStyle w:val="ListParagraph"/>
        <w:rPr>
          <w:iCs/>
        </w:rPr>
      </w:pPr>
    </w:p>
    <w:p w14:paraId="148A18A1" w14:textId="09C36098" w:rsidR="006F2116" w:rsidRDefault="006F2116" w:rsidP="00081A21">
      <w:pPr>
        <w:numPr>
          <w:ilvl w:val="0"/>
          <w:numId w:val="10"/>
        </w:numPr>
        <w:spacing w:line="240" w:lineRule="auto"/>
        <w:rPr>
          <w:iCs/>
        </w:rPr>
      </w:pPr>
      <w:r w:rsidRPr="00065DCE">
        <w:rPr>
          <w:iCs/>
        </w:rPr>
        <w:t>View the various system settings</w:t>
      </w:r>
      <w:r w:rsidR="00081A21">
        <w:rPr>
          <w:iCs/>
        </w:rPr>
        <w:t>.</w:t>
      </w:r>
    </w:p>
    <w:p w14:paraId="275D5839" w14:textId="77777777" w:rsidR="00081A21" w:rsidRDefault="00081A21" w:rsidP="00081A21">
      <w:pPr>
        <w:pStyle w:val="ListParagraph"/>
        <w:rPr>
          <w:iCs/>
        </w:rPr>
      </w:pPr>
    </w:p>
    <w:p w14:paraId="10DF96E8" w14:textId="4B963168" w:rsidR="006F2116" w:rsidRDefault="006F2116" w:rsidP="006F2116">
      <w:pPr>
        <w:numPr>
          <w:ilvl w:val="0"/>
          <w:numId w:val="10"/>
        </w:numPr>
        <w:spacing w:line="240" w:lineRule="auto"/>
        <w:rPr>
          <w:iCs/>
        </w:rPr>
      </w:pPr>
      <w:r w:rsidRPr="00065DCE">
        <w:rPr>
          <w:iCs/>
        </w:rPr>
        <w:t>Start the Wi</w:t>
      </w:r>
      <w:r w:rsidR="00081A21">
        <w:rPr>
          <w:iCs/>
        </w:rPr>
        <w:t>ndows 10</w:t>
      </w:r>
      <w:r w:rsidRPr="00065DCE">
        <w:rPr>
          <w:iCs/>
        </w:rPr>
        <w:t xml:space="preserve"> virtual machine. Log in to the </w:t>
      </w:r>
      <w:r w:rsidR="00227CA4">
        <w:rPr>
          <w:iCs/>
        </w:rPr>
        <w:t>user</w:t>
      </w:r>
      <w:r w:rsidRPr="00065DCE">
        <w:rPr>
          <w:iCs/>
        </w:rPr>
        <w:t xml:space="preserve"> acco</w:t>
      </w:r>
      <w:r w:rsidR="00A20BB5">
        <w:rPr>
          <w:iCs/>
        </w:rPr>
        <w:t>unt using the password “P@ssW0rd</w:t>
      </w:r>
      <w:r w:rsidRPr="00065DCE">
        <w:rPr>
          <w:iCs/>
        </w:rPr>
        <w:t>”.</w:t>
      </w:r>
    </w:p>
    <w:p w14:paraId="578D34D7" w14:textId="77777777" w:rsidR="00081A21" w:rsidRDefault="00081A21" w:rsidP="00081A21">
      <w:pPr>
        <w:pStyle w:val="ListParagraph"/>
        <w:rPr>
          <w:iCs/>
        </w:rPr>
      </w:pPr>
    </w:p>
    <w:p w14:paraId="6CAD0185" w14:textId="261D2C19" w:rsidR="006F2116" w:rsidRPr="00065DCE" w:rsidRDefault="006F2116" w:rsidP="006F2116">
      <w:pPr>
        <w:numPr>
          <w:ilvl w:val="0"/>
          <w:numId w:val="10"/>
        </w:numPr>
        <w:spacing w:line="240" w:lineRule="auto"/>
        <w:rPr>
          <w:iCs/>
        </w:rPr>
      </w:pPr>
      <w:r w:rsidRPr="00065DCE">
        <w:rPr>
          <w:iCs/>
        </w:rPr>
        <w:lastRenderedPageBreak/>
        <w:t>The Windows system will take quite a while to configure itself including the automatic installation of needed device driver code</w:t>
      </w:r>
      <w:r w:rsidR="0087246C">
        <w:rPr>
          <w:iCs/>
        </w:rPr>
        <w:t xml:space="preserve"> and updates to the operating system</w:t>
      </w:r>
      <w:r w:rsidRPr="00065DCE">
        <w:rPr>
          <w:iCs/>
        </w:rPr>
        <w:t xml:space="preserve">. The process may require multiple restarts.  </w:t>
      </w:r>
    </w:p>
    <w:p w14:paraId="442030D8" w14:textId="77777777" w:rsidR="006F2116" w:rsidRPr="00065DCE" w:rsidRDefault="006F2116" w:rsidP="006F2116">
      <w:pPr>
        <w:ind w:left="720"/>
        <w:rPr>
          <w:iCs/>
        </w:rPr>
      </w:pPr>
    </w:p>
    <w:p w14:paraId="0F513D4C" w14:textId="77777777" w:rsidR="00DA418A" w:rsidRDefault="006F2116" w:rsidP="006F2116">
      <w:pPr>
        <w:numPr>
          <w:ilvl w:val="0"/>
          <w:numId w:val="10"/>
        </w:numPr>
        <w:spacing w:line="240" w:lineRule="auto"/>
        <w:rPr>
          <w:iCs/>
        </w:rPr>
      </w:pPr>
      <w:r w:rsidRPr="00065DCE">
        <w:rPr>
          <w:iCs/>
        </w:rPr>
        <w:t xml:space="preserve">Restart the Windows virtual machine and configure the VirtualBox virtual display.  “VirtualBox Guest Additions” allows the guest OS to resize the display </w:t>
      </w:r>
      <w:r w:rsidRPr="00065DCE">
        <w:rPr>
          <w:b/>
          <w:iCs/>
        </w:rPr>
        <w:t>plus</w:t>
      </w:r>
      <w:r w:rsidRPr="00065DCE">
        <w:rPr>
          <w:iCs/>
        </w:rPr>
        <w:t xml:space="preserve"> adds other features used in </w:t>
      </w:r>
      <w:r w:rsidRPr="00065DCE">
        <w:rPr>
          <w:b/>
          <w:iCs/>
        </w:rPr>
        <w:t>later</w:t>
      </w:r>
      <w:r w:rsidRPr="00065DCE">
        <w:rPr>
          <w:iCs/>
        </w:rPr>
        <w:t xml:space="preserve"> labs. </w:t>
      </w:r>
    </w:p>
    <w:p w14:paraId="0DA43448" w14:textId="77777777" w:rsidR="00DA418A" w:rsidRDefault="00DA418A" w:rsidP="00DA418A">
      <w:pPr>
        <w:pStyle w:val="ListParagraph"/>
        <w:rPr>
          <w:iCs/>
        </w:rPr>
      </w:pPr>
    </w:p>
    <w:p w14:paraId="4931609A" w14:textId="5540C83C" w:rsidR="00DA418A" w:rsidRDefault="00DA418A" w:rsidP="00DA418A">
      <w:pPr>
        <w:numPr>
          <w:ilvl w:val="1"/>
          <w:numId w:val="10"/>
        </w:numPr>
        <w:spacing w:line="240" w:lineRule="auto"/>
        <w:rPr>
          <w:iCs/>
        </w:rPr>
      </w:pPr>
      <w:r>
        <w:rPr>
          <w:iCs/>
        </w:rPr>
        <w:t xml:space="preserve">Under </w:t>
      </w:r>
      <w:r w:rsidR="00081A21">
        <w:rPr>
          <w:iCs/>
        </w:rPr>
        <w:t>Windows 10</w:t>
      </w:r>
      <w:r w:rsidR="006F2116" w:rsidRPr="00065DCE">
        <w:rPr>
          <w:iCs/>
        </w:rPr>
        <w:t xml:space="preserve"> guest virtual</w:t>
      </w:r>
      <w:r>
        <w:rPr>
          <w:iCs/>
        </w:rPr>
        <w:t xml:space="preserve"> machine window select: </w:t>
      </w:r>
      <w:r w:rsidR="006F2116" w:rsidRPr="00065DCE">
        <w:rPr>
          <w:iCs/>
        </w:rPr>
        <w:t xml:space="preserve">Devices </w:t>
      </w:r>
      <w:r w:rsidR="006F2116" w:rsidRPr="00065DCE">
        <w:rPr>
          <w:iCs/>
        </w:rPr>
        <w:sym w:font="Wingdings" w:char="F0E0"/>
      </w:r>
      <w:r>
        <w:rPr>
          <w:iCs/>
        </w:rPr>
        <w:t xml:space="preserve"> Insert</w:t>
      </w:r>
      <w:r w:rsidR="006F2116" w:rsidRPr="00065DCE">
        <w:rPr>
          <w:iCs/>
        </w:rPr>
        <w:t xml:space="preserve"> Guest Additions</w:t>
      </w:r>
      <w:r>
        <w:rPr>
          <w:iCs/>
        </w:rPr>
        <w:t xml:space="preserve"> CD Image</w:t>
      </w:r>
      <w:r w:rsidR="006F2116" w:rsidRPr="00065DCE">
        <w:rPr>
          <w:iCs/>
        </w:rPr>
        <w:t xml:space="preserve">; </w:t>
      </w:r>
      <w:r>
        <w:rPr>
          <w:iCs/>
        </w:rPr>
        <w:t xml:space="preserve">The system should mount the CD with the image </w:t>
      </w:r>
    </w:p>
    <w:p w14:paraId="38947EE8" w14:textId="3510835B" w:rsidR="006F2116" w:rsidRPr="00DA418A" w:rsidRDefault="00DA418A" w:rsidP="00664B5E">
      <w:pPr>
        <w:numPr>
          <w:ilvl w:val="1"/>
          <w:numId w:val="10"/>
        </w:numPr>
        <w:spacing w:line="240" w:lineRule="auto"/>
        <w:rPr>
          <w:iCs/>
        </w:rPr>
      </w:pPr>
      <w:r w:rsidRPr="00DA418A">
        <w:rPr>
          <w:iCs/>
        </w:rPr>
        <w:t>Login into Windows 10 virtual machine and under This PC click twice on th</w:t>
      </w:r>
      <w:r>
        <w:rPr>
          <w:iCs/>
        </w:rPr>
        <w:t>e CD image to install the tools. I</w:t>
      </w:r>
      <w:r w:rsidR="006F2116" w:rsidRPr="00DA418A">
        <w:rPr>
          <w:iCs/>
        </w:rPr>
        <w:t>nstall using defaults; restart; resize guest window as desired.</w:t>
      </w:r>
    </w:p>
    <w:p w14:paraId="188957D0" w14:textId="77777777" w:rsidR="006F2116" w:rsidRPr="00065DCE" w:rsidRDefault="006F2116" w:rsidP="006F2116">
      <w:pPr>
        <w:rPr>
          <w:iCs/>
        </w:rPr>
      </w:pPr>
    </w:p>
    <w:p w14:paraId="67FA8427" w14:textId="77777777" w:rsidR="006F2116" w:rsidRPr="00065DCE" w:rsidRDefault="006F2116" w:rsidP="006F2116">
      <w:pPr>
        <w:ind w:left="360"/>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6F2116" w:rsidRPr="00065DCE" w14:paraId="58E5B92B" w14:textId="77777777" w:rsidTr="00720B2F">
        <w:trPr>
          <w:trHeight w:val="350"/>
          <w:jc w:val="center"/>
        </w:trPr>
        <w:tc>
          <w:tcPr>
            <w:tcW w:w="4788" w:type="dxa"/>
            <w:vAlign w:val="center"/>
          </w:tcPr>
          <w:p w14:paraId="10ACB1D9" w14:textId="77777777" w:rsidR="006F2116" w:rsidRPr="00065DCE" w:rsidRDefault="006F2116" w:rsidP="00720B2F">
            <w:pPr>
              <w:tabs>
                <w:tab w:val="left" w:pos="690"/>
              </w:tabs>
              <w:ind w:left="360"/>
              <w:jc w:val="center"/>
              <w:rPr>
                <w:b/>
              </w:rPr>
            </w:pPr>
            <w:r w:rsidRPr="00065DCE">
              <w:rPr>
                <w:b/>
              </w:rPr>
              <w:t>ASK THE INSTRUCTOR TO SIGN OFF</w:t>
            </w:r>
          </w:p>
        </w:tc>
        <w:tc>
          <w:tcPr>
            <w:tcW w:w="810" w:type="dxa"/>
          </w:tcPr>
          <w:p w14:paraId="4C2F97F7" w14:textId="77777777" w:rsidR="006F2116" w:rsidRPr="00065DCE" w:rsidRDefault="006F2116" w:rsidP="00720B2F">
            <w:pPr>
              <w:tabs>
                <w:tab w:val="left" w:pos="690"/>
              </w:tabs>
              <w:ind w:left="360"/>
              <w:rPr>
                <w:b/>
              </w:rPr>
            </w:pPr>
          </w:p>
        </w:tc>
      </w:tr>
    </w:tbl>
    <w:p w14:paraId="7FFD89AC" w14:textId="77777777" w:rsidR="006F2116" w:rsidRPr="00065DCE" w:rsidRDefault="006F2116" w:rsidP="006F2116">
      <w:pPr>
        <w:rPr>
          <w:iCs/>
        </w:rPr>
      </w:pPr>
    </w:p>
    <w:p w14:paraId="25312BD8" w14:textId="77777777" w:rsidR="00B33B59" w:rsidRDefault="00B33B59" w:rsidP="00B33B59">
      <w:pPr>
        <w:spacing w:line="240" w:lineRule="auto"/>
        <w:rPr>
          <w:iCs/>
        </w:rPr>
      </w:pPr>
    </w:p>
    <w:p w14:paraId="447ACB17" w14:textId="11E8A5E6" w:rsidR="006F2116" w:rsidRPr="00065DCE" w:rsidRDefault="006F2116" w:rsidP="00B33B59">
      <w:pPr>
        <w:spacing w:line="240" w:lineRule="auto"/>
        <w:rPr>
          <w:iCs/>
        </w:rPr>
      </w:pPr>
      <w:r w:rsidRPr="00065DCE">
        <w:rPr>
          <w:b/>
          <w:iCs/>
        </w:rPr>
        <w:t>Note:</w:t>
      </w:r>
      <w:r w:rsidRPr="00065DCE">
        <w:rPr>
          <w:iCs/>
        </w:rPr>
        <w:t xml:space="preserve"> Rt-Ctrl is the default “Host” key to communicate with VirtualBox on the Host (e.g., Rt-Ctrl-F switches back and forth between full screen and windowed mode).</w:t>
      </w:r>
    </w:p>
    <w:p w14:paraId="11E63706" w14:textId="77777777" w:rsidR="00282174" w:rsidRDefault="00282174" w:rsidP="00282174">
      <w:pPr>
        <w:pStyle w:val="HeadingStyle1"/>
        <w:ind w:left="720"/>
      </w:pPr>
    </w:p>
    <w:p w14:paraId="3B3587BA" w14:textId="77777777" w:rsidR="001537FD" w:rsidRDefault="001537FD">
      <w:pPr>
        <w:spacing w:line="240" w:lineRule="auto"/>
        <w:rPr>
          <w:b/>
          <w:sz w:val="32"/>
        </w:rPr>
      </w:pPr>
      <w:r>
        <w:br w:type="page"/>
      </w:r>
    </w:p>
    <w:p w14:paraId="18992DE5" w14:textId="53E60B47" w:rsidR="00663C5C" w:rsidRDefault="00FB3AC4" w:rsidP="00154250">
      <w:pPr>
        <w:pStyle w:val="HeadingStyle1"/>
      </w:pPr>
      <w:bookmarkStart w:id="6" w:name="_Toc472025637"/>
      <w:r>
        <w:lastRenderedPageBreak/>
        <w:t>2.0</w:t>
      </w:r>
      <w:r>
        <w:tab/>
      </w:r>
      <w:r w:rsidR="00203C8D">
        <w:t>System Information</w:t>
      </w:r>
      <w:bookmarkEnd w:id="6"/>
      <w:r w:rsidR="00606815">
        <w:t xml:space="preserve">                                                 ____/10</w:t>
      </w:r>
    </w:p>
    <w:p w14:paraId="4782769E" w14:textId="2F9E2C56" w:rsidR="00663C5C" w:rsidRPr="004E7ED7" w:rsidRDefault="00663C5C" w:rsidP="00663C5C">
      <w:pPr>
        <w:numPr>
          <w:ilvl w:val="0"/>
          <w:numId w:val="17"/>
        </w:numPr>
        <w:spacing w:line="240" w:lineRule="auto"/>
        <w:rPr>
          <w:iCs/>
        </w:rPr>
      </w:pPr>
      <w:r w:rsidRPr="004E7ED7">
        <w:rPr>
          <w:iCs/>
        </w:rPr>
        <w:t xml:space="preserve">Use the </w:t>
      </w:r>
      <w:r w:rsidR="006E41B6">
        <w:rPr>
          <w:iCs/>
        </w:rPr>
        <w:t>Start Menu</w:t>
      </w:r>
      <w:r w:rsidRPr="004E7ED7">
        <w:rPr>
          <w:iCs/>
        </w:rPr>
        <w:t xml:space="preserve"> </w:t>
      </w:r>
      <w:r w:rsidRPr="004E7ED7">
        <w:rPr>
          <w:iCs/>
        </w:rPr>
        <w:sym w:font="Wingdings" w:char="F0E0"/>
      </w:r>
      <w:r w:rsidRPr="004E7ED7">
        <w:rPr>
          <w:iCs/>
        </w:rPr>
        <w:t xml:space="preserve"> </w:t>
      </w:r>
      <w:r w:rsidR="006E41B6">
        <w:rPr>
          <w:iCs/>
        </w:rPr>
        <w:t>Windows Administrative</w:t>
      </w:r>
      <w:r w:rsidRPr="004E7ED7">
        <w:rPr>
          <w:iCs/>
        </w:rPr>
        <w:t xml:space="preserve"> Tools </w:t>
      </w:r>
      <w:r w:rsidRPr="004E7ED7">
        <w:rPr>
          <w:iCs/>
        </w:rPr>
        <w:sym w:font="Wingdings" w:char="F0E0"/>
      </w:r>
      <w:r w:rsidRPr="004E7ED7">
        <w:rPr>
          <w:iCs/>
        </w:rPr>
        <w:t xml:space="preserve"> System Information utility to find the following values:</w:t>
      </w:r>
      <w:r w:rsidR="00175989">
        <w:rPr>
          <w:iCs/>
        </w:rPr>
        <w:t xml:space="preserve"> </w:t>
      </w:r>
    </w:p>
    <w:p w14:paraId="730D6FBA" w14:textId="77777777" w:rsidR="00663C5C" w:rsidRPr="004E7ED7" w:rsidRDefault="00663C5C" w:rsidP="00663C5C">
      <w:pPr>
        <w:ind w:left="720"/>
        <w:rPr>
          <w:iCs/>
        </w:rPr>
      </w:pPr>
    </w:p>
    <w:p w14:paraId="4C90BCA5" w14:textId="042BDF8B" w:rsidR="00E338E8" w:rsidRPr="00C02974" w:rsidRDefault="00E338E8" w:rsidP="00C02974">
      <w:pPr>
        <w:pStyle w:val="ListParagraph"/>
        <w:numPr>
          <w:ilvl w:val="0"/>
          <w:numId w:val="23"/>
        </w:numPr>
        <w:rPr>
          <w:iCs/>
        </w:rPr>
      </w:pPr>
      <w:r w:rsidRPr="00C02974">
        <w:rPr>
          <w:iCs/>
        </w:rPr>
        <w:t>OS name:</w:t>
      </w:r>
    </w:p>
    <w:p w14:paraId="4080B6B7" w14:textId="77777777" w:rsidR="00E338E8" w:rsidRDefault="00E338E8" w:rsidP="00663C5C">
      <w:pPr>
        <w:ind w:left="720"/>
        <w:rPr>
          <w:iCs/>
        </w:rPr>
      </w:pPr>
    </w:p>
    <w:p w14:paraId="24EE563C" w14:textId="77777777" w:rsidR="00E338E8" w:rsidRDefault="00E338E8" w:rsidP="00663C5C">
      <w:pPr>
        <w:ind w:left="720"/>
        <w:rPr>
          <w:iCs/>
        </w:rPr>
      </w:pPr>
    </w:p>
    <w:p w14:paraId="666F07C6" w14:textId="77777777" w:rsidR="00E338E8" w:rsidRDefault="00E338E8" w:rsidP="00663C5C">
      <w:pPr>
        <w:ind w:left="720"/>
        <w:rPr>
          <w:iCs/>
        </w:rPr>
      </w:pPr>
    </w:p>
    <w:p w14:paraId="4C8A17D0" w14:textId="68C05B14" w:rsidR="00E338E8" w:rsidRPr="00C02974" w:rsidRDefault="00E338E8" w:rsidP="00C02974">
      <w:pPr>
        <w:pStyle w:val="ListParagraph"/>
        <w:numPr>
          <w:ilvl w:val="0"/>
          <w:numId w:val="23"/>
        </w:numPr>
        <w:rPr>
          <w:iCs/>
        </w:rPr>
      </w:pPr>
      <w:r w:rsidRPr="00C02974">
        <w:rPr>
          <w:iCs/>
        </w:rPr>
        <w:t>OS version:</w:t>
      </w:r>
    </w:p>
    <w:p w14:paraId="4AADAF53" w14:textId="77777777" w:rsidR="00E338E8" w:rsidRDefault="00E338E8" w:rsidP="00663C5C">
      <w:pPr>
        <w:ind w:left="720"/>
        <w:rPr>
          <w:iCs/>
        </w:rPr>
      </w:pPr>
    </w:p>
    <w:p w14:paraId="222B898D" w14:textId="77777777" w:rsidR="00E338E8" w:rsidRDefault="00E338E8" w:rsidP="00663C5C">
      <w:pPr>
        <w:ind w:left="720"/>
        <w:rPr>
          <w:iCs/>
        </w:rPr>
      </w:pPr>
    </w:p>
    <w:p w14:paraId="67A1F129" w14:textId="77777777" w:rsidR="00E338E8" w:rsidRDefault="00E338E8" w:rsidP="00663C5C">
      <w:pPr>
        <w:ind w:left="720"/>
        <w:rPr>
          <w:iCs/>
        </w:rPr>
      </w:pPr>
    </w:p>
    <w:p w14:paraId="658414B9" w14:textId="77777777" w:rsidR="00663C5C" w:rsidRPr="00C02974" w:rsidRDefault="00663C5C" w:rsidP="00C02974">
      <w:pPr>
        <w:pStyle w:val="ListParagraph"/>
        <w:numPr>
          <w:ilvl w:val="0"/>
          <w:numId w:val="23"/>
        </w:numPr>
        <w:rPr>
          <w:iCs/>
        </w:rPr>
      </w:pPr>
      <w:r w:rsidRPr="00C02974">
        <w:rPr>
          <w:iCs/>
        </w:rPr>
        <w:t>System name:</w:t>
      </w:r>
    </w:p>
    <w:p w14:paraId="171BFB9D" w14:textId="77777777" w:rsidR="00663C5C" w:rsidRPr="004E7ED7" w:rsidRDefault="00663C5C" w:rsidP="00663C5C">
      <w:pPr>
        <w:ind w:left="720"/>
        <w:rPr>
          <w:iCs/>
        </w:rPr>
      </w:pPr>
    </w:p>
    <w:p w14:paraId="279079EC" w14:textId="77777777" w:rsidR="00663C5C" w:rsidRPr="004E7ED7" w:rsidRDefault="00663C5C" w:rsidP="00663C5C">
      <w:pPr>
        <w:ind w:left="720"/>
        <w:rPr>
          <w:iCs/>
        </w:rPr>
      </w:pPr>
    </w:p>
    <w:p w14:paraId="6CA21BF0" w14:textId="77777777" w:rsidR="00663C5C" w:rsidRPr="004E7ED7" w:rsidRDefault="00663C5C" w:rsidP="00663C5C">
      <w:pPr>
        <w:ind w:left="720"/>
        <w:rPr>
          <w:iCs/>
        </w:rPr>
      </w:pPr>
    </w:p>
    <w:p w14:paraId="1ED568DE" w14:textId="23218FB3" w:rsidR="00AD659A" w:rsidRPr="00C02974" w:rsidRDefault="00AD659A" w:rsidP="00C02974">
      <w:pPr>
        <w:pStyle w:val="ListParagraph"/>
        <w:numPr>
          <w:ilvl w:val="0"/>
          <w:numId w:val="23"/>
        </w:numPr>
        <w:rPr>
          <w:iCs/>
        </w:rPr>
      </w:pPr>
      <w:r w:rsidRPr="00C02974">
        <w:rPr>
          <w:iCs/>
        </w:rPr>
        <w:t>Windows directory:</w:t>
      </w:r>
    </w:p>
    <w:p w14:paraId="2AA32983" w14:textId="77777777" w:rsidR="00AD659A" w:rsidRDefault="00AD659A" w:rsidP="00663C5C">
      <w:pPr>
        <w:ind w:left="720"/>
        <w:rPr>
          <w:iCs/>
        </w:rPr>
      </w:pPr>
    </w:p>
    <w:p w14:paraId="507C4F58" w14:textId="77777777" w:rsidR="00AD659A" w:rsidRDefault="00AD659A" w:rsidP="00663C5C">
      <w:pPr>
        <w:ind w:left="720"/>
        <w:rPr>
          <w:iCs/>
        </w:rPr>
      </w:pPr>
    </w:p>
    <w:p w14:paraId="4BFCCB1E" w14:textId="77777777" w:rsidR="00AD659A" w:rsidRDefault="00AD659A" w:rsidP="00663C5C">
      <w:pPr>
        <w:ind w:left="720"/>
        <w:rPr>
          <w:iCs/>
        </w:rPr>
      </w:pPr>
    </w:p>
    <w:p w14:paraId="3C092A2C" w14:textId="77777777" w:rsidR="00AD659A" w:rsidRPr="00C02974" w:rsidRDefault="00AD659A" w:rsidP="00C02974">
      <w:pPr>
        <w:pStyle w:val="ListParagraph"/>
        <w:numPr>
          <w:ilvl w:val="0"/>
          <w:numId w:val="23"/>
        </w:numPr>
        <w:rPr>
          <w:iCs/>
        </w:rPr>
      </w:pPr>
      <w:r w:rsidRPr="00C02974">
        <w:rPr>
          <w:iCs/>
        </w:rPr>
        <w:t>Boot device:</w:t>
      </w:r>
    </w:p>
    <w:p w14:paraId="0E2B7A60" w14:textId="77777777" w:rsidR="00AD659A" w:rsidRDefault="00AD659A" w:rsidP="00663C5C">
      <w:pPr>
        <w:ind w:left="720"/>
        <w:rPr>
          <w:iCs/>
        </w:rPr>
      </w:pPr>
    </w:p>
    <w:p w14:paraId="35026C2C" w14:textId="77777777" w:rsidR="00AD659A" w:rsidRDefault="00AD659A" w:rsidP="00663C5C">
      <w:pPr>
        <w:ind w:left="720"/>
        <w:rPr>
          <w:iCs/>
        </w:rPr>
      </w:pPr>
    </w:p>
    <w:p w14:paraId="38FCAFC6" w14:textId="77777777" w:rsidR="00AD659A" w:rsidRDefault="00AD659A" w:rsidP="00663C5C">
      <w:pPr>
        <w:ind w:left="720"/>
        <w:rPr>
          <w:iCs/>
        </w:rPr>
      </w:pPr>
    </w:p>
    <w:p w14:paraId="2216B1C9" w14:textId="46A39F85" w:rsidR="00663C5C" w:rsidRPr="00C02974" w:rsidRDefault="00663C5C" w:rsidP="00C02974">
      <w:pPr>
        <w:pStyle w:val="ListParagraph"/>
        <w:numPr>
          <w:ilvl w:val="0"/>
          <w:numId w:val="23"/>
        </w:numPr>
        <w:rPr>
          <w:iCs/>
        </w:rPr>
      </w:pPr>
      <w:r w:rsidRPr="00C02974">
        <w:rPr>
          <w:iCs/>
        </w:rPr>
        <w:t>Total physical memory:</w:t>
      </w:r>
    </w:p>
    <w:p w14:paraId="5BAF3F90" w14:textId="77777777" w:rsidR="00663C5C" w:rsidRDefault="00663C5C" w:rsidP="00663C5C">
      <w:pPr>
        <w:ind w:left="720"/>
        <w:rPr>
          <w:iCs/>
        </w:rPr>
      </w:pPr>
    </w:p>
    <w:p w14:paraId="7B48A695" w14:textId="77777777" w:rsidR="00E338E8" w:rsidRDefault="00E338E8" w:rsidP="00663C5C">
      <w:pPr>
        <w:ind w:left="720"/>
        <w:rPr>
          <w:iCs/>
        </w:rPr>
      </w:pPr>
    </w:p>
    <w:p w14:paraId="6D266574" w14:textId="77777777" w:rsidR="00663C5C" w:rsidRPr="004E7ED7" w:rsidRDefault="00663C5C" w:rsidP="00663C5C">
      <w:pPr>
        <w:ind w:left="720"/>
        <w:rPr>
          <w:iCs/>
        </w:rPr>
      </w:pPr>
    </w:p>
    <w:p w14:paraId="750F13CA" w14:textId="77777777" w:rsidR="00663C5C" w:rsidRPr="004E7ED7" w:rsidRDefault="00663C5C" w:rsidP="00663C5C">
      <w:pPr>
        <w:ind w:left="720"/>
        <w:rPr>
          <w:iCs/>
        </w:rPr>
      </w:pPr>
    </w:p>
    <w:p w14:paraId="5E7727F0" w14:textId="1F391687" w:rsidR="00663C5C" w:rsidRPr="00DF35FD" w:rsidRDefault="006E41B6" w:rsidP="00DF35FD">
      <w:pPr>
        <w:pStyle w:val="ListParagraph"/>
        <w:numPr>
          <w:ilvl w:val="0"/>
          <w:numId w:val="17"/>
        </w:numPr>
        <w:rPr>
          <w:iCs/>
        </w:rPr>
      </w:pPr>
      <w:r w:rsidRPr="00DF35FD">
        <w:rPr>
          <w:iCs/>
        </w:rPr>
        <w:t>Open</w:t>
      </w:r>
      <w:r w:rsidR="00663C5C" w:rsidRPr="00DF35FD">
        <w:rPr>
          <w:iCs/>
        </w:rPr>
        <w:t xml:space="preserve"> Task Manager</w:t>
      </w:r>
      <w:r w:rsidRPr="00DF35FD">
        <w:rPr>
          <w:iCs/>
        </w:rPr>
        <w:t xml:space="preserve"> and click on “More details. What is the program (executable) for the System Information application?</w:t>
      </w:r>
    </w:p>
    <w:p w14:paraId="1C441042" w14:textId="77777777" w:rsidR="00663C5C" w:rsidRPr="004E7ED7" w:rsidRDefault="00663C5C" w:rsidP="00663C5C">
      <w:pPr>
        <w:ind w:left="720"/>
        <w:rPr>
          <w:iCs/>
        </w:rPr>
      </w:pPr>
    </w:p>
    <w:p w14:paraId="7A30874B" w14:textId="77777777" w:rsidR="00663C5C" w:rsidRPr="004E7ED7" w:rsidRDefault="00663C5C" w:rsidP="00663C5C">
      <w:pPr>
        <w:ind w:left="720"/>
        <w:rPr>
          <w:iCs/>
        </w:rPr>
      </w:pPr>
    </w:p>
    <w:p w14:paraId="32C347DA" w14:textId="77777777" w:rsidR="00663C5C" w:rsidRPr="004E7ED7" w:rsidRDefault="00663C5C" w:rsidP="00663C5C">
      <w:pPr>
        <w:ind w:left="720"/>
        <w:rPr>
          <w:iCs/>
        </w:rPr>
      </w:pPr>
    </w:p>
    <w:p w14:paraId="08A83690" w14:textId="77777777" w:rsidR="00663C5C" w:rsidRPr="004E7ED7" w:rsidRDefault="00663C5C" w:rsidP="00663C5C">
      <w:pPr>
        <w:ind w:left="720"/>
        <w:rPr>
          <w:iCs/>
        </w:rPr>
      </w:pPr>
    </w:p>
    <w:p w14:paraId="14030554" w14:textId="2D8E835A" w:rsidR="00663C5C" w:rsidRPr="0077475D" w:rsidRDefault="00B15219" w:rsidP="0077475D">
      <w:pPr>
        <w:pStyle w:val="ListParagraph"/>
        <w:numPr>
          <w:ilvl w:val="0"/>
          <w:numId w:val="17"/>
        </w:numPr>
        <w:spacing w:line="240" w:lineRule="auto"/>
        <w:rPr>
          <w:iCs/>
        </w:rPr>
      </w:pPr>
      <w:r>
        <w:rPr>
          <w:iCs/>
        </w:rPr>
        <w:t xml:space="preserve">How can you launch the System Information application using </w:t>
      </w:r>
      <w:r w:rsidR="00970B58">
        <w:rPr>
          <w:iCs/>
        </w:rPr>
        <w:t>your</w:t>
      </w:r>
      <w:r>
        <w:rPr>
          <w:iCs/>
        </w:rPr>
        <w:t xml:space="preserve"> answer from the previous question?</w:t>
      </w:r>
    </w:p>
    <w:p w14:paraId="530D5542" w14:textId="4ED141C8" w:rsidR="00663C5C" w:rsidRDefault="00663C5C" w:rsidP="004C1CB1">
      <w:pPr>
        <w:pStyle w:val="HeadingStyle1"/>
      </w:pPr>
    </w:p>
    <w:p w14:paraId="1FC785E4" w14:textId="77777777" w:rsidR="004C0641" w:rsidRDefault="004C0641">
      <w:pPr>
        <w:spacing w:line="240" w:lineRule="auto"/>
        <w:rPr>
          <w:b/>
          <w:sz w:val="32"/>
        </w:rPr>
      </w:pPr>
      <w:bookmarkStart w:id="7" w:name="_Toc466497044"/>
      <w:r>
        <w:br w:type="page"/>
      </w:r>
    </w:p>
    <w:p w14:paraId="54993C48" w14:textId="3B4B778A" w:rsidR="00554AA8" w:rsidRDefault="004C1CB1" w:rsidP="00663C5C">
      <w:pPr>
        <w:pStyle w:val="HeadingStyle1"/>
      </w:pPr>
      <w:bookmarkStart w:id="8" w:name="_Toc472025638"/>
      <w:r>
        <w:lastRenderedPageBreak/>
        <w:t>3</w:t>
      </w:r>
      <w:r w:rsidR="00663C5C">
        <w:t>.0</w:t>
      </w:r>
      <w:r w:rsidR="00554AA8">
        <w:t xml:space="preserve"> Windows Services</w:t>
      </w:r>
      <w:bookmarkEnd w:id="7"/>
      <w:bookmarkEnd w:id="8"/>
      <w:r w:rsidR="00606815">
        <w:t xml:space="preserve">                                                     ____/10</w:t>
      </w:r>
    </w:p>
    <w:p w14:paraId="26B055CF" w14:textId="0FD63333" w:rsidR="00A14701" w:rsidRDefault="00C515FD" w:rsidP="00A14701">
      <w:r>
        <w:t xml:space="preserve">Services on Windows are usually non-interactive (does not directly accept user input) and run consistently in the background. Examples of services include event-logging and the firewall. Many antivirus products run as services as well. Malicious code often </w:t>
      </w:r>
      <w:r w:rsidR="00283D60">
        <w:t>leverages</w:t>
      </w:r>
      <w:r>
        <w:t xml:space="preserve"> services for persistence (to survive reboots), to load kernel drivers and to blend in with legitimate components of the system.</w:t>
      </w:r>
    </w:p>
    <w:p w14:paraId="3B36891B" w14:textId="77777777" w:rsidR="00C515FD" w:rsidRPr="00A14701" w:rsidRDefault="00C515FD" w:rsidP="00A14701"/>
    <w:p w14:paraId="596BE2FF" w14:textId="71C1C100" w:rsidR="00291F7C" w:rsidRPr="003063F4" w:rsidRDefault="00291F7C" w:rsidP="00291F7C">
      <w:pPr>
        <w:pStyle w:val="ListParagraph"/>
        <w:numPr>
          <w:ilvl w:val="0"/>
          <w:numId w:val="22"/>
        </w:numPr>
      </w:pPr>
      <w:r w:rsidRPr="00291F7C">
        <w:rPr>
          <w:iCs/>
        </w:rPr>
        <w:t xml:space="preserve">Use the Start Menu </w:t>
      </w:r>
      <w:r w:rsidRPr="004E7ED7">
        <w:sym w:font="Wingdings" w:char="F0E0"/>
      </w:r>
      <w:r w:rsidRPr="00291F7C">
        <w:rPr>
          <w:iCs/>
        </w:rPr>
        <w:t xml:space="preserve"> Windows Administrative Tools </w:t>
      </w:r>
      <w:r w:rsidRPr="004E7ED7">
        <w:sym w:font="Wingdings" w:char="F0E0"/>
      </w:r>
      <w:r w:rsidRPr="00291F7C">
        <w:rPr>
          <w:iCs/>
        </w:rPr>
        <w:t xml:space="preserve"> </w:t>
      </w:r>
      <w:r w:rsidR="001C65F7">
        <w:rPr>
          <w:iCs/>
        </w:rPr>
        <w:t>Services</w:t>
      </w:r>
      <w:r w:rsidRPr="00291F7C">
        <w:rPr>
          <w:iCs/>
        </w:rPr>
        <w:t xml:space="preserve"> utility</w:t>
      </w:r>
      <w:r w:rsidR="00DB0733">
        <w:rPr>
          <w:iCs/>
        </w:rPr>
        <w:t xml:space="preserve"> to view the services installed on the virtual machine.</w:t>
      </w:r>
    </w:p>
    <w:p w14:paraId="563D66C4" w14:textId="77777777" w:rsidR="003063F4" w:rsidRDefault="003063F4" w:rsidP="003063F4"/>
    <w:p w14:paraId="203F5944" w14:textId="58C207F2" w:rsidR="003063F4" w:rsidRDefault="003063F4" w:rsidP="003063F4">
      <w:pPr>
        <w:ind w:left="720"/>
      </w:pPr>
      <w:r>
        <w:t>What is the difference between automatically started and manually started services?</w:t>
      </w:r>
    </w:p>
    <w:p w14:paraId="39504DB6" w14:textId="77777777" w:rsidR="003063F4" w:rsidRDefault="003063F4" w:rsidP="003063F4">
      <w:pPr>
        <w:ind w:left="720"/>
      </w:pPr>
    </w:p>
    <w:p w14:paraId="26B7BE09" w14:textId="77777777" w:rsidR="003063F4" w:rsidRDefault="003063F4" w:rsidP="003063F4">
      <w:pPr>
        <w:ind w:left="720"/>
      </w:pPr>
    </w:p>
    <w:p w14:paraId="7202210E" w14:textId="77777777" w:rsidR="003063F4" w:rsidRDefault="003063F4" w:rsidP="003063F4">
      <w:pPr>
        <w:ind w:left="720"/>
      </w:pPr>
    </w:p>
    <w:p w14:paraId="5F564907" w14:textId="77777777" w:rsidR="003063F4" w:rsidRDefault="003063F4" w:rsidP="003063F4">
      <w:pPr>
        <w:ind w:left="720"/>
      </w:pPr>
    </w:p>
    <w:p w14:paraId="0C3C87EF" w14:textId="4C9C8ADF" w:rsidR="003063F4" w:rsidRDefault="003C5594" w:rsidP="003063F4">
      <w:pPr>
        <w:pStyle w:val="ListParagraph"/>
        <w:numPr>
          <w:ilvl w:val="0"/>
          <w:numId w:val="22"/>
        </w:numPr>
      </w:pPr>
      <w:r>
        <w:t>Research and briefly describe the purpose of the following services:</w:t>
      </w:r>
    </w:p>
    <w:p w14:paraId="6440766C" w14:textId="77777777" w:rsidR="00EA1B9C" w:rsidRDefault="00EA1B9C" w:rsidP="00EA1B9C"/>
    <w:p w14:paraId="34647B70" w14:textId="702BEAA7" w:rsidR="00EA1B9C" w:rsidRDefault="00EA1B9C" w:rsidP="00804CD7">
      <w:pPr>
        <w:pStyle w:val="ListParagraph"/>
        <w:numPr>
          <w:ilvl w:val="0"/>
          <w:numId w:val="24"/>
        </w:numPr>
      </w:pPr>
      <w:r>
        <w:t>Security Center:</w:t>
      </w:r>
    </w:p>
    <w:p w14:paraId="0DE047B7" w14:textId="77777777" w:rsidR="00EA1B9C" w:rsidRDefault="00EA1B9C" w:rsidP="00EA1B9C">
      <w:pPr>
        <w:ind w:left="720"/>
      </w:pPr>
    </w:p>
    <w:p w14:paraId="5FD60B31" w14:textId="77777777" w:rsidR="00EA1B9C" w:rsidRDefault="00EA1B9C" w:rsidP="00EA1B9C">
      <w:pPr>
        <w:ind w:left="720"/>
      </w:pPr>
    </w:p>
    <w:p w14:paraId="180FA442" w14:textId="77777777" w:rsidR="00291D52" w:rsidRDefault="00291D52" w:rsidP="00EA1B9C">
      <w:pPr>
        <w:ind w:left="720"/>
      </w:pPr>
    </w:p>
    <w:p w14:paraId="317840D3" w14:textId="77777777" w:rsidR="00EA1B9C" w:rsidRDefault="00EA1B9C" w:rsidP="00EA1B9C">
      <w:pPr>
        <w:ind w:left="720"/>
      </w:pPr>
    </w:p>
    <w:p w14:paraId="6D5BB950" w14:textId="77777777" w:rsidR="00EA1B9C" w:rsidRDefault="00EA1B9C" w:rsidP="00EA1B9C">
      <w:pPr>
        <w:ind w:left="720"/>
      </w:pPr>
    </w:p>
    <w:p w14:paraId="72E12A05" w14:textId="5A0E23C3" w:rsidR="00EA1B9C" w:rsidRDefault="00164BB3" w:rsidP="00804CD7">
      <w:pPr>
        <w:pStyle w:val="ListParagraph"/>
        <w:numPr>
          <w:ilvl w:val="0"/>
          <w:numId w:val="24"/>
        </w:numPr>
      </w:pPr>
      <w:r>
        <w:t>Windows Firewall:</w:t>
      </w:r>
    </w:p>
    <w:p w14:paraId="5CCC8368" w14:textId="77777777" w:rsidR="00385A71" w:rsidRDefault="00385A71" w:rsidP="00EA1B9C">
      <w:pPr>
        <w:ind w:left="720"/>
      </w:pPr>
    </w:p>
    <w:p w14:paraId="2CDA256B" w14:textId="77777777" w:rsidR="00385A71" w:rsidRDefault="00385A71" w:rsidP="00EA1B9C">
      <w:pPr>
        <w:ind w:left="720"/>
      </w:pPr>
    </w:p>
    <w:p w14:paraId="47DA3E48" w14:textId="77777777" w:rsidR="00385A71" w:rsidRDefault="00385A71" w:rsidP="00EA1B9C">
      <w:pPr>
        <w:ind w:left="720"/>
      </w:pPr>
    </w:p>
    <w:p w14:paraId="1A9423C7" w14:textId="77777777" w:rsidR="00385A71" w:rsidRDefault="00385A71" w:rsidP="00EA1B9C">
      <w:pPr>
        <w:ind w:left="720"/>
      </w:pPr>
    </w:p>
    <w:p w14:paraId="2B1D32B9" w14:textId="77777777" w:rsidR="00291D52" w:rsidRDefault="00291D52" w:rsidP="00EA1B9C">
      <w:pPr>
        <w:ind w:left="720"/>
      </w:pPr>
    </w:p>
    <w:p w14:paraId="402D580B" w14:textId="6FD556B8" w:rsidR="00385A71" w:rsidRDefault="00385A71" w:rsidP="00804CD7">
      <w:pPr>
        <w:pStyle w:val="ListParagraph"/>
        <w:numPr>
          <w:ilvl w:val="0"/>
          <w:numId w:val="24"/>
        </w:numPr>
      </w:pPr>
      <w:r>
        <w:t>Windows Defender</w:t>
      </w:r>
      <w:r w:rsidR="00890560">
        <w:t xml:space="preserve"> Service</w:t>
      </w:r>
      <w:r>
        <w:t>:</w:t>
      </w:r>
    </w:p>
    <w:p w14:paraId="2697742A" w14:textId="77777777" w:rsidR="00385A71" w:rsidRDefault="00385A71" w:rsidP="00EA1B9C">
      <w:pPr>
        <w:ind w:left="720"/>
      </w:pPr>
    </w:p>
    <w:p w14:paraId="716A5D41" w14:textId="77777777" w:rsidR="00385A71" w:rsidRDefault="00385A71" w:rsidP="00EA1B9C">
      <w:pPr>
        <w:ind w:left="720"/>
      </w:pPr>
    </w:p>
    <w:p w14:paraId="1A2FA645" w14:textId="77777777" w:rsidR="00291D52" w:rsidRDefault="00291D52" w:rsidP="00EA1B9C">
      <w:pPr>
        <w:ind w:left="720"/>
      </w:pPr>
    </w:p>
    <w:p w14:paraId="188868D9" w14:textId="77777777" w:rsidR="00385A71" w:rsidRDefault="00385A71" w:rsidP="00EA1B9C">
      <w:pPr>
        <w:ind w:left="720"/>
      </w:pPr>
    </w:p>
    <w:p w14:paraId="442B0567" w14:textId="77777777" w:rsidR="00385A71" w:rsidRDefault="00385A71" w:rsidP="00EA1B9C">
      <w:pPr>
        <w:ind w:left="720"/>
      </w:pPr>
    </w:p>
    <w:p w14:paraId="417B1F94" w14:textId="74159E41" w:rsidR="00385A71" w:rsidRDefault="007C4CBB" w:rsidP="00804CD7">
      <w:pPr>
        <w:pStyle w:val="ListParagraph"/>
        <w:numPr>
          <w:ilvl w:val="0"/>
          <w:numId w:val="24"/>
        </w:numPr>
      </w:pPr>
      <w:r>
        <w:t>Windows Event Log:</w:t>
      </w:r>
    </w:p>
    <w:p w14:paraId="56902CDA" w14:textId="77777777" w:rsidR="007C4CBB" w:rsidRDefault="007C4CBB" w:rsidP="00EA1B9C">
      <w:pPr>
        <w:ind w:left="720"/>
      </w:pPr>
    </w:p>
    <w:p w14:paraId="7C651580" w14:textId="77777777" w:rsidR="007C4CBB" w:rsidRDefault="007C4CBB" w:rsidP="00EA1B9C">
      <w:pPr>
        <w:ind w:left="720"/>
      </w:pPr>
    </w:p>
    <w:p w14:paraId="4CF6D34C" w14:textId="77777777" w:rsidR="007C4CBB" w:rsidRDefault="007C4CBB" w:rsidP="00EA1B9C">
      <w:pPr>
        <w:ind w:left="720"/>
      </w:pPr>
    </w:p>
    <w:p w14:paraId="3414F7EE" w14:textId="77777777" w:rsidR="007C4CBB" w:rsidRDefault="007C4CBB" w:rsidP="00EA1B9C">
      <w:pPr>
        <w:ind w:left="720"/>
      </w:pPr>
    </w:p>
    <w:p w14:paraId="418CA21D" w14:textId="6945ECF9" w:rsidR="00663C5C" w:rsidRDefault="00554AA8" w:rsidP="00663C5C">
      <w:pPr>
        <w:pStyle w:val="HeadingStyle1"/>
      </w:pPr>
      <w:bookmarkStart w:id="9" w:name="_Toc472025639"/>
      <w:r>
        <w:lastRenderedPageBreak/>
        <w:t xml:space="preserve">4.0 </w:t>
      </w:r>
      <w:r w:rsidR="00663C5C">
        <w:t>Command-Line Interface</w:t>
      </w:r>
      <w:bookmarkEnd w:id="9"/>
      <w:r w:rsidR="00606815">
        <w:t xml:space="preserve">                                          ____/10</w:t>
      </w:r>
    </w:p>
    <w:p w14:paraId="4B3403E8" w14:textId="7481AAA2" w:rsidR="00663C5C" w:rsidRPr="001E4EC0" w:rsidRDefault="00663C5C" w:rsidP="00663C5C">
      <w:pPr>
        <w:rPr>
          <w:iCs/>
        </w:rPr>
      </w:pPr>
      <w:r w:rsidRPr="001E4EC0">
        <w:rPr>
          <w:iCs/>
        </w:rPr>
        <w:t>The command-line interface of Windows has similarities to and differences from that of Linux.  Some commands are the same. Some commands are similar, but with subtle syntax differences.</w:t>
      </w:r>
    </w:p>
    <w:p w14:paraId="2586BF2A" w14:textId="77777777" w:rsidR="00663C5C" w:rsidRPr="001E4EC0" w:rsidRDefault="00663C5C" w:rsidP="00663C5C">
      <w:pPr>
        <w:rPr>
          <w:iCs/>
        </w:rPr>
      </w:pPr>
    </w:p>
    <w:p w14:paraId="3D60669B" w14:textId="44EC93EA" w:rsidR="00663C5C" w:rsidRPr="001E4EC0" w:rsidRDefault="00663C5C" w:rsidP="00663C5C">
      <w:pPr>
        <w:numPr>
          <w:ilvl w:val="0"/>
          <w:numId w:val="20"/>
        </w:numPr>
        <w:spacing w:line="240" w:lineRule="auto"/>
        <w:rPr>
          <w:iCs/>
        </w:rPr>
      </w:pPr>
      <w:r w:rsidRPr="001E4EC0">
        <w:rPr>
          <w:iCs/>
        </w:rPr>
        <w:t xml:space="preserve">The command-line interface is started by </w:t>
      </w:r>
      <w:r w:rsidR="00141716" w:rsidRPr="00291F7C">
        <w:rPr>
          <w:iCs/>
        </w:rPr>
        <w:t xml:space="preserve">Start Menu </w:t>
      </w:r>
      <w:r w:rsidR="00141716" w:rsidRPr="004E7ED7">
        <w:sym w:font="Wingdings" w:char="F0E0"/>
      </w:r>
      <w:r w:rsidR="00141716" w:rsidRPr="00291F7C">
        <w:rPr>
          <w:iCs/>
        </w:rPr>
        <w:t xml:space="preserve"> Windows </w:t>
      </w:r>
      <w:r w:rsidR="00141716">
        <w:rPr>
          <w:iCs/>
        </w:rPr>
        <w:t>System</w:t>
      </w:r>
      <w:r w:rsidR="00141716" w:rsidRPr="00291F7C">
        <w:rPr>
          <w:iCs/>
        </w:rPr>
        <w:t xml:space="preserve"> </w:t>
      </w:r>
      <w:r w:rsidR="00141716" w:rsidRPr="004E7ED7">
        <w:sym w:font="Wingdings" w:char="F0E0"/>
      </w:r>
      <w:r w:rsidR="00141716" w:rsidRPr="00291F7C">
        <w:rPr>
          <w:iCs/>
        </w:rPr>
        <w:t xml:space="preserve"> </w:t>
      </w:r>
      <w:r w:rsidRPr="001E4EC0">
        <w:rPr>
          <w:iCs/>
        </w:rPr>
        <w:t>Command Prompt. To save keystrokes, attach</w:t>
      </w:r>
      <w:r w:rsidR="00023B81">
        <w:rPr>
          <w:iCs/>
        </w:rPr>
        <w:t xml:space="preserve"> (pin)</w:t>
      </w:r>
      <w:r w:rsidRPr="001E4EC0">
        <w:rPr>
          <w:iCs/>
        </w:rPr>
        <w:t xml:space="preserve"> the Command Prompt to the taskbar</w:t>
      </w:r>
      <w:r w:rsidR="00BC6F65">
        <w:rPr>
          <w:iCs/>
        </w:rPr>
        <w:t>.</w:t>
      </w:r>
    </w:p>
    <w:p w14:paraId="364D1290" w14:textId="77777777" w:rsidR="00663C5C" w:rsidRPr="001E4EC0" w:rsidRDefault="00663C5C" w:rsidP="00663C5C">
      <w:pPr>
        <w:rPr>
          <w:iCs/>
        </w:rPr>
      </w:pPr>
    </w:p>
    <w:p w14:paraId="45CDF860" w14:textId="0D38AA3D" w:rsidR="00663C5C" w:rsidRPr="001E4EC0" w:rsidRDefault="00663C5C" w:rsidP="00663C5C">
      <w:pPr>
        <w:ind w:left="720"/>
        <w:rPr>
          <w:iCs/>
        </w:rPr>
      </w:pPr>
      <w:r w:rsidRPr="001E4EC0">
        <w:rPr>
          <w:iCs/>
        </w:rPr>
        <w:t xml:space="preserve">What is </w:t>
      </w:r>
      <w:r w:rsidR="004560AF">
        <w:rPr>
          <w:iCs/>
        </w:rPr>
        <w:t>the program (executable) for the</w:t>
      </w:r>
      <w:r w:rsidRPr="001E4EC0">
        <w:rPr>
          <w:iCs/>
        </w:rPr>
        <w:t xml:space="preserve"> command prompt</w:t>
      </w:r>
      <w:r w:rsidR="007255A6">
        <w:rPr>
          <w:iCs/>
        </w:rPr>
        <w:t xml:space="preserve"> application</w:t>
      </w:r>
      <w:r w:rsidRPr="001E4EC0">
        <w:rPr>
          <w:iCs/>
        </w:rPr>
        <w:t>?</w:t>
      </w:r>
    </w:p>
    <w:p w14:paraId="09BE6175" w14:textId="77777777" w:rsidR="00663C5C" w:rsidRPr="001E4EC0" w:rsidRDefault="00663C5C" w:rsidP="00663C5C">
      <w:pPr>
        <w:ind w:left="720"/>
        <w:rPr>
          <w:iCs/>
        </w:rPr>
      </w:pPr>
    </w:p>
    <w:p w14:paraId="67AD6C2A" w14:textId="77777777" w:rsidR="00663C5C" w:rsidRPr="001E4EC0" w:rsidRDefault="00663C5C" w:rsidP="00663C5C">
      <w:pPr>
        <w:ind w:left="720"/>
        <w:rPr>
          <w:iCs/>
        </w:rPr>
      </w:pPr>
    </w:p>
    <w:p w14:paraId="031B7CF9" w14:textId="77777777" w:rsidR="00663C5C" w:rsidRPr="001E4EC0" w:rsidRDefault="00663C5C" w:rsidP="00663C5C">
      <w:pPr>
        <w:ind w:left="720"/>
        <w:rPr>
          <w:iCs/>
        </w:rPr>
      </w:pPr>
    </w:p>
    <w:p w14:paraId="50961DA5" w14:textId="77777777" w:rsidR="00663C5C" w:rsidRPr="001E4EC0" w:rsidRDefault="00663C5C" w:rsidP="00663C5C">
      <w:pPr>
        <w:ind w:left="720"/>
        <w:rPr>
          <w:iCs/>
        </w:rPr>
      </w:pPr>
    </w:p>
    <w:p w14:paraId="29FC1DD5" w14:textId="105A62E7" w:rsidR="00663C5C" w:rsidRPr="001E4EC0" w:rsidRDefault="00027871" w:rsidP="00663C5C">
      <w:pPr>
        <w:numPr>
          <w:ilvl w:val="0"/>
          <w:numId w:val="20"/>
        </w:numPr>
        <w:spacing w:line="240" w:lineRule="auto"/>
        <w:rPr>
          <w:iCs/>
        </w:rPr>
      </w:pPr>
      <w:r>
        <w:rPr>
          <w:iCs/>
        </w:rPr>
        <w:t>E</w:t>
      </w:r>
      <w:r w:rsidR="00663C5C" w:rsidRPr="001E4EC0">
        <w:rPr>
          <w:iCs/>
        </w:rPr>
        <w:t>xecute the following commands,</w:t>
      </w:r>
      <w:r>
        <w:rPr>
          <w:iCs/>
        </w:rPr>
        <w:t xml:space="preserve"> research</w:t>
      </w:r>
      <w:r w:rsidR="00663C5C" w:rsidRPr="001E4EC0">
        <w:rPr>
          <w:iCs/>
        </w:rPr>
        <w:t xml:space="preserve"> and explain the results of each.</w:t>
      </w:r>
    </w:p>
    <w:p w14:paraId="48114B85" w14:textId="77777777" w:rsidR="00663C5C" w:rsidRPr="001E4EC0" w:rsidRDefault="00663C5C" w:rsidP="00663C5C">
      <w:pPr>
        <w:ind w:left="720"/>
        <w:rPr>
          <w:iCs/>
        </w:rPr>
      </w:pPr>
    </w:p>
    <w:p w14:paraId="5A8B10AC" w14:textId="77777777" w:rsidR="00663C5C" w:rsidRPr="00BF151A" w:rsidRDefault="00663C5C" w:rsidP="00F41ABE">
      <w:pPr>
        <w:pStyle w:val="ListParagraph"/>
        <w:numPr>
          <w:ilvl w:val="0"/>
          <w:numId w:val="25"/>
        </w:numPr>
        <w:spacing w:line="240" w:lineRule="auto"/>
        <w:rPr>
          <w:rFonts w:ascii="Courier New" w:hAnsi="Courier New" w:cs="Courier New"/>
          <w:iCs/>
        </w:rPr>
      </w:pPr>
      <w:r w:rsidRPr="00BF151A">
        <w:rPr>
          <w:rFonts w:ascii="Courier New" w:hAnsi="Courier New" w:cs="Courier New"/>
          <w:bCs/>
        </w:rPr>
        <w:t>hostname</w:t>
      </w:r>
    </w:p>
    <w:p w14:paraId="240B6AC8" w14:textId="77777777" w:rsidR="00663C5C" w:rsidRPr="001E4EC0" w:rsidRDefault="00663C5C" w:rsidP="00663C5C">
      <w:pPr>
        <w:ind w:left="1080"/>
        <w:rPr>
          <w:iCs/>
        </w:rPr>
      </w:pPr>
    </w:p>
    <w:p w14:paraId="650C3B64" w14:textId="77777777" w:rsidR="00663C5C" w:rsidRDefault="00663C5C" w:rsidP="00663C5C">
      <w:pPr>
        <w:ind w:left="1080"/>
        <w:rPr>
          <w:iCs/>
        </w:rPr>
      </w:pPr>
    </w:p>
    <w:p w14:paraId="47A6A028" w14:textId="77777777" w:rsidR="006E54FA" w:rsidRPr="001E4EC0" w:rsidRDefault="006E54FA" w:rsidP="00663C5C">
      <w:pPr>
        <w:ind w:left="1080"/>
        <w:rPr>
          <w:iCs/>
        </w:rPr>
      </w:pPr>
    </w:p>
    <w:p w14:paraId="214F6923" w14:textId="77777777" w:rsidR="00663C5C" w:rsidRDefault="00663C5C" w:rsidP="00663C5C">
      <w:pPr>
        <w:ind w:left="1080"/>
        <w:rPr>
          <w:iCs/>
        </w:rPr>
      </w:pPr>
    </w:p>
    <w:p w14:paraId="7C9B0BD4" w14:textId="77777777" w:rsidR="00AF62F7" w:rsidRPr="001E4EC0" w:rsidRDefault="00AF62F7" w:rsidP="00663C5C">
      <w:pPr>
        <w:ind w:left="1080"/>
        <w:rPr>
          <w:iCs/>
        </w:rPr>
      </w:pPr>
    </w:p>
    <w:p w14:paraId="7E811637" w14:textId="77777777" w:rsidR="00663C5C" w:rsidRPr="00BF151A" w:rsidRDefault="00663C5C" w:rsidP="00F41ABE">
      <w:pPr>
        <w:pStyle w:val="ListParagraph"/>
        <w:numPr>
          <w:ilvl w:val="0"/>
          <w:numId w:val="25"/>
        </w:numPr>
        <w:spacing w:line="240" w:lineRule="auto"/>
        <w:rPr>
          <w:rFonts w:ascii="Courier New" w:hAnsi="Courier New" w:cs="Courier New"/>
          <w:iCs/>
        </w:rPr>
      </w:pPr>
      <w:r w:rsidRPr="00BF151A">
        <w:rPr>
          <w:rFonts w:ascii="Courier New" w:hAnsi="Courier New" w:cs="Courier New"/>
          <w:bCs/>
        </w:rPr>
        <w:t>cd \</w:t>
      </w:r>
    </w:p>
    <w:p w14:paraId="393E2628" w14:textId="77777777" w:rsidR="00663C5C" w:rsidRPr="001E4EC0" w:rsidRDefault="00663C5C" w:rsidP="00663C5C">
      <w:pPr>
        <w:pStyle w:val="ListParagraph"/>
        <w:ind w:left="360"/>
        <w:rPr>
          <w:iCs/>
        </w:rPr>
      </w:pPr>
    </w:p>
    <w:p w14:paraId="204A8ED8" w14:textId="77777777" w:rsidR="00663C5C" w:rsidRPr="001E4EC0" w:rsidRDefault="00663C5C" w:rsidP="00663C5C">
      <w:pPr>
        <w:pStyle w:val="ListParagraph"/>
        <w:ind w:left="360"/>
        <w:rPr>
          <w:iCs/>
        </w:rPr>
      </w:pPr>
    </w:p>
    <w:p w14:paraId="6756C4CA" w14:textId="77777777" w:rsidR="00663C5C" w:rsidRDefault="00663C5C" w:rsidP="00663C5C">
      <w:pPr>
        <w:pStyle w:val="ListParagraph"/>
        <w:ind w:left="360"/>
        <w:rPr>
          <w:iCs/>
        </w:rPr>
      </w:pPr>
    </w:p>
    <w:p w14:paraId="5E5B0CC0" w14:textId="77777777" w:rsidR="006E54FA" w:rsidRDefault="006E54FA" w:rsidP="00663C5C">
      <w:pPr>
        <w:pStyle w:val="ListParagraph"/>
        <w:ind w:left="360"/>
        <w:rPr>
          <w:iCs/>
        </w:rPr>
      </w:pPr>
    </w:p>
    <w:p w14:paraId="6321B395" w14:textId="77777777" w:rsidR="00AF62F7" w:rsidRPr="001E4EC0" w:rsidRDefault="00AF62F7" w:rsidP="00663C5C">
      <w:pPr>
        <w:pStyle w:val="ListParagraph"/>
        <w:ind w:left="360"/>
        <w:rPr>
          <w:iCs/>
        </w:rPr>
      </w:pPr>
    </w:p>
    <w:p w14:paraId="06C86ECD" w14:textId="77777777" w:rsidR="00663C5C" w:rsidRPr="00F41ABE" w:rsidRDefault="00663C5C" w:rsidP="00F41ABE">
      <w:pPr>
        <w:pStyle w:val="ListParagraph"/>
        <w:numPr>
          <w:ilvl w:val="0"/>
          <w:numId w:val="25"/>
        </w:numPr>
        <w:spacing w:line="240" w:lineRule="auto"/>
        <w:rPr>
          <w:rFonts w:ascii="Courier New" w:hAnsi="Courier New" w:cs="Courier New"/>
          <w:iCs/>
          <w:sz w:val="24"/>
        </w:rPr>
      </w:pPr>
      <w:proofErr w:type="spellStart"/>
      <w:r w:rsidRPr="00BF151A">
        <w:rPr>
          <w:rFonts w:ascii="Courier New" w:hAnsi="Courier New" w:cs="Courier New"/>
          <w:bCs/>
        </w:rPr>
        <w:t>dir</w:t>
      </w:r>
      <w:proofErr w:type="spellEnd"/>
      <w:r w:rsidRPr="00BF151A">
        <w:rPr>
          <w:rFonts w:ascii="Courier New" w:hAnsi="Courier New" w:cs="Courier New"/>
          <w:bCs/>
        </w:rPr>
        <w:t xml:space="preserve"> /ah</w:t>
      </w:r>
    </w:p>
    <w:p w14:paraId="75F000FC" w14:textId="77777777" w:rsidR="00AF62F7" w:rsidRDefault="00AF62F7" w:rsidP="00AF62F7">
      <w:pPr>
        <w:rPr>
          <w:iCs/>
        </w:rPr>
      </w:pPr>
    </w:p>
    <w:p w14:paraId="1362AD93" w14:textId="77777777" w:rsidR="00AF62F7" w:rsidRDefault="00AF62F7" w:rsidP="00AF62F7">
      <w:pPr>
        <w:rPr>
          <w:iCs/>
        </w:rPr>
      </w:pPr>
    </w:p>
    <w:p w14:paraId="4BA994C7" w14:textId="77777777" w:rsidR="00AF62F7" w:rsidRDefault="00AF62F7" w:rsidP="00AF62F7">
      <w:pPr>
        <w:rPr>
          <w:iCs/>
        </w:rPr>
      </w:pPr>
    </w:p>
    <w:p w14:paraId="66050301" w14:textId="77777777" w:rsidR="006E54FA" w:rsidRDefault="006E54FA" w:rsidP="00AF62F7">
      <w:pPr>
        <w:rPr>
          <w:iCs/>
        </w:rPr>
      </w:pPr>
    </w:p>
    <w:p w14:paraId="43BD6EDC" w14:textId="77777777" w:rsidR="00AF62F7" w:rsidRDefault="00AF62F7" w:rsidP="00AF62F7">
      <w:pPr>
        <w:rPr>
          <w:iCs/>
        </w:rPr>
      </w:pPr>
    </w:p>
    <w:p w14:paraId="5552BC39" w14:textId="77777777" w:rsidR="00AF62F7" w:rsidRDefault="00AF62F7" w:rsidP="00AF62F7">
      <w:pPr>
        <w:rPr>
          <w:iCs/>
        </w:rPr>
      </w:pPr>
    </w:p>
    <w:p w14:paraId="2F759186" w14:textId="5CFD4B1D" w:rsidR="00663C5C" w:rsidRPr="001E4EC0" w:rsidRDefault="00663C5C" w:rsidP="00663C5C">
      <w:pPr>
        <w:numPr>
          <w:ilvl w:val="0"/>
          <w:numId w:val="20"/>
        </w:numPr>
        <w:spacing w:line="240" w:lineRule="auto"/>
        <w:rPr>
          <w:iCs/>
        </w:rPr>
      </w:pPr>
      <w:r w:rsidRPr="001E4EC0">
        <w:rPr>
          <w:iCs/>
        </w:rPr>
        <w:t xml:space="preserve">The </w:t>
      </w:r>
      <w:r w:rsidRPr="00B301A2">
        <w:rPr>
          <w:rFonts w:ascii="Courier New" w:hAnsi="Courier New" w:cs="Courier New"/>
          <w:iCs/>
        </w:rPr>
        <w:t>SET</w:t>
      </w:r>
      <w:r w:rsidRPr="001E4EC0">
        <w:rPr>
          <w:iCs/>
        </w:rPr>
        <w:t xml:space="preserve"> command displays all system variables at one time.  Use </w:t>
      </w:r>
      <w:r w:rsidRPr="00B301A2">
        <w:rPr>
          <w:rFonts w:ascii="Courier New" w:hAnsi="Courier New" w:cs="Courier New"/>
          <w:iCs/>
        </w:rPr>
        <w:t>SET</w:t>
      </w:r>
      <w:r w:rsidRPr="001E4EC0">
        <w:rPr>
          <w:iCs/>
        </w:rPr>
        <w:t xml:space="preserve"> to find the value of the following environment variables:</w:t>
      </w:r>
    </w:p>
    <w:p w14:paraId="4C5C95AD" w14:textId="77777777" w:rsidR="00663C5C" w:rsidRPr="001E4EC0" w:rsidRDefault="00663C5C" w:rsidP="00663C5C">
      <w:pPr>
        <w:rPr>
          <w:iCs/>
        </w:rPr>
      </w:pPr>
    </w:p>
    <w:p w14:paraId="16E6D914" w14:textId="77777777" w:rsidR="00663C5C" w:rsidRPr="00B301A2" w:rsidRDefault="00663C5C" w:rsidP="00663C5C">
      <w:pPr>
        <w:numPr>
          <w:ilvl w:val="1"/>
          <w:numId w:val="20"/>
        </w:numPr>
        <w:spacing w:line="240" w:lineRule="auto"/>
        <w:ind w:left="1080"/>
        <w:rPr>
          <w:rFonts w:ascii="Courier New" w:hAnsi="Courier New" w:cs="Courier New"/>
          <w:iCs/>
        </w:rPr>
      </w:pPr>
      <w:r w:rsidRPr="00B301A2">
        <w:rPr>
          <w:rFonts w:ascii="Courier New" w:hAnsi="Courier New" w:cs="Courier New"/>
        </w:rPr>
        <w:t>ALLUSERSPROFILE</w:t>
      </w:r>
    </w:p>
    <w:p w14:paraId="312295D4" w14:textId="77777777" w:rsidR="00663C5C" w:rsidRPr="001E4EC0" w:rsidRDefault="00663C5C" w:rsidP="00663C5C">
      <w:pPr>
        <w:ind w:left="1080"/>
        <w:rPr>
          <w:iCs/>
        </w:rPr>
      </w:pPr>
    </w:p>
    <w:p w14:paraId="16DABD63" w14:textId="77777777" w:rsidR="00663C5C" w:rsidRPr="001E4EC0" w:rsidRDefault="00663C5C" w:rsidP="00663C5C">
      <w:pPr>
        <w:ind w:left="1080"/>
        <w:rPr>
          <w:iCs/>
        </w:rPr>
      </w:pPr>
    </w:p>
    <w:p w14:paraId="60A02A7F" w14:textId="77777777" w:rsidR="00663C5C" w:rsidRPr="001E4EC0" w:rsidRDefault="00663C5C" w:rsidP="00663C5C">
      <w:pPr>
        <w:ind w:left="1080"/>
        <w:rPr>
          <w:iCs/>
        </w:rPr>
      </w:pPr>
    </w:p>
    <w:p w14:paraId="5892FB3D" w14:textId="77777777" w:rsidR="00B279A2" w:rsidRDefault="00B279A2">
      <w:pPr>
        <w:spacing w:line="240" w:lineRule="auto"/>
        <w:rPr>
          <w:rFonts w:ascii="Courier New" w:hAnsi="Courier New" w:cs="Courier New"/>
        </w:rPr>
      </w:pPr>
      <w:r>
        <w:rPr>
          <w:rFonts w:ascii="Courier New" w:hAnsi="Courier New" w:cs="Courier New"/>
        </w:rPr>
        <w:br w:type="page"/>
      </w:r>
    </w:p>
    <w:p w14:paraId="7B8B386E" w14:textId="094C8B91" w:rsidR="00663C5C" w:rsidRPr="00B301A2" w:rsidRDefault="00663C5C" w:rsidP="00663C5C">
      <w:pPr>
        <w:numPr>
          <w:ilvl w:val="1"/>
          <w:numId w:val="20"/>
        </w:numPr>
        <w:spacing w:line="240" w:lineRule="auto"/>
        <w:ind w:left="1080"/>
        <w:rPr>
          <w:rFonts w:ascii="Courier New" w:hAnsi="Courier New" w:cs="Courier New"/>
          <w:iCs/>
        </w:rPr>
      </w:pPr>
      <w:r w:rsidRPr="00B301A2">
        <w:rPr>
          <w:rFonts w:ascii="Courier New" w:hAnsi="Courier New" w:cs="Courier New"/>
        </w:rPr>
        <w:lastRenderedPageBreak/>
        <w:t>NUMBER_OF_PROCESSORS</w:t>
      </w:r>
    </w:p>
    <w:p w14:paraId="2700BC30" w14:textId="77777777" w:rsidR="00663C5C" w:rsidRPr="001E4EC0" w:rsidRDefault="00663C5C" w:rsidP="00663C5C">
      <w:pPr>
        <w:rPr>
          <w:iCs/>
        </w:rPr>
      </w:pPr>
    </w:p>
    <w:p w14:paraId="62404A63" w14:textId="77777777" w:rsidR="00663C5C" w:rsidRPr="001E4EC0" w:rsidRDefault="00663C5C" w:rsidP="00663C5C">
      <w:pPr>
        <w:rPr>
          <w:iCs/>
        </w:rPr>
      </w:pPr>
    </w:p>
    <w:p w14:paraId="5772A6B5" w14:textId="77777777" w:rsidR="00663C5C" w:rsidRPr="001E4EC0" w:rsidRDefault="00663C5C" w:rsidP="00663C5C">
      <w:pPr>
        <w:rPr>
          <w:iCs/>
        </w:rPr>
      </w:pPr>
    </w:p>
    <w:p w14:paraId="6472596D" w14:textId="77777777" w:rsidR="00663C5C" w:rsidRPr="00B301A2" w:rsidRDefault="00663C5C" w:rsidP="00663C5C">
      <w:pPr>
        <w:numPr>
          <w:ilvl w:val="1"/>
          <w:numId w:val="20"/>
        </w:numPr>
        <w:spacing w:line="240" w:lineRule="auto"/>
        <w:ind w:left="1080"/>
        <w:rPr>
          <w:rFonts w:ascii="Courier New" w:hAnsi="Courier New" w:cs="Courier New"/>
          <w:iCs/>
        </w:rPr>
      </w:pPr>
      <w:proofErr w:type="spellStart"/>
      <w:r w:rsidRPr="00B301A2">
        <w:rPr>
          <w:rFonts w:ascii="Courier New" w:hAnsi="Courier New" w:cs="Courier New"/>
        </w:rPr>
        <w:t>windir</w:t>
      </w:r>
      <w:proofErr w:type="spellEnd"/>
    </w:p>
    <w:p w14:paraId="11DD851D" w14:textId="77777777" w:rsidR="00663C5C" w:rsidRPr="001E4EC0" w:rsidRDefault="00663C5C" w:rsidP="00663C5C"/>
    <w:p w14:paraId="7A486D31" w14:textId="77777777" w:rsidR="00663C5C" w:rsidRPr="001E4EC0" w:rsidRDefault="00663C5C" w:rsidP="00663C5C"/>
    <w:p w14:paraId="4791F1D4" w14:textId="77777777" w:rsidR="00663C5C" w:rsidRPr="001E4EC0" w:rsidRDefault="00663C5C" w:rsidP="00663C5C"/>
    <w:p w14:paraId="44F723C3" w14:textId="77777777" w:rsidR="00663C5C" w:rsidRPr="001E4EC0" w:rsidRDefault="00663C5C" w:rsidP="00663C5C"/>
    <w:p w14:paraId="5823D032" w14:textId="77777777" w:rsidR="00663C5C" w:rsidRPr="001E4EC0" w:rsidRDefault="00663C5C" w:rsidP="00663C5C">
      <w:pPr>
        <w:numPr>
          <w:ilvl w:val="0"/>
          <w:numId w:val="20"/>
        </w:numPr>
        <w:spacing w:line="240" w:lineRule="auto"/>
        <w:rPr>
          <w:iCs/>
        </w:rPr>
      </w:pPr>
      <w:r w:rsidRPr="001E4EC0">
        <w:rPr>
          <w:iCs/>
        </w:rPr>
        <w:t xml:space="preserve">Use </w:t>
      </w:r>
      <w:r w:rsidRPr="00207DBA">
        <w:rPr>
          <w:rFonts w:ascii="Courier New" w:hAnsi="Courier New" w:cs="Courier New"/>
          <w:iCs/>
        </w:rPr>
        <w:t>ECHO</w:t>
      </w:r>
      <w:r w:rsidRPr="001E4EC0">
        <w:rPr>
          <w:iCs/>
        </w:rPr>
        <w:t xml:space="preserve"> to display the value of the </w:t>
      </w:r>
      <w:r w:rsidRPr="00207DBA">
        <w:rPr>
          <w:rFonts w:ascii="Courier New" w:hAnsi="Courier New" w:cs="Courier New"/>
          <w:iCs/>
        </w:rPr>
        <w:t>PATH</w:t>
      </w:r>
      <w:r w:rsidRPr="001E4EC0">
        <w:rPr>
          <w:iCs/>
        </w:rPr>
        <w:t xml:space="preserve"> environment variable (Hint: a special character is required), what is the command you used?</w:t>
      </w:r>
    </w:p>
    <w:p w14:paraId="70F6FEA1" w14:textId="77777777" w:rsidR="00663C5C" w:rsidRPr="001E4EC0" w:rsidRDefault="00663C5C" w:rsidP="00663C5C">
      <w:pPr>
        <w:ind w:left="720"/>
        <w:rPr>
          <w:iCs/>
        </w:rPr>
      </w:pPr>
    </w:p>
    <w:p w14:paraId="4E9358FA" w14:textId="77777777" w:rsidR="00663C5C" w:rsidRPr="001E4EC0" w:rsidRDefault="00663C5C" w:rsidP="00663C5C">
      <w:pPr>
        <w:ind w:left="720"/>
        <w:rPr>
          <w:iCs/>
        </w:rPr>
      </w:pPr>
    </w:p>
    <w:p w14:paraId="05C95DA5" w14:textId="77777777" w:rsidR="00663C5C" w:rsidRPr="001E4EC0" w:rsidRDefault="00663C5C" w:rsidP="00663C5C">
      <w:pPr>
        <w:ind w:left="720"/>
        <w:rPr>
          <w:iCs/>
        </w:rPr>
      </w:pPr>
    </w:p>
    <w:p w14:paraId="191A28DC" w14:textId="77777777" w:rsidR="00663C5C" w:rsidRPr="001E4EC0" w:rsidRDefault="00663C5C" w:rsidP="00663C5C">
      <w:pPr>
        <w:ind w:left="720"/>
        <w:rPr>
          <w:iCs/>
        </w:rPr>
      </w:pPr>
    </w:p>
    <w:p w14:paraId="1B9E2FF4" w14:textId="77777777" w:rsidR="00663C5C" w:rsidRPr="001E4EC0" w:rsidRDefault="00663C5C" w:rsidP="00663C5C">
      <w:pPr>
        <w:ind w:left="720"/>
        <w:rPr>
          <w:iCs/>
        </w:rPr>
      </w:pPr>
      <w:r w:rsidRPr="001E4EC0">
        <w:rPr>
          <w:iCs/>
        </w:rPr>
        <w:t xml:space="preserve">Research and briefly explain the purpose of the </w:t>
      </w:r>
      <w:r w:rsidRPr="00207DBA">
        <w:rPr>
          <w:rFonts w:ascii="Courier New" w:hAnsi="Courier New" w:cs="Courier New"/>
          <w:iCs/>
        </w:rPr>
        <w:t>PATH</w:t>
      </w:r>
      <w:r w:rsidRPr="001E4EC0">
        <w:rPr>
          <w:iCs/>
        </w:rPr>
        <w:t xml:space="preserve"> variable:</w:t>
      </w:r>
    </w:p>
    <w:p w14:paraId="5E194990" w14:textId="18B2A60E" w:rsidR="001537FD" w:rsidRPr="001537FD" w:rsidRDefault="001537FD" w:rsidP="00663C5C">
      <w:pPr>
        <w:spacing w:line="240" w:lineRule="auto"/>
        <w:ind w:left="720"/>
        <w:rPr>
          <w:iCs/>
        </w:rPr>
      </w:pPr>
    </w:p>
    <w:p w14:paraId="2C22CF38" w14:textId="77777777" w:rsidR="00282174" w:rsidRPr="001537FD" w:rsidRDefault="00282174" w:rsidP="009A557C"/>
    <w:p w14:paraId="1702AF89" w14:textId="1D571B7E" w:rsidR="00512D26" w:rsidRDefault="00282174" w:rsidP="00E026F5">
      <w:r>
        <w:tab/>
      </w:r>
    </w:p>
    <w:p w14:paraId="5D14CEB2" w14:textId="77777777" w:rsidR="00512D26" w:rsidRDefault="00512D26" w:rsidP="00E026F5"/>
    <w:p w14:paraId="59D48FAA" w14:textId="77777777" w:rsidR="005B16D6" w:rsidRDefault="005B16D6">
      <w:pPr>
        <w:spacing w:line="240" w:lineRule="auto"/>
        <w:rPr>
          <w:b/>
          <w:sz w:val="32"/>
        </w:rPr>
      </w:pPr>
      <w:r>
        <w:br w:type="page"/>
      </w:r>
    </w:p>
    <w:p w14:paraId="4C04A9EC" w14:textId="540E0F73" w:rsidR="0006043B" w:rsidRDefault="0006043B" w:rsidP="0006043B">
      <w:pPr>
        <w:pStyle w:val="HeadingStyle1"/>
      </w:pPr>
      <w:bookmarkStart w:id="10" w:name="_Toc472025640"/>
      <w:r>
        <w:lastRenderedPageBreak/>
        <w:t xml:space="preserve">5.0 The </w:t>
      </w:r>
      <w:proofErr w:type="spellStart"/>
      <w:r>
        <w:t>Sysinternals</w:t>
      </w:r>
      <w:proofErr w:type="spellEnd"/>
      <w:r>
        <w:t xml:space="preserve"> Suite</w:t>
      </w:r>
      <w:bookmarkEnd w:id="10"/>
      <w:r w:rsidR="00606815">
        <w:t xml:space="preserve">                                            ____/10</w:t>
      </w:r>
    </w:p>
    <w:p w14:paraId="69F79E4B" w14:textId="2DBAC604" w:rsidR="0006043B" w:rsidRDefault="0006043B" w:rsidP="0006043B">
      <w:pPr>
        <w:rPr>
          <w:iCs/>
        </w:rPr>
      </w:pPr>
      <w:r w:rsidRPr="001E4EC0">
        <w:rPr>
          <w:iCs/>
        </w:rPr>
        <w:t xml:space="preserve">The </w:t>
      </w:r>
      <w:r w:rsidR="00381D97">
        <w:rPr>
          <w:iCs/>
        </w:rPr>
        <w:t xml:space="preserve">utilities provided by the Windows operating system is sufficient for everyday use but as </w:t>
      </w:r>
      <w:r w:rsidR="00430348">
        <w:rPr>
          <w:iCs/>
        </w:rPr>
        <w:t>an</w:t>
      </w:r>
      <w:r w:rsidR="00381D97">
        <w:rPr>
          <w:iCs/>
        </w:rPr>
        <w:t xml:space="preserve"> IT </w:t>
      </w:r>
      <w:r w:rsidR="00430348">
        <w:rPr>
          <w:iCs/>
        </w:rPr>
        <w:t xml:space="preserve">security </w:t>
      </w:r>
      <w:r w:rsidR="00381D97">
        <w:rPr>
          <w:iCs/>
        </w:rPr>
        <w:t xml:space="preserve">professional, you need more advanced tools to diagnose and troubleshoot your system. </w:t>
      </w:r>
    </w:p>
    <w:p w14:paraId="4915F1C1" w14:textId="77777777" w:rsidR="002E2083" w:rsidRDefault="002E2083" w:rsidP="0006043B">
      <w:pPr>
        <w:rPr>
          <w:iCs/>
        </w:rPr>
      </w:pPr>
    </w:p>
    <w:p w14:paraId="024A57C9" w14:textId="493AA58F" w:rsidR="00512D26" w:rsidRPr="006026E9" w:rsidRDefault="002E2083" w:rsidP="006026E9">
      <w:pPr>
        <w:pStyle w:val="ListParagraph"/>
        <w:numPr>
          <w:ilvl w:val="0"/>
          <w:numId w:val="26"/>
        </w:numPr>
        <w:rPr>
          <w:rStyle w:val="Hyperlink"/>
          <w:iCs/>
          <w:color w:val="auto"/>
          <w:u w:val="none"/>
        </w:rPr>
      </w:pPr>
      <w:r>
        <w:rPr>
          <w:iCs/>
        </w:rPr>
        <w:t xml:space="preserve">Download the </w:t>
      </w:r>
      <w:proofErr w:type="spellStart"/>
      <w:r w:rsidRPr="0099090F">
        <w:rPr>
          <w:b/>
          <w:iCs/>
        </w:rPr>
        <w:t>Sysinternals</w:t>
      </w:r>
      <w:proofErr w:type="spellEnd"/>
      <w:r w:rsidRPr="0099090F">
        <w:rPr>
          <w:b/>
          <w:iCs/>
        </w:rPr>
        <w:t xml:space="preserve"> Suite</w:t>
      </w:r>
      <w:r>
        <w:rPr>
          <w:iCs/>
        </w:rPr>
        <w:t xml:space="preserve"> from </w:t>
      </w:r>
      <w:hyperlink r:id="rId11" w:history="1">
        <w:r w:rsidRPr="00770EBF">
          <w:rPr>
            <w:rStyle w:val="Hyperlink"/>
            <w:iCs/>
          </w:rPr>
          <w:t>www.sysinternals.com</w:t>
        </w:r>
      </w:hyperlink>
      <w:r>
        <w:rPr>
          <w:iCs/>
        </w:rPr>
        <w:t xml:space="preserve"> (which will redirect you to </w:t>
      </w:r>
      <w:hyperlink r:id="rId12" w:history="1">
        <w:r w:rsidRPr="002E2083">
          <w:rPr>
            <w:rStyle w:val="Hyperlink"/>
          </w:rPr>
          <w:t>http://technet.microsoft.com/en-US/sysinternals</w:t>
        </w:r>
      </w:hyperlink>
      <w:r>
        <w:rPr>
          <w:rStyle w:val="Hyperlink"/>
        </w:rPr>
        <w:t xml:space="preserve"> </w:t>
      </w:r>
      <w:r>
        <w:rPr>
          <w:rStyle w:val="Hyperlink"/>
          <w:color w:val="auto"/>
          <w:u w:val="none"/>
        </w:rPr>
        <w:t xml:space="preserve">since Microsoft’s acquisition of </w:t>
      </w:r>
      <w:proofErr w:type="spellStart"/>
      <w:r>
        <w:rPr>
          <w:rStyle w:val="Hyperlink"/>
          <w:color w:val="auto"/>
          <w:u w:val="none"/>
        </w:rPr>
        <w:t>Sysinternals</w:t>
      </w:r>
      <w:proofErr w:type="spellEnd"/>
      <w:r>
        <w:rPr>
          <w:rStyle w:val="Hyperlink"/>
          <w:color w:val="auto"/>
          <w:u w:val="none"/>
        </w:rPr>
        <w:t xml:space="preserve"> in 2006).</w:t>
      </w:r>
      <w:r w:rsidR="00EE3ADD">
        <w:rPr>
          <w:rStyle w:val="Hyperlink"/>
          <w:color w:val="auto"/>
          <w:u w:val="none"/>
        </w:rPr>
        <w:t xml:space="preserve"> </w:t>
      </w:r>
    </w:p>
    <w:p w14:paraId="69EE3078" w14:textId="77777777" w:rsidR="006026E9" w:rsidRDefault="006026E9" w:rsidP="006026E9">
      <w:pPr>
        <w:rPr>
          <w:iCs/>
        </w:rPr>
      </w:pPr>
    </w:p>
    <w:p w14:paraId="6C438A6E" w14:textId="77777777" w:rsidR="005E0DCD" w:rsidRDefault="005E0DCD" w:rsidP="005E0DCD">
      <w:pPr>
        <w:pStyle w:val="ListParagraph"/>
        <w:numPr>
          <w:ilvl w:val="0"/>
          <w:numId w:val="26"/>
        </w:numPr>
      </w:pPr>
      <w:r>
        <w:t>Before you extract the tools from the zip file, you can remove the marker that tells Windows to treat the content of the file as coming from the internet and is untrusted. This will get rid of the security warnings when you run any of the tools or display content errors when viewing the help files.</w:t>
      </w:r>
    </w:p>
    <w:p w14:paraId="76229937" w14:textId="77777777" w:rsidR="005E0DCD" w:rsidRDefault="005E0DCD" w:rsidP="005E0DCD">
      <w:pPr>
        <w:pStyle w:val="ListParagraph"/>
      </w:pPr>
    </w:p>
    <w:p w14:paraId="285CCB8B" w14:textId="77777777" w:rsidR="005E0DCD" w:rsidRDefault="005E0DCD" w:rsidP="005E0DCD">
      <w:pPr>
        <w:ind w:left="720"/>
      </w:pPr>
      <w:r>
        <w:t>To do this, right-click on the SysinternalsSuite.zip file in folder what you have downloaded it in the previous step. Go to the Properties dialog box, on the General tab near the bottom – select the Unblock checkbox and click OK.</w:t>
      </w:r>
    </w:p>
    <w:p w14:paraId="0AF95104" w14:textId="77777777" w:rsidR="005E0DCD" w:rsidRDefault="005E0DCD" w:rsidP="005E0DCD">
      <w:pPr>
        <w:ind w:left="720"/>
        <w:jc w:val="center"/>
      </w:pPr>
    </w:p>
    <w:p w14:paraId="19A5BECD" w14:textId="77777777" w:rsidR="005E0DCD" w:rsidRDefault="005E0DCD" w:rsidP="005E0DCD">
      <w:pPr>
        <w:pStyle w:val="ListParagraph"/>
        <w:numPr>
          <w:ilvl w:val="0"/>
          <w:numId w:val="26"/>
        </w:numPr>
      </w:pPr>
      <w:r>
        <w:t>Extract the tools from the zipped file to a location where you will be able to locate easily in the future as we will be using many of these tools for all the lab exercises in the course.</w:t>
      </w:r>
    </w:p>
    <w:p w14:paraId="069588BB" w14:textId="77777777" w:rsidR="005E0DCD" w:rsidRDefault="005E0DCD" w:rsidP="005E0DCD"/>
    <w:p w14:paraId="31AB21A3" w14:textId="77777777" w:rsidR="005E0DCD" w:rsidRDefault="005E0DCD" w:rsidP="005E0DCD">
      <w:pPr>
        <w:pStyle w:val="ListParagraph"/>
        <w:numPr>
          <w:ilvl w:val="0"/>
          <w:numId w:val="26"/>
        </w:numPr>
      </w:pPr>
      <w:r>
        <w:t xml:space="preserve">Open a command prompt and navigate to the directory where you have extracted the </w:t>
      </w:r>
      <w:proofErr w:type="spellStart"/>
      <w:r>
        <w:t>sysinternals</w:t>
      </w:r>
      <w:proofErr w:type="spellEnd"/>
      <w:r>
        <w:t xml:space="preserve"> tools.</w:t>
      </w:r>
    </w:p>
    <w:p w14:paraId="0D362A6F" w14:textId="77777777" w:rsidR="005E0DCD" w:rsidRDefault="005E0DCD" w:rsidP="005E0DCD">
      <w:pPr>
        <w:pStyle w:val="ListParagraph"/>
      </w:pPr>
    </w:p>
    <w:p w14:paraId="72068AFC" w14:textId="77777777" w:rsidR="005E0DCD" w:rsidRPr="001269A5" w:rsidRDefault="005E0DCD" w:rsidP="005E0DCD">
      <w:pPr>
        <w:ind w:left="720"/>
        <w:rPr>
          <w:i/>
        </w:rPr>
      </w:pPr>
      <w:r w:rsidRPr="001269A5">
        <w:rPr>
          <w:i/>
        </w:rPr>
        <w:t>Pro-tip: Type “</w:t>
      </w:r>
      <w:proofErr w:type="spellStart"/>
      <w:r w:rsidRPr="001269A5">
        <w:rPr>
          <w:i/>
        </w:rPr>
        <w:t>cmd</w:t>
      </w:r>
      <w:proofErr w:type="spellEnd"/>
      <w:r w:rsidRPr="001269A5">
        <w:rPr>
          <w:i/>
        </w:rPr>
        <w:t>” in the address bar of file explorer and the command prompt will start in the same directory location.</w:t>
      </w:r>
    </w:p>
    <w:p w14:paraId="000EDB43" w14:textId="77777777" w:rsidR="005E0DCD" w:rsidRDefault="005E0DCD" w:rsidP="005E0DCD">
      <w:pPr>
        <w:pStyle w:val="ListParagraph"/>
      </w:pPr>
    </w:p>
    <w:p w14:paraId="70E8E7AB" w14:textId="77777777" w:rsidR="00092D8B" w:rsidRPr="00092D8B" w:rsidRDefault="005E0DCD" w:rsidP="005E0DCD">
      <w:pPr>
        <w:pStyle w:val="ListParagraph"/>
        <w:numPr>
          <w:ilvl w:val="0"/>
          <w:numId w:val="26"/>
        </w:numPr>
        <w:rPr>
          <w:iCs/>
        </w:rPr>
      </w:pPr>
      <w:r>
        <w:t xml:space="preserve">In the command prompt window, execute the </w:t>
      </w:r>
      <w:proofErr w:type="spellStart"/>
      <w:r>
        <w:t>PsInfo</w:t>
      </w:r>
      <w:proofErr w:type="spellEnd"/>
      <w:r>
        <w:t xml:space="preserve"> tool by simply typing “</w:t>
      </w:r>
      <w:proofErr w:type="spellStart"/>
      <w:r>
        <w:t>psinfo</w:t>
      </w:r>
      <w:proofErr w:type="spellEnd"/>
      <w:r>
        <w:t xml:space="preserve">”. </w:t>
      </w:r>
    </w:p>
    <w:p w14:paraId="272CD6C2" w14:textId="77777777" w:rsidR="00092D8B" w:rsidRDefault="00092D8B" w:rsidP="00092D8B">
      <w:pPr>
        <w:rPr>
          <w:iCs/>
        </w:rPr>
      </w:pPr>
    </w:p>
    <w:p w14:paraId="1BC286DF" w14:textId="79ABDA2D" w:rsidR="00092D8B" w:rsidRPr="009D07A5" w:rsidRDefault="00092D8B" w:rsidP="00092D8B">
      <w:pPr>
        <w:ind w:left="720"/>
        <w:rPr>
          <w:i/>
          <w:iCs/>
        </w:rPr>
      </w:pPr>
      <w:r w:rsidRPr="009D07A5">
        <w:rPr>
          <w:i/>
          <w:iCs/>
        </w:rPr>
        <w:t xml:space="preserve">Pro-tip: Each </w:t>
      </w:r>
      <w:proofErr w:type="spellStart"/>
      <w:r w:rsidRPr="009D07A5">
        <w:rPr>
          <w:i/>
          <w:iCs/>
        </w:rPr>
        <w:t>sysinternals</w:t>
      </w:r>
      <w:proofErr w:type="spellEnd"/>
      <w:r w:rsidRPr="009D07A5">
        <w:rPr>
          <w:i/>
          <w:iCs/>
        </w:rPr>
        <w:t xml:space="preserve"> utility requires acceptance of an End User License Agreement (EULA) and will display a dialog box the first time a user runs a particular tool, even in console mode. </w:t>
      </w:r>
      <w:r w:rsidR="000060C0" w:rsidRPr="009D07A5">
        <w:rPr>
          <w:i/>
          <w:iCs/>
        </w:rPr>
        <w:t>The /</w:t>
      </w:r>
      <w:proofErr w:type="spellStart"/>
      <w:r w:rsidR="000060C0" w:rsidRPr="009D07A5">
        <w:rPr>
          <w:i/>
          <w:iCs/>
        </w:rPr>
        <w:t>accepteula</w:t>
      </w:r>
      <w:proofErr w:type="spellEnd"/>
      <w:r w:rsidR="000060C0" w:rsidRPr="009D07A5">
        <w:rPr>
          <w:i/>
          <w:iCs/>
        </w:rPr>
        <w:t xml:space="preserve"> switch can be used as a valid assertion of the agreement with the license terms.</w:t>
      </w:r>
    </w:p>
    <w:p w14:paraId="6BC265A6" w14:textId="77777777" w:rsidR="00092D8B" w:rsidRPr="00092D8B" w:rsidRDefault="00092D8B" w:rsidP="00092D8B">
      <w:pPr>
        <w:rPr>
          <w:iCs/>
        </w:rPr>
      </w:pPr>
    </w:p>
    <w:p w14:paraId="47D1D3EC" w14:textId="1F2F6BC5" w:rsidR="006026E9" w:rsidRPr="002D63FF" w:rsidRDefault="005E0DCD" w:rsidP="005E0DCD">
      <w:pPr>
        <w:pStyle w:val="ListParagraph"/>
        <w:numPr>
          <w:ilvl w:val="0"/>
          <w:numId w:val="26"/>
        </w:numPr>
        <w:rPr>
          <w:iCs/>
        </w:rPr>
      </w:pPr>
      <w:r>
        <w:t>View all the options by using the /? switch.</w:t>
      </w:r>
      <w:r w:rsidR="00E82BBA">
        <w:t xml:space="preserve"> Demonstrate to the instructor how to append disk volumes information to the </w:t>
      </w:r>
      <w:proofErr w:type="spellStart"/>
      <w:r w:rsidR="00E82BBA">
        <w:t>PsInfo</w:t>
      </w:r>
      <w:proofErr w:type="spellEnd"/>
      <w:r w:rsidR="00E82BBA">
        <w:t xml:space="preserve"> results.</w:t>
      </w:r>
    </w:p>
    <w:p w14:paraId="10E06C16" w14:textId="77777777" w:rsidR="002D63FF" w:rsidRDefault="002D63FF" w:rsidP="002D63FF">
      <w:pPr>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2D63FF" w:rsidRPr="00065DCE" w14:paraId="0CE16586" w14:textId="77777777" w:rsidTr="001A3BFB">
        <w:trPr>
          <w:trHeight w:val="350"/>
          <w:jc w:val="center"/>
        </w:trPr>
        <w:tc>
          <w:tcPr>
            <w:tcW w:w="4788" w:type="dxa"/>
            <w:vAlign w:val="center"/>
          </w:tcPr>
          <w:p w14:paraId="3A6F7FBE" w14:textId="77777777" w:rsidR="002D63FF" w:rsidRPr="00065DCE" w:rsidRDefault="002D63FF" w:rsidP="001A3BFB">
            <w:pPr>
              <w:tabs>
                <w:tab w:val="left" w:pos="690"/>
              </w:tabs>
              <w:ind w:left="360"/>
              <w:jc w:val="center"/>
              <w:rPr>
                <w:b/>
              </w:rPr>
            </w:pPr>
            <w:r w:rsidRPr="00065DCE">
              <w:rPr>
                <w:b/>
              </w:rPr>
              <w:t>ASK THE INSTRUCTOR TO SIGN OFF</w:t>
            </w:r>
          </w:p>
        </w:tc>
        <w:tc>
          <w:tcPr>
            <w:tcW w:w="810" w:type="dxa"/>
          </w:tcPr>
          <w:p w14:paraId="628469F2" w14:textId="77777777" w:rsidR="002D63FF" w:rsidRPr="00065DCE" w:rsidRDefault="002D63FF" w:rsidP="001A3BFB">
            <w:pPr>
              <w:tabs>
                <w:tab w:val="left" w:pos="690"/>
              </w:tabs>
              <w:ind w:left="360"/>
              <w:rPr>
                <w:b/>
              </w:rPr>
            </w:pPr>
          </w:p>
        </w:tc>
      </w:tr>
    </w:tbl>
    <w:p w14:paraId="09772267" w14:textId="77777777" w:rsidR="002D63FF" w:rsidRPr="002D63FF" w:rsidRDefault="002D63FF" w:rsidP="002D63FF">
      <w:pPr>
        <w:rPr>
          <w:iCs/>
        </w:rPr>
      </w:pPr>
    </w:p>
    <w:p w14:paraId="47548789" w14:textId="77777777" w:rsidR="002D63FF" w:rsidRPr="006026E9" w:rsidRDefault="002D63FF" w:rsidP="005E0DCD">
      <w:pPr>
        <w:pStyle w:val="ListParagraph"/>
        <w:numPr>
          <w:ilvl w:val="0"/>
          <w:numId w:val="26"/>
        </w:numPr>
        <w:rPr>
          <w:iCs/>
        </w:rPr>
        <w:sectPr w:rsidR="002D63FF" w:rsidRPr="006026E9" w:rsidSect="00512D26">
          <w:headerReference w:type="default" r:id="rId13"/>
          <w:footerReference w:type="default" r:id="rId14"/>
          <w:headerReference w:type="first" r:id="rId15"/>
          <w:footerReference w:type="first" r:id="rId16"/>
          <w:pgSz w:w="12240" w:h="15840" w:code="1"/>
          <w:pgMar w:top="1872" w:right="1440" w:bottom="1152" w:left="1440" w:header="720" w:footer="720" w:gutter="0"/>
          <w:cols w:space="720"/>
          <w:titlePg/>
          <w:docGrid w:linePitch="360"/>
        </w:sectPr>
      </w:pPr>
    </w:p>
    <w:p w14:paraId="66726F3E" w14:textId="77777777" w:rsidR="00431CF1" w:rsidRPr="002B2CF9" w:rsidRDefault="00431CF1" w:rsidP="00431CF1">
      <w:r w:rsidRPr="00431CF1">
        <w:rPr>
          <w:b/>
        </w:rPr>
        <w:lastRenderedPageBreak/>
        <w:t>EVALUATION</w:t>
      </w:r>
      <w: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668"/>
        <w:gridCol w:w="810"/>
        <w:gridCol w:w="810"/>
      </w:tblGrid>
      <w:tr w:rsidR="00431CF1" w:rsidRPr="002B2CF9" w14:paraId="4CAB9C3C" w14:textId="77777777" w:rsidTr="00763897">
        <w:tc>
          <w:tcPr>
            <w:tcW w:w="7668" w:type="dxa"/>
            <w:tcBorders>
              <w:right w:val="single" w:sz="4" w:space="0" w:color="auto"/>
            </w:tcBorders>
          </w:tcPr>
          <w:p w14:paraId="4F227EA1" w14:textId="77777777" w:rsidR="00431CF1" w:rsidRDefault="00431CF1" w:rsidP="00763897">
            <w:r>
              <w:t>C</w:t>
            </w:r>
            <w:r w:rsidRPr="002B2CF9">
              <w:t xml:space="preserve">onfigure Windows virtual machine </w:t>
            </w:r>
          </w:p>
        </w:tc>
        <w:tc>
          <w:tcPr>
            <w:tcW w:w="810" w:type="dxa"/>
            <w:tcBorders>
              <w:left w:val="nil"/>
            </w:tcBorders>
          </w:tcPr>
          <w:p w14:paraId="7960CFE9" w14:textId="77777777" w:rsidR="00431CF1" w:rsidRDefault="00431CF1" w:rsidP="00763897">
            <w:r>
              <w:t xml:space="preserve">   10</w:t>
            </w:r>
          </w:p>
        </w:tc>
        <w:tc>
          <w:tcPr>
            <w:tcW w:w="810" w:type="dxa"/>
            <w:tcBorders>
              <w:left w:val="nil"/>
            </w:tcBorders>
          </w:tcPr>
          <w:p w14:paraId="12150D4A" w14:textId="77777777" w:rsidR="00431CF1" w:rsidRPr="002B2CF9" w:rsidRDefault="00431CF1" w:rsidP="00763897"/>
        </w:tc>
      </w:tr>
      <w:tr w:rsidR="00431CF1" w:rsidRPr="002B2CF9" w14:paraId="0C4EBF43" w14:textId="77777777" w:rsidTr="00763897">
        <w:tc>
          <w:tcPr>
            <w:tcW w:w="7668" w:type="dxa"/>
            <w:tcBorders>
              <w:right w:val="single" w:sz="4" w:space="0" w:color="auto"/>
            </w:tcBorders>
          </w:tcPr>
          <w:p w14:paraId="6E958728" w14:textId="5235FECD" w:rsidR="00431CF1" w:rsidRPr="002B2CF9" w:rsidRDefault="00431CF1" w:rsidP="00763897">
            <w:r>
              <w:t>Explore Windo</w:t>
            </w:r>
            <w:r w:rsidR="00B536D1">
              <w:t>ws basic settings using System I</w:t>
            </w:r>
            <w:bookmarkStart w:id="11" w:name="_GoBack"/>
            <w:bookmarkEnd w:id="11"/>
            <w:r>
              <w:t>nformation tool</w:t>
            </w:r>
          </w:p>
        </w:tc>
        <w:tc>
          <w:tcPr>
            <w:tcW w:w="810" w:type="dxa"/>
            <w:tcBorders>
              <w:left w:val="nil"/>
            </w:tcBorders>
          </w:tcPr>
          <w:p w14:paraId="796EEFCE" w14:textId="77777777" w:rsidR="00431CF1" w:rsidRPr="002B2CF9" w:rsidRDefault="00431CF1" w:rsidP="00763897">
            <w:r>
              <w:t xml:space="preserve">   10</w:t>
            </w:r>
          </w:p>
        </w:tc>
        <w:tc>
          <w:tcPr>
            <w:tcW w:w="810" w:type="dxa"/>
            <w:tcBorders>
              <w:left w:val="nil"/>
            </w:tcBorders>
          </w:tcPr>
          <w:p w14:paraId="2FF2AFCB" w14:textId="77777777" w:rsidR="00431CF1" w:rsidRPr="002B2CF9" w:rsidRDefault="00431CF1" w:rsidP="00763897"/>
        </w:tc>
      </w:tr>
      <w:tr w:rsidR="00431CF1" w:rsidRPr="002B2CF9" w14:paraId="133B2071" w14:textId="77777777" w:rsidTr="00763897">
        <w:tc>
          <w:tcPr>
            <w:tcW w:w="7668" w:type="dxa"/>
            <w:tcBorders>
              <w:right w:val="single" w:sz="4" w:space="0" w:color="auto"/>
            </w:tcBorders>
          </w:tcPr>
          <w:p w14:paraId="440C2FE0" w14:textId="77777777" w:rsidR="00431CF1" w:rsidRPr="002B2CF9" w:rsidRDefault="00431CF1" w:rsidP="00763897">
            <w:r>
              <w:t>Explore Windows Services</w:t>
            </w:r>
          </w:p>
        </w:tc>
        <w:tc>
          <w:tcPr>
            <w:tcW w:w="810" w:type="dxa"/>
            <w:tcBorders>
              <w:left w:val="nil"/>
            </w:tcBorders>
          </w:tcPr>
          <w:p w14:paraId="2295899B" w14:textId="77777777" w:rsidR="00431CF1" w:rsidRPr="002B2CF9" w:rsidRDefault="00431CF1" w:rsidP="00763897">
            <w:pPr>
              <w:jc w:val="center"/>
            </w:pPr>
            <w:r>
              <w:t>10</w:t>
            </w:r>
          </w:p>
        </w:tc>
        <w:tc>
          <w:tcPr>
            <w:tcW w:w="810" w:type="dxa"/>
            <w:tcBorders>
              <w:left w:val="nil"/>
            </w:tcBorders>
          </w:tcPr>
          <w:p w14:paraId="5DCCC1FE" w14:textId="77777777" w:rsidR="00431CF1" w:rsidRPr="002B2CF9" w:rsidRDefault="00431CF1" w:rsidP="00763897"/>
        </w:tc>
      </w:tr>
      <w:tr w:rsidR="00431CF1" w:rsidRPr="002B2CF9" w14:paraId="7DDE233E" w14:textId="77777777" w:rsidTr="00763897">
        <w:tc>
          <w:tcPr>
            <w:tcW w:w="7668" w:type="dxa"/>
            <w:tcBorders>
              <w:right w:val="single" w:sz="4" w:space="0" w:color="auto"/>
            </w:tcBorders>
          </w:tcPr>
          <w:p w14:paraId="5E58497E" w14:textId="77777777" w:rsidR="00431CF1" w:rsidRDefault="00431CF1" w:rsidP="00763897">
            <w:r>
              <w:t>Window Command Line Interface</w:t>
            </w:r>
          </w:p>
        </w:tc>
        <w:tc>
          <w:tcPr>
            <w:tcW w:w="810" w:type="dxa"/>
            <w:tcBorders>
              <w:left w:val="nil"/>
            </w:tcBorders>
          </w:tcPr>
          <w:p w14:paraId="7C085AAF" w14:textId="77777777" w:rsidR="00431CF1" w:rsidRDefault="00431CF1" w:rsidP="00763897">
            <w:r>
              <w:t xml:space="preserve">   10</w:t>
            </w:r>
          </w:p>
        </w:tc>
        <w:tc>
          <w:tcPr>
            <w:tcW w:w="810" w:type="dxa"/>
            <w:tcBorders>
              <w:left w:val="nil"/>
            </w:tcBorders>
          </w:tcPr>
          <w:p w14:paraId="678BEBB3" w14:textId="77777777" w:rsidR="00431CF1" w:rsidRPr="002B2CF9" w:rsidRDefault="00431CF1" w:rsidP="00763897"/>
        </w:tc>
      </w:tr>
      <w:tr w:rsidR="00431CF1" w:rsidRPr="002B2CF9" w14:paraId="64B59FD9" w14:textId="77777777" w:rsidTr="00763897">
        <w:tc>
          <w:tcPr>
            <w:tcW w:w="7668" w:type="dxa"/>
            <w:tcBorders>
              <w:right w:val="single" w:sz="4" w:space="0" w:color="auto"/>
            </w:tcBorders>
          </w:tcPr>
          <w:p w14:paraId="4DFAECF8" w14:textId="77777777" w:rsidR="00431CF1" w:rsidRPr="002B2CF9" w:rsidRDefault="00431CF1" w:rsidP="00763897">
            <w:r>
              <w:t>Download and explore System internals tools</w:t>
            </w:r>
          </w:p>
        </w:tc>
        <w:tc>
          <w:tcPr>
            <w:tcW w:w="810" w:type="dxa"/>
            <w:tcBorders>
              <w:left w:val="nil"/>
            </w:tcBorders>
          </w:tcPr>
          <w:p w14:paraId="2E61D237" w14:textId="77777777" w:rsidR="00431CF1" w:rsidRPr="002B2CF9" w:rsidRDefault="00431CF1" w:rsidP="00763897">
            <w:r>
              <w:t xml:space="preserve">   10</w:t>
            </w:r>
          </w:p>
        </w:tc>
        <w:tc>
          <w:tcPr>
            <w:tcW w:w="810" w:type="dxa"/>
            <w:tcBorders>
              <w:left w:val="nil"/>
            </w:tcBorders>
          </w:tcPr>
          <w:p w14:paraId="79CA65F0" w14:textId="77777777" w:rsidR="00431CF1" w:rsidRPr="002B2CF9" w:rsidRDefault="00431CF1" w:rsidP="00763897"/>
        </w:tc>
      </w:tr>
      <w:tr w:rsidR="00431CF1" w:rsidRPr="002B2CF9" w14:paraId="1D8F6C7B" w14:textId="77777777" w:rsidTr="00763897">
        <w:tc>
          <w:tcPr>
            <w:tcW w:w="7668" w:type="dxa"/>
            <w:tcBorders>
              <w:right w:val="single" w:sz="4" w:space="0" w:color="auto"/>
            </w:tcBorders>
          </w:tcPr>
          <w:p w14:paraId="26C224D2" w14:textId="77777777" w:rsidR="00431CF1" w:rsidRPr="002B2CF9" w:rsidRDefault="00431CF1" w:rsidP="00763897">
            <w:r>
              <w:t>TOTAL</w:t>
            </w:r>
            <w:r w:rsidRPr="002B2CF9">
              <w:t xml:space="preserve">  MARK</w:t>
            </w:r>
          </w:p>
        </w:tc>
        <w:tc>
          <w:tcPr>
            <w:tcW w:w="810" w:type="dxa"/>
            <w:tcBorders>
              <w:left w:val="nil"/>
            </w:tcBorders>
          </w:tcPr>
          <w:p w14:paraId="010B4FBB" w14:textId="77777777" w:rsidR="00431CF1" w:rsidRPr="002B2CF9" w:rsidRDefault="00431CF1" w:rsidP="00763897">
            <w:r>
              <w:t xml:space="preserve">   50</w:t>
            </w:r>
          </w:p>
        </w:tc>
        <w:tc>
          <w:tcPr>
            <w:tcW w:w="810" w:type="dxa"/>
            <w:tcBorders>
              <w:left w:val="nil"/>
            </w:tcBorders>
          </w:tcPr>
          <w:p w14:paraId="29FE5855" w14:textId="77777777" w:rsidR="00431CF1" w:rsidRPr="002B2CF9" w:rsidRDefault="00431CF1" w:rsidP="00763897"/>
        </w:tc>
      </w:tr>
    </w:tbl>
    <w:p w14:paraId="2241611F" w14:textId="77777777" w:rsidR="00431CF1" w:rsidRDefault="00431CF1" w:rsidP="00431CF1">
      <w:pPr>
        <w:pStyle w:val="ListParagraph"/>
      </w:pPr>
      <w:r w:rsidRPr="00431CF1">
        <w:rPr>
          <w:sz w:val="28"/>
          <w:szCs w:val="28"/>
        </w:rPr>
        <w:br w:type="page"/>
      </w:r>
    </w:p>
    <w:sectPr w:rsidR="00431CF1" w:rsidSect="00512D26">
      <w:headerReference w:type="first" r:id="rId17"/>
      <w:footerReference w:type="first" r:id="rId18"/>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9F639" w14:textId="77777777" w:rsidR="00CE1C3E" w:rsidRDefault="00CE1C3E" w:rsidP="007F2B57">
      <w:r>
        <w:separator/>
      </w:r>
    </w:p>
    <w:p w14:paraId="52C7E5E9" w14:textId="77777777" w:rsidR="00CE1C3E" w:rsidRDefault="00CE1C3E" w:rsidP="007F2B57"/>
    <w:p w14:paraId="59CC097D" w14:textId="77777777" w:rsidR="00CE1C3E" w:rsidRDefault="00CE1C3E" w:rsidP="007F2B57"/>
  </w:endnote>
  <w:endnote w:type="continuationSeparator" w:id="0">
    <w:p w14:paraId="0229480B" w14:textId="77777777" w:rsidR="00CE1C3E" w:rsidRDefault="00CE1C3E" w:rsidP="007F2B57">
      <w:r>
        <w:continuationSeparator/>
      </w:r>
    </w:p>
    <w:p w14:paraId="04BD8D2A" w14:textId="77777777" w:rsidR="00CE1C3E" w:rsidRDefault="00CE1C3E" w:rsidP="007F2B57"/>
    <w:p w14:paraId="76DD3C74" w14:textId="77777777" w:rsidR="00CE1C3E" w:rsidRDefault="00CE1C3E"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Arial"/>
    <w:panose1 w:val="00000000000000000000"/>
    <w:charset w:val="00"/>
    <w:family w:val="modern"/>
    <w:notTrueType/>
    <w:pitch w:val="variable"/>
    <w:sig w:usb0="00000007" w:usb1="00000001" w:usb2="00000000" w:usb3="00000000" w:csb0="00000093" w:csb1="00000000"/>
  </w:font>
  <w:font w:name="Titillium Bd">
    <w:altName w:val="Arial"/>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900BDB" w:rsidRPr="00A70299" w14:paraId="1C15721F" w14:textId="77777777" w:rsidTr="00F76802">
      <w:tc>
        <w:tcPr>
          <w:tcW w:w="918" w:type="dxa"/>
        </w:tcPr>
        <w:p w14:paraId="722DA5C6" w14:textId="774BFFF0"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B536D1">
            <w:rPr>
              <w:noProof/>
            </w:rPr>
            <w:t>2</w:t>
          </w:r>
          <w:r w:rsidRPr="001E692B">
            <w:fldChar w:fldCharType="end"/>
          </w:r>
        </w:p>
      </w:tc>
      <w:tc>
        <w:tcPr>
          <w:tcW w:w="7938" w:type="dxa"/>
        </w:tcPr>
        <w:p w14:paraId="5CE90C4F" w14:textId="77777777" w:rsidR="00C7679D" w:rsidRPr="00A70299" w:rsidRDefault="00C7679D" w:rsidP="00C7679D">
          <w:pPr>
            <w:pStyle w:val="Footer"/>
          </w:pPr>
          <w:r>
            <w:t>ITSC205</w:t>
          </w:r>
          <w:r w:rsidRPr="00A70299">
            <w:t xml:space="preserve">: </w:t>
          </w:r>
          <w:r>
            <w:t>Lab 1</w:t>
          </w:r>
        </w:p>
        <w:p w14:paraId="40BC8A61" w14:textId="77777777" w:rsidR="00900BDB" w:rsidRPr="00A70299" w:rsidRDefault="00900BDB" w:rsidP="00900BDB">
          <w:pPr>
            <w:pStyle w:val="Copyright"/>
          </w:pPr>
          <w:r w:rsidRPr="00A70299">
            <w:t>© 201</w:t>
          </w:r>
          <w:r>
            <w:t>6, Southern Alberta Institute of Technology</w:t>
          </w:r>
        </w:p>
      </w:tc>
    </w:tr>
  </w:tbl>
  <w:p w14:paraId="30BAB2F1" w14:textId="77777777" w:rsidR="00900BDB" w:rsidRPr="00900BDB" w:rsidRDefault="00900BDB" w:rsidP="00900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62B19F55"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431CF1">
            <w:rPr>
              <w:noProof/>
            </w:rPr>
            <w:t>2</w:t>
          </w:r>
          <w:r w:rsidRPr="001E692B">
            <w:fldChar w:fldCharType="end"/>
          </w:r>
        </w:p>
      </w:tc>
      <w:tc>
        <w:tcPr>
          <w:tcW w:w="7938" w:type="dxa"/>
        </w:tcPr>
        <w:p w14:paraId="47AF57EE" w14:textId="5BA56A25" w:rsidR="0088153E" w:rsidRPr="00A70299" w:rsidRDefault="00F00293" w:rsidP="0088153E">
          <w:pPr>
            <w:pStyle w:val="Footer"/>
          </w:pPr>
          <w:r>
            <w:t>ITSC205</w:t>
          </w:r>
          <w:r w:rsidR="0088153E" w:rsidRPr="00A70299">
            <w:t xml:space="preserve">: </w:t>
          </w:r>
          <w:r w:rsidR="007B6BA5">
            <w:t xml:space="preserve">Lab </w:t>
          </w:r>
          <w:r>
            <w:t>1</w:t>
          </w:r>
        </w:p>
        <w:p w14:paraId="2CCD1F87" w14:textId="77777777" w:rsidR="0088153E" w:rsidRPr="00A70299" w:rsidRDefault="0088153E" w:rsidP="0088153E">
          <w:pPr>
            <w:pStyle w:val="Copyright"/>
          </w:pPr>
          <w:r w:rsidRPr="00A70299">
            <w:t>© 201</w:t>
          </w:r>
          <w:r>
            <w:t>6, Southern Alberta Institute of Technology</w:t>
          </w:r>
        </w:p>
      </w:tc>
    </w:tr>
  </w:tbl>
  <w:p w14:paraId="3104E230" w14:textId="77777777" w:rsidR="002C6414" w:rsidRPr="0088153E" w:rsidRDefault="002C6414" w:rsidP="00881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704D6F75" w:rsidR="00017FD6" w:rsidRDefault="00017FD6" w:rsidP="00017FD6">
    <w:r>
      <w:t>© 2016,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5C525" w14:textId="77777777" w:rsidR="00CE1C3E" w:rsidRDefault="00CE1C3E" w:rsidP="007F2B57">
      <w:r>
        <w:separator/>
      </w:r>
    </w:p>
    <w:p w14:paraId="3098DD08" w14:textId="77777777" w:rsidR="00CE1C3E" w:rsidRDefault="00CE1C3E" w:rsidP="007F2B57"/>
    <w:p w14:paraId="73644568" w14:textId="77777777" w:rsidR="00CE1C3E" w:rsidRDefault="00CE1C3E" w:rsidP="007F2B57"/>
  </w:footnote>
  <w:footnote w:type="continuationSeparator" w:id="0">
    <w:p w14:paraId="4F74B6AC" w14:textId="77777777" w:rsidR="00CE1C3E" w:rsidRDefault="00CE1C3E" w:rsidP="007F2B57">
      <w:r>
        <w:continuationSeparator/>
      </w:r>
    </w:p>
    <w:p w14:paraId="4B90D421" w14:textId="77777777" w:rsidR="00CE1C3E" w:rsidRDefault="00CE1C3E" w:rsidP="007F2B57"/>
    <w:p w14:paraId="0E26C232" w14:textId="77777777" w:rsidR="00CE1C3E" w:rsidRDefault="00CE1C3E"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7BD8AE"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E022B7C"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AC8A1F9"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103A9"/>
    <w:multiLevelType w:val="hybridMultilevel"/>
    <w:tmpl w:val="54AEF1F8"/>
    <w:lvl w:ilvl="0" w:tplc="6E0059C4">
      <w:start w:val="1"/>
      <w:numFmt w:val="lowerLetter"/>
      <w:lvlText w:val="%1."/>
      <w:lvlJc w:val="left"/>
      <w:pPr>
        <w:ind w:left="1080" w:hanging="360"/>
      </w:pPr>
      <w:rPr>
        <w:rFonts w:ascii="Arial" w:hAnsi="Arial" w:cs="Arial" w:hint="default"/>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B43444E"/>
    <w:multiLevelType w:val="hybridMultilevel"/>
    <w:tmpl w:val="603A1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1CE3"/>
    <w:multiLevelType w:val="hybridMultilevel"/>
    <w:tmpl w:val="BBECC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1051DF"/>
    <w:multiLevelType w:val="hybridMultilevel"/>
    <w:tmpl w:val="43C40C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0733803"/>
    <w:multiLevelType w:val="hybridMultilevel"/>
    <w:tmpl w:val="4720FA4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F830C9C"/>
    <w:multiLevelType w:val="hybridMultilevel"/>
    <w:tmpl w:val="3BE8A9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F90D0E"/>
    <w:multiLevelType w:val="hybridMultilevel"/>
    <w:tmpl w:val="9014B7F4"/>
    <w:lvl w:ilvl="0" w:tplc="D0DC365A">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F71E0E"/>
    <w:multiLevelType w:val="hybridMultilevel"/>
    <w:tmpl w:val="333E5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F49A1"/>
    <w:multiLevelType w:val="hybridMultilevel"/>
    <w:tmpl w:val="0C0E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43D0A"/>
    <w:multiLevelType w:val="hybridMultilevel"/>
    <w:tmpl w:val="7DCC88D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6243F"/>
    <w:multiLevelType w:val="hybridMultilevel"/>
    <w:tmpl w:val="2864DD2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9773D"/>
    <w:multiLevelType w:val="hybridMultilevel"/>
    <w:tmpl w:val="5AE22286"/>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9402699"/>
    <w:multiLevelType w:val="hybridMultilevel"/>
    <w:tmpl w:val="9BBCFBFE"/>
    <w:lvl w:ilvl="0" w:tplc="46940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631205"/>
    <w:multiLevelType w:val="hybridMultilevel"/>
    <w:tmpl w:val="9EA81AE8"/>
    <w:lvl w:ilvl="0" w:tplc="0409000F">
      <w:start w:val="1"/>
      <w:numFmt w:val="decimal"/>
      <w:lvlText w:val="%1."/>
      <w:lvlJc w:val="left"/>
      <w:pPr>
        <w:ind w:left="720" w:hanging="360"/>
      </w:pPr>
      <w:rPr>
        <w:rFonts w:hint="default"/>
      </w:rPr>
    </w:lvl>
    <w:lvl w:ilvl="1" w:tplc="93D4AD7C">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53250"/>
    <w:multiLevelType w:val="hybridMultilevel"/>
    <w:tmpl w:val="9CA6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A3914"/>
    <w:multiLevelType w:val="hybridMultilevel"/>
    <w:tmpl w:val="F8A80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856486E"/>
    <w:multiLevelType w:val="hybridMultilevel"/>
    <w:tmpl w:val="6CA2E070"/>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1"/>
  </w:num>
  <w:num w:numId="5">
    <w:abstractNumId w:val="19"/>
  </w:num>
  <w:num w:numId="6">
    <w:abstractNumId w:val="5"/>
  </w:num>
  <w:num w:numId="7">
    <w:abstractNumId w:val="21"/>
  </w:num>
  <w:num w:numId="8">
    <w:abstractNumId w:val="0"/>
  </w:num>
  <w:num w:numId="9">
    <w:abstractNumId w:val="8"/>
  </w:num>
  <w:num w:numId="10">
    <w:abstractNumId w:val="3"/>
  </w:num>
  <w:num w:numId="11">
    <w:abstractNumId w:val="11"/>
  </w:num>
  <w:num w:numId="12">
    <w:abstractNumId w:val="23"/>
  </w:num>
  <w:num w:numId="13">
    <w:abstractNumId w:val="12"/>
  </w:num>
  <w:num w:numId="14">
    <w:abstractNumId w:val="6"/>
  </w:num>
  <w:num w:numId="15">
    <w:abstractNumId w:val="16"/>
  </w:num>
  <w:num w:numId="16">
    <w:abstractNumId w:val="18"/>
  </w:num>
  <w:num w:numId="17">
    <w:abstractNumId w:val="13"/>
  </w:num>
  <w:num w:numId="18">
    <w:abstractNumId w:val="10"/>
  </w:num>
  <w:num w:numId="19">
    <w:abstractNumId w:val="4"/>
  </w:num>
  <w:num w:numId="20">
    <w:abstractNumId w:val="22"/>
  </w:num>
  <w:num w:numId="21">
    <w:abstractNumId w:val="17"/>
  </w:num>
  <w:num w:numId="22">
    <w:abstractNumId w:val="24"/>
  </w:num>
  <w:num w:numId="23">
    <w:abstractNumId w:val="14"/>
  </w:num>
  <w:num w:numId="24">
    <w:abstractNumId w:val="7"/>
  </w:num>
  <w:num w:numId="25">
    <w:abstractNumId w:val="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60C0"/>
    <w:rsid w:val="00011D38"/>
    <w:rsid w:val="00017FD6"/>
    <w:rsid w:val="00023B81"/>
    <w:rsid w:val="00027871"/>
    <w:rsid w:val="000362BD"/>
    <w:rsid w:val="00036F15"/>
    <w:rsid w:val="00041B5E"/>
    <w:rsid w:val="0004384D"/>
    <w:rsid w:val="0005300F"/>
    <w:rsid w:val="000537E5"/>
    <w:rsid w:val="00053992"/>
    <w:rsid w:val="000539BA"/>
    <w:rsid w:val="000554E3"/>
    <w:rsid w:val="000579BB"/>
    <w:rsid w:val="0006043B"/>
    <w:rsid w:val="00060520"/>
    <w:rsid w:val="00065DCE"/>
    <w:rsid w:val="00081A21"/>
    <w:rsid w:val="0009096F"/>
    <w:rsid w:val="00090ACB"/>
    <w:rsid w:val="00092D8B"/>
    <w:rsid w:val="00095D68"/>
    <w:rsid w:val="000A0F82"/>
    <w:rsid w:val="000A689E"/>
    <w:rsid w:val="000B645C"/>
    <w:rsid w:val="000D5A67"/>
    <w:rsid w:val="000D6CD4"/>
    <w:rsid w:val="000F6A46"/>
    <w:rsid w:val="0010711D"/>
    <w:rsid w:val="00117156"/>
    <w:rsid w:val="001269A5"/>
    <w:rsid w:val="001320B7"/>
    <w:rsid w:val="001328B2"/>
    <w:rsid w:val="00141716"/>
    <w:rsid w:val="00144E22"/>
    <w:rsid w:val="001537FD"/>
    <w:rsid w:val="001539DF"/>
    <w:rsid w:val="00154250"/>
    <w:rsid w:val="001547CE"/>
    <w:rsid w:val="0016421B"/>
    <w:rsid w:val="00164BB3"/>
    <w:rsid w:val="00166FA8"/>
    <w:rsid w:val="00175989"/>
    <w:rsid w:val="00182471"/>
    <w:rsid w:val="001A082F"/>
    <w:rsid w:val="001A0A50"/>
    <w:rsid w:val="001A56EC"/>
    <w:rsid w:val="001A7B2E"/>
    <w:rsid w:val="001B0A05"/>
    <w:rsid w:val="001C1A5A"/>
    <w:rsid w:val="001C45A6"/>
    <w:rsid w:val="001C65F7"/>
    <w:rsid w:val="001C77AE"/>
    <w:rsid w:val="001D399F"/>
    <w:rsid w:val="001E2684"/>
    <w:rsid w:val="001E3793"/>
    <w:rsid w:val="001E53ED"/>
    <w:rsid w:val="001E692B"/>
    <w:rsid w:val="00203C8D"/>
    <w:rsid w:val="00205F2C"/>
    <w:rsid w:val="002166D8"/>
    <w:rsid w:val="00227CA4"/>
    <w:rsid w:val="00235C21"/>
    <w:rsid w:val="00237756"/>
    <w:rsid w:val="00242511"/>
    <w:rsid w:val="00253EC4"/>
    <w:rsid w:val="00263A09"/>
    <w:rsid w:val="00264C10"/>
    <w:rsid w:val="00265E65"/>
    <w:rsid w:val="00276B8F"/>
    <w:rsid w:val="00282174"/>
    <w:rsid w:val="00283D60"/>
    <w:rsid w:val="00291D52"/>
    <w:rsid w:val="00291F7C"/>
    <w:rsid w:val="002C28E3"/>
    <w:rsid w:val="002C33CB"/>
    <w:rsid w:val="002C6414"/>
    <w:rsid w:val="002D2EEF"/>
    <w:rsid w:val="002D316C"/>
    <w:rsid w:val="002D63FF"/>
    <w:rsid w:val="002D73DA"/>
    <w:rsid w:val="002E2083"/>
    <w:rsid w:val="002E5138"/>
    <w:rsid w:val="002E7929"/>
    <w:rsid w:val="002F3569"/>
    <w:rsid w:val="003063F4"/>
    <w:rsid w:val="00311CEF"/>
    <w:rsid w:val="00311F98"/>
    <w:rsid w:val="003152BC"/>
    <w:rsid w:val="00316855"/>
    <w:rsid w:val="00332D86"/>
    <w:rsid w:val="00337BAE"/>
    <w:rsid w:val="00342C34"/>
    <w:rsid w:val="00350155"/>
    <w:rsid w:val="00350648"/>
    <w:rsid w:val="00351A27"/>
    <w:rsid w:val="00357496"/>
    <w:rsid w:val="00373D1D"/>
    <w:rsid w:val="00381D97"/>
    <w:rsid w:val="003850C6"/>
    <w:rsid w:val="00385A71"/>
    <w:rsid w:val="00393D87"/>
    <w:rsid w:val="003C5594"/>
    <w:rsid w:val="003E1786"/>
    <w:rsid w:val="003F12CC"/>
    <w:rsid w:val="003F1384"/>
    <w:rsid w:val="003F3614"/>
    <w:rsid w:val="00412481"/>
    <w:rsid w:val="0041654B"/>
    <w:rsid w:val="00426F5E"/>
    <w:rsid w:val="00430348"/>
    <w:rsid w:val="00431CF1"/>
    <w:rsid w:val="00433B33"/>
    <w:rsid w:val="004503C5"/>
    <w:rsid w:val="00453390"/>
    <w:rsid w:val="004540D0"/>
    <w:rsid w:val="004560AF"/>
    <w:rsid w:val="00457729"/>
    <w:rsid w:val="00464AA9"/>
    <w:rsid w:val="00466349"/>
    <w:rsid w:val="00475522"/>
    <w:rsid w:val="004974D2"/>
    <w:rsid w:val="004A51BA"/>
    <w:rsid w:val="004B3928"/>
    <w:rsid w:val="004B4E6D"/>
    <w:rsid w:val="004C0641"/>
    <w:rsid w:val="004C1CB1"/>
    <w:rsid w:val="004C4C4D"/>
    <w:rsid w:val="004C6B67"/>
    <w:rsid w:val="004E2235"/>
    <w:rsid w:val="0050120A"/>
    <w:rsid w:val="0050741D"/>
    <w:rsid w:val="00512D26"/>
    <w:rsid w:val="00527F1B"/>
    <w:rsid w:val="005418BD"/>
    <w:rsid w:val="00544A93"/>
    <w:rsid w:val="00551EE2"/>
    <w:rsid w:val="00554AA8"/>
    <w:rsid w:val="00557C58"/>
    <w:rsid w:val="005721DE"/>
    <w:rsid w:val="0058439C"/>
    <w:rsid w:val="00590F16"/>
    <w:rsid w:val="00595E89"/>
    <w:rsid w:val="005A25B4"/>
    <w:rsid w:val="005B16D6"/>
    <w:rsid w:val="005B2B6A"/>
    <w:rsid w:val="005B7413"/>
    <w:rsid w:val="005D6C91"/>
    <w:rsid w:val="005D7A37"/>
    <w:rsid w:val="005E0DCD"/>
    <w:rsid w:val="005E3E82"/>
    <w:rsid w:val="005E4175"/>
    <w:rsid w:val="005F1D09"/>
    <w:rsid w:val="0060045F"/>
    <w:rsid w:val="006026E9"/>
    <w:rsid w:val="00602725"/>
    <w:rsid w:val="00606815"/>
    <w:rsid w:val="006075E7"/>
    <w:rsid w:val="00611E1B"/>
    <w:rsid w:val="00612D88"/>
    <w:rsid w:val="006148DC"/>
    <w:rsid w:val="006151B2"/>
    <w:rsid w:val="00615A90"/>
    <w:rsid w:val="0062404A"/>
    <w:rsid w:val="00627679"/>
    <w:rsid w:val="00631337"/>
    <w:rsid w:val="0063481D"/>
    <w:rsid w:val="00644444"/>
    <w:rsid w:val="0065656C"/>
    <w:rsid w:val="00657374"/>
    <w:rsid w:val="00663C5C"/>
    <w:rsid w:val="00665348"/>
    <w:rsid w:val="00666EA3"/>
    <w:rsid w:val="00672672"/>
    <w:rsid w:val="00686041"/>
    <w:rsid w:val="00686A3D"/>
    <w:rsid w:val="0068732E"/>
    <w:rsid w:val="006A1CDF"/>
    <w:rsid w:val="006A6D5A"/>
    <w:rsid w:val="006C16DE"/>
    <w:rsid w:val="006C359D"/>
    <w:rsid w:val="006C58DC"/>
    <w:rsid w:val="006C730D"/>
    <w:rsid w:val="006E41B6"/>
    <w:rsid w:val="006E54FA"/>
    <w:rsid w:val="006F2116"/>
    <w:rsid w:val="007255A6"/>
    <w:rsid w:val="00747F95"/>
    <w:rsid w:val="00760BC4"/>
    <w:rsid w:val="00761EEE"/>
    <w:rsid w:val="0077475D"/>
    <w:rsid w:val="00775750"/>
    <w:rsid w:val="00780AA7"/>
    <w:rsid w:val="00786D20"/>
    <w:rsid w:val="007A2185"/>
    <w:rsid w:val="007A5107"/>
    <w:rsid w:val="007B6BA5"/>
    <w:rsid w:val="007C12F5"/>
    <w:rsid w:val="007C4CBB"/>
    <w:rsid w:val="007D01AD"/>
    <w:rsid w:val="007E2FDA"/>
    <w:rsid w:val="007E5769"/>
    <w:rsid w:val="007F2B57"/>
    <w:rsid w:val="00800A0F"/>
    <w:rsid w:val="008035F8"/>
    <w:rsid w:val="008041C7"/>
    <w:rsid w:val="00804CD7"/>
    <w:rsid w:val="00812F17"/>
    <w:rsid w:val="00833072"/>
    <w:rsid w:val="00835E23"/>
    <w:rsid w:val="008411EE"/>
    <w:rsid w:val="0084298A"/>
    <w:rsid w:val="008434C6"/>
    <w:rsid w:val="00855990"/>
    <w:rsid w:val="0087246C"/>
    <w:rsid w:val="0088153E"/>
    <w:rsid w:val="008853E9"/>
    <w:rsid w:val="00890560"/>
    <w:rsid w:val="0089485C"/>
    <w:rsid w:val="00897B0B"/>
    <w:rsid w:val="008A1EC8"/>
    <w:rsid w:val="008B2EBF"/>
    <w:rsid w:val="008B573D"/>
    <w:rsid w:val="008B5F02"/>
    <w:rsid w:val="008B6EED"/>
    <w:rsid w:val="008B7874"/>
    <w:rsid w:val="008C2999"/>
    <w:rsid w:val="008C2E88"/>
    <w:rsid w:val="008D2B18"/>
    <w:rsid w:val="008D5798"/>
    <w:rsid w:val="008E7053"/>
    <w:rsid w:val="008F4DBF"/>
    <w:rsid w:val="00900BDB"/>
    <w:rsid w:val="00916CD6"/>
    <w:rsid w:val="009213A0"/>
    <w:rsid w:val="00926A68"/>
    <w:rsid w:val="00935B3E"/>
    <w:rsid w:val="009423C9"/>
    <w:rsid w:val="00955C37"/>
    <w:rsid w:val="00956AFF"/>
    <w:rsid w:val="00970B47"/>
    <w:rsid w:val="00970B58"/>
    <w:rsid w:val="009744B7"/>
    <w:rsid w:val="0098169D"/>
    <w:rsid w:val="0099090F"/>
    <w:rsid w:val="00997A7E"/>
    <w:rsid w:val="009A3B07"/>
    <w:rsid w:val="009A557C"/>
    <w:rsid w:val="009B2CAD"/>
    <w:rsid w:val="009C1F3C"/>
    <w:rsid w:val="009C77F7"/>
    <w:rsid w:val="009D07A5"/>
    <w:rsid w:val="009F4DA7"/>
    <w:rsid w:val="009F6C19"/>
    <w:rsid w:val="009F7B60"/>
    <w:rsid w:val="00A07387"/>
    <w:rsid w:val="00A14701"/>
    <w:rsid w:val="00A20BB5"/>
    <w:rsid w:val="00A213D6"/>
    <w:rsid w:val="00A22390"/>
    <w:rsid w:val="00A300E3"/>
    <w:rsid w:val="00A37679"/>
    <w:rsid w:val="00A45EC3"/>
    <w:rsid w:val="00A45FB0"/>
    <w:rsid w:val="00A504CA"/>
    <w:rsid w:val="00A5077E"/>
    <w:rsid w:val="00A62E0C"/>
    <w:rsid w:val="00A70299"/>
    <w:rsid w:val="00A86C79"/>
    <w:rsid w:val="00A9347C"/>
    <w:rsid w:val="00A93DCD"/>
    <w:rsid w:val="00AA3731"/>
    <w:rsid w:val="00AB152B"/>
    <w:rsid w:val="00AC0083"/>
    <w:rsid w:val="00AD659A"/>
    <w:rsid w:val="00AF62F7"/>
    <w:rsid w:val="00B02368"/>
    <w:rsid w:val="00B074E1"/>
    <w:rsid w:val="00B149DB"/>
    <w:rsid w:val="00B15219"/>
    <w:rsid w:val="00B21FC0"/>
    <w:rsid w:val="00B279A2"/>
    <w:rsid w:val="00B317F4"/>
    <w:rsid w:val="00B33B59"/>
    <w:rsid w:val="00B34735"/>
    <w:rsid w:val="00B348D2"/>
    <w:rsid w:val="00B4401E"/>
    <w:rsid w:val="00B536D1"/>
    <w:rsid w:val="00B53BF5"/>
    <w:rsid w:val="00B65BD6"/>
    <w:rsid w:val="00B97B1D"/>
    <w:rsid w:val="00BA011A"/>
    <w:rsid w:val="00BA1AFD"/>
    <w:rsid w:val="00BA4726"/>
    <w:rsid w:val="00BB3F7A"/>
    <w:rsid w:val="00BC522B"/>
    <w:rsid w:val="00BC6F65"/>
    <w:rsid w:val="00BF151A"/>
    <w:rsid w:val="00BF377E"/>
    <w:rsid w:val="00BF5FDD"/>
    <w:rsid w:val="00C01287"/>
    <w:rsid w:val="00C02974"/>
    <w:rsid w:val="00C10994"/>
    <w:rsid w:val="00C10B87"/>
    <w:rsid w:val="00C24CD4"/>
    <w:rsid w:val="00C43AB3"/>
    <w:rsid w:val="00C515FD"/>
    <w:rsid w:val="00C52086"/>
    <w:rsid w:val="00C577BB"/>
    <w:rsid w:val="00C72591"/>
    <w:rsid w:val="00C7679D"/>
    <w:rsid w:val="00C77146"/>
    <w:rsid w:val="00C90360"/>
    <w:rsid w:val="00C91BB9"/>
    <w:rsid w:val="00C964E5"/>
    <w:rsid w:val="00CC08CE"/>
    <w:rsid w:val="00CC0FE8"/>
    <w:rsid w:val="00CC55E1"/>
    <w:rsid w:val="00CC5D5B"/>
    <w:rsid w:val="00CD0BF9"/>
    <w:rsid w:val="00CD0D18"/>
    <w:rsid w:val="00CE1C3E"/>
    <w:rsid w:val="00CE6287"/>
    <w:rsid w:val="00CF4C3A"/>
    <w:rsid w:val="00D250AC"/>
    <w:rsid w:val="00D26144"/>
    <w:rsid w:val="00D27A36"/>
    <w:rsid w:val="00D34A74"/>
    <w:rsid w:val="00D4672E"/>
    <w:rsid w:val="00D57179"/>
    <w:rsid w:val="00D60049"/>
    <w:rsid w:val="00D601EB"/>
    <w:rsid w:val="00D664EC"/>
    <w:rsid w:val="00D74B2C"/>
    <w:rsid w:val="00D8424E"/>
    <w:rsid w:val="00D94C8D"/>
    <w:rsid w:val="00DA3423"/>
    <w:rsid w:val="00DA418A"/>
    <w:rsid w:val="00DB0733"/>
    <w:rsid w:val="00DB0871"/>
    <w:rsid w:val="00DC3BFD"/>
    <w:rsid w:val="00DC55FB"/>
    <w:rsid w:val="00DC733F"/>
    <w:rsid w:val="00DC7B81"/>
    <w:rsid w:val="00DD612B"/>
    <w:rsid w:val="00DE4B75"/>
    <w:rsid w:val="00DF35FD"/>
    <w:rsid w:val="00E00E9B"/>
    <w:rsid w:val="00E026F5"/>
    <w:rsid w:val="00E02798"/>
    <w:rsid w:val="00E070CA"/>
    <w:rsid w:val="00E0749B"/>
    <w:rsid w:val="00E22232"/>
    <w:rsid w:val="00E22447"/>
    <w:rsid w:val="00E338E8"/>
    <w:rsid w:val="00E4528B"/>
    <w:rsid w:val="00E45F6E"/>
    <w:rsid w:val="00E528C4"/>
    <w:rsid w:val="00E5353D"/>
    <w:rsid w:val="00E53DE5"/>
    <w:rsid w:val="00E548FA"/>
    <w:rsid w:val="00E552DA"/>
    <w:rsid w:val="00E56E10"/>
    <w:rsid w:val="00E57C16"/>
    <w:rsid w:val="00E64327"/>
    <w:rsid w:val="00E7012B"/>
    <w:rsid w:val="00E73CE9"/>
    <w:rsid w:val="00E82BBA"/>
    <w:rsid w:val="00EA0ED5"/>
    <w:rsid w:val="00EA1B9C"/>
    <w:rsid w:val="00EB176F"/>
    <w:rsid w:val="00EC016E"/>
    <w:rsid w:val="00EC4BCA"/>
    <w:rsid w:val="00EC5E6E"/>
    <w:rsid w:val="00ED3282"/>
    <w:rsid w:val="00EE3ADD"/>
    <w:rsid w:val="00EE5E1F"/>
    <w:rsid w:val="00EF2EBA"/>
    <w:rsid w:val="00EF5C89"/>
    <w:rsid w:val="00F00293"/>
    <w:rsid w:val="00F03265"/>
    <w:rsid w:val="00F0551D"/>
    <w:rsid w:val="00F11608"/>
    <w:rsid w:val="00F116E0"/>
    <w:rsid w:val="00F33A84"/>
    <w:rsid w:val="00F41ABE"/>
    <w:rsid w:val="00F4665E"/>
    <w:rsid w:val="00F50243"/>
    <w:rsid w:val="00F62EC0"/>
    <w:rsid w:val="00F8588C"/>
    <w:rsid w:val="00F91646"/>
    <w:rsid w:val="00FA60F2"/>
    <w:rsid w:val="00FB3AC4"/>
    <w:rsid w:val="00FB3D74"/>
    <w:rsid w:val="00FB470F"/>
    <w:rsid w:val="00FC1CFE"/>
    <w:rsid w:val="00FE44AB"/>
    <w:rsid w:val="00FE44C8"/>
    <w:rsid w:val="00FF1F84"/>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99894F7B-3D22-4E8A-B761-837793A4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styleId="FollowedHyperlink">
    <w:name w:val="FollowedHyperlink"/>
    <w:basedOn w:val="DefaultParagraphFont"/>
    <w:uiPriority w:val="99"/>
    <w:semiHidden/>
    <w:unhideWhenUsed/>
    <w:rsid w:val="00600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chnet.microsoft.com/en-US/sysinternal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sinternal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7-zip.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rtualbox.org/wiki/Download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578-F81D-47A7-B675-49E145CD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3</TotalTime>
  <Pages>11</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7</cp:revision>
  <cp:lastPrinted>2016-10-25T21:35:00Z</cp:lastPrinted>
  <dcterms:created xsi:type="dcterms:W3CDTF">2019-01-07T03:22:00Z</dcterms:created>
  <dcterms:modified xsi:type="dcterms:W3CDTF">2019-01-07T03:24:00Z</dcterms:modified>
</cp:coreProperties>
</file>