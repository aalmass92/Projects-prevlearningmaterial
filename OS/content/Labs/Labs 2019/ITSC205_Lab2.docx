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5F834" w14:textId="77777777" w:rsidR="00D24BAD" w:rsidRPr="00644444" w:rsidRDefault="00D24BAD" w:rsidP="00D24BAD">
      <w:r>
        <w:rPr>
          <w:noProof/>
          <w:lang w:val="en-CA" w:eastAsia="en-CA"/>
        </w:rPr>
        <w:drawing>
          <wp:anchor distT="0" distB="0" distL="114300" distR="114300" simplePos="0" relativeHeight="251658752" behindDoc="1" locked="0" layoutInCell="1" allowOverlap="1" wp14:anchorId="0230969F" wp14:editId="1D0EFD39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FC1C0" w14:textId="77777777" w:rsidR="00D24BAD" w:rsidRDefault="00D24BAD" w:rsidP="00D24BAD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31534AC" wp14:editId="3F92877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816113" w14:textId="77777777" w:rsidR="00D24BAD" w:rsidRPr="00090ACB" w:rsidRDefault="00D24BAD" w:rsidP="00D24BA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5E4A8" w14:textId="46AB151E" w:rsidR="00D24BAD" w:rsidRDefault="0039320D" w:rsidP="00D24BAD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Lab 2</w:t>
                                </w:r>
                              </w:p>
                              <w:p w14:paraId="5BD1B0D6" w14:textId="57E35EBD" w:rsidR="00D24BAD" w:rsidRPr="00182471" w:rsidRDefault="005B36F6" w:rsidP="00D24BAD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  <w:sz w:val="56"/>
                                    <w:szCs w:val="56"/>
                                  </w:rPr>
                                  <w:t xml:space="preserve">SYSTEM CALLS </w:t>
                                </w:r>
                                <w:r w:rsidR="00F13CFF">
                                  <w:rPr>
                                    <w:rFonts w:ascii="Titillium Bd" w:hAnsi="Titillium Bd"/>
                                    <w:sz w:val="56"/>
                                    <w:szCs w:val="56"/>
                                  </w:rPr>
                                  <w:t xml:space="preserve">and </w:t>
                                </w:r>
                                <w:r w:rsidR="00DB5A9F">
                                  <w:rPr>
                                    <w:rFonts w:ascii="Titillium Bd" w:hAnsi="Titillium Bd"/>
                                    <w:sz w:val="56"/>
                                    <w:szCs w:val="56"/>
                                  </w:rPr>
                                  <w:t>Programming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79D73D" w14:textId="77777777" w:rsidR="00D24BAD" w:rsidRPr="00A45EC3" w:rsidRDefault="00D24BAD" w:rsidP="00D24BAD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ITSC205</w:t>
                                </w:r>
                                <w:r w:rsidRPr="00A45EC3">
                                  <w:rPr>
                                    <w:rFonts w:ascii="Titillium Bd" w:hAnsi="Titillium Bd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tillium Bd" w:hAnsi="Titillium Bd"/>
                                  </w:rPr>
                                  <w:t>Operating Systems Internals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2FC4D" w14:textId="77777777" w:rsidR="00D24BAD" w:rsidRPr="008B6EED" w:rsidRDefault="00D24BAD" w:rsidP="00D24BA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534AC" id="Group 31" o:spid="_x0000_s1026" style="position:absolute;margin-left:-23.75pt;margin-top:274.75pt;width:548.1pt;height:410.2pt;z-index:251657728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14:paraId="50816113" w14:textId="77777777" w:rsidR="00D24BAD" w:rsidRPr="00090ACB" w:rsidRDefault="00D24BAD" w:rsidP="00D24BAD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14:paraId="0E75E4A8" w14:textId="46AB151E" w:rsidR="00D24BAD" w:rsidRDefault="0039320D" w:rsidP="00D24BAD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Lab 2</w:t>
                          </w:r>
                        </w:p>
                        <w:p w14:paraId="5BD1B0D6" w14:textId="57E35EBD" w:rsidR="00D24BAD" w:rsidRPr="00182471" w:rsidRDefault="005B36F6" w:rsidP="00D24BAD">
                          <w:pPr>
                            <w:pStyle w:val="TitlePageCourseName"/>
                            <w:rPr>
                              <w:rFonts w:ascii="Titillium Bd" w:hAnsi="Titillium Bd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tillium Bd" w:hAnsi="Titillium Bd"/>
                              <w:sz w:val="56"/>
                              <w:szCs w:val="56"/>
                            </w:rPr>
                            <w:t xml:space="preserve">SYSTEM CALLS </w:t>
                          </w:r>
                          <w:r w:rsidR="00F13CFF">
                            <w:rPr>
                              <w:rFonts w:ascii="Titillium Bd" w:hAnsi="Titillium Bd"/>
                              <w:sz w:val="56"/>
                              <w:szCs w:val="56"/>
                            </w:rPr>
                            <w:t xml:space="preserve">and </w:t>
                          </w:r>
                          <w:r w:rsidR="00DB5A9F">
                            <w:rPr>
                              <w:rFonts w:ascii="Titillium Bd" w:hAnsi="Titillium Bd"/>
                              <w:sz w:val="56"/>
                              <w:szCs w:val="56"/>
                            </w:rPr>
                            <w:t>Programming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14:paraId="1679D73D" w14:textId="77777777" w:rsidR="00D24BAD" w:rsidRPr="00A45EC3" w:rsidRDefault="00D24BAD" w:rsidP="00D24BAD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ITSC205</w:t>
                          </w:r>
                          <w:r w:rsidRPr="00A45EC3">
                            <w:rPr>
                              <w:rFonts w:ascii="Titillium Bd" w:hAnsi="Titillium Bd"/>
                            </w:rPr>
                            <w:t xml:space="preserve">: </w:t>
                          </w:r>
                          <w:r>
                            <w:rPr>
                              <w:rFonts w:ascii="Titillium Bd" w:hAnsi="Titillium Bd"/>
                            </w:rPr>
                            <w:t>Operating Systems Internals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5B42FC4D" w14:textId="77777777" w:rsidR="00D24BAD" w:rsidRPr="008B6EED" w:rsidRDefault="00D24BAD" w:rsidP="00D24BAD"/>
                    </w:txbxContent>
                  </v:textbox>
                </v:shape>
              </v:group>
            </w:pict>
          </mc:Fallback>
        </mc:AlternateContent>
      </w:r>
    </w:p>
    <w:p w14:paraId="35D8BAF1" w14:textId="77777777" w:rsidR="00D24BAD" w:rsidRPr="001547CE" w:rsidRDefault="00D24BAD" w:rsidP="00D24BAD"/>
    <w:p w14:paraId="5688815F" w14:textId="77777777" w:rsidR="00D24BAD" w:rsidRPr="009F6C19" w:rsidRDefault="00D24BAD" w:rsidP="00D24BAD"/>
    <w:p w14:paraId="4DD800D6" w14:textId="77777777" w:rsidR="00D24BAD" w:rsidRPr="00775750" w:rsidRDefault="00D24BAD" w:rsidP="00D24BAD">
      <w:pPr>
        <w:rPr>
          <w:sz w:val="32"/>
        </w:rPr>
      </w:pPr>
      <w:r w:rsidRPr="00775750">
        <w:rPr>
          <w:sz w:val="32"/>
        </w:rPr>
        <w:t>NAME:</w:t>
      </w:r>
      <w:r>
        <w:rPr>
          <w:sz w:val="32"/>
        </w:rPr>
        <w:t xml:space="preserve"> ____________________________________</w:t>
      </w:r>
    </w:p>
    <w:p w14:paraId="72A4FE16" w14:textId="77777777" w:rsidR="00D24BAD" w:rsidRPr="009F6C19" w:rsidRDefault="00D24BAD" w:rsidP="00D24BAD"/>
    <w:p w14:paraId="3EB484DC" w14:textId="77777777" w:rsidR="00D24BAD" w:rsidRPr="009F6C19" w:rsidRDefault="00D24BAD" w:rsidP="00D24BAD"/>
    <w:p w14:paraId="2E59B0EF" w14:textId="77777777" w:rsidR="00D24BAD" w:rsidRDefault="00D24BAD" w:rsidP="00D24BAD"/>
    <w:p w14:paraId="41E57F77" w14:textId="77777777" w:rsidR="00D24BAD" w:rsidRPr="009F6C19" w:rsidRDefault="00D24BAD" w:rsidP="00D24BAD"/>
    <w:p w14:paraId="1C57CC61" w14:textId="77777777" w:rsidR="00D24BAD" w:rsidRDefault="00D24BAD" w:rsidP="00D24BAD"/>
    <w:p w14:paraId="6F485809" w14:textId="77777777" w:rsidR="00D24BAD" w:rsidRDefault="00D24BAD" w:rsidP="00D24BAD"/>
    <w:p w14:paraId="45665751" w14:textId="77777777" w:rsidR="00D24BAD" w:rsidRPr="009F6C19" w:rsidRDefault="00D24BAD" w:rsidP="00D24BAD">
      <w:pPr>
        <w:sectPr w:rsidR="00D24BAD" w:rsidRPr="009F6C19" w:rsidSect="004C4C4D">
          <w:headerReference w:type="default" r:id="rId9"/>
          <w:footerReference w:type="default" r:id="rId10"/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FE33F" w:rsidR="008C2E88" w:rsidRPr="007E5769" w:rsidRDefault="008C2E88" w:rsidP="00FB3AC4">
          <w:pPr>
            <w:pStyle w:val="TOCHeading"/>
            <w:tabs>
              <w:tab w:val="left" w:pos="3960"/>
            </w:tabs>
          </w:pPr>
          <w:r w:rsidRPr="007E5769">
            <w:t>Table of Contents</w:t>
          </w:r>
          <w:r w:rsidR="00FB3AC4">
            <w:tab/>
          </w:r>
        </w:p>
        <w:p w14:paraId="5079211F" w14:textId="3D0CDEB5" w:rsidR="00452724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2385055" w:history="1">
            <w:r w:rsidR="00452724" w:rsidRPr="0084369C">
              <w:rPr>
                <w:rStyle w:val="Hyperlink"/>
              </w:rPr>
              <w:t>Lab Outcome(s)</w:t>
            </w:r>
            <w:r w:rsidR="00452724">
              <w:rPr>
                <w:webHidden/>
              </w:rPr>
              <w:tab/>
            </w:r>
            <w:r w:rsidR="00851A2F">
              <w:rPr>
                <w:webHidden/>
              </w:rPr>
              <w:t>2</w:t>
            </w:r>
          </w:hyperlink>
        </w:p>
        <w:p w14:paraId="51F893A1" w14:textId="7A6B4732" w:rsidR="00452724" w:rsidRDefault="006835E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6" w:history="1">
            <w:r w:rsidR="00452724" w:rsidRPr="0084369C">
              <w:rPr>
                <w:rStyle w:val="Hyperlink"/>
              </w:rPr>
              <w:t>Reading</w:t>
            </w:r>
            <w:r w:rsidR="00452724">
              <w:rPr>
                <w:webHidden/>
              </w:rPr>
              <w:tab/>
            </w:r>
            <w:r w:rsidR="00851A2F">
              <w:rPr>
                <w:webHidden/>
              </w:rPr>
              <w:t>2</w:t>
            </w:r>
          </w:hyperlink>
        </w:p>
        <w:p w14:paraId="48445A82" w14:textId="45C13A16" w:rsidR="00452724" w:rsidRDefault="006835E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7" w:history="1">
            <w:r w:rsidR="00452724" w:rsidRPr="0084369C">
              <w:rPr>
                <w:rStyle w:val="Hyperlink"/>
              </w:rPr>
              <w:t>Introduction</w:t>
            </w:r>
            <w:r w:rsidR="00452724">
              <w:rPr>
                <w:webHidden/>
              </w:rPr>
              <w:tab/>
            </w:r>
            <w:r w:rsidR="00851A2F">
              <w:rPr>
                <w:webHidden/>
              </w:rPr>
              <w:t>2</w:t>
            </w:r>
          </w:hyperlink>
        </w:p>
        <w:p w14:paraId="015110F6" w14:textId="08CB9B1D" w:rsidR="00452724" w:rsidRDefault="006835E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8" w:history="1">
            <w:r w:rsidR="00452724" w:rsidRPr="0084369C">
              <w:rPr>
                <w:rStyle w:val="Hyperlink"/>
              </w:rPr>
              <w:t>1.0</w:t>
            </w:r>
            <w:r w:rsidR="00452724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4C389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Linux Shell - Interpreter</w:t>
            </w:r>
            <w:r w:rsidR="00452724">
              <w:rPr>
                <w:webHidden/>
              </w:rPr>
              <w:tab/>
            </w:r>
            <w:r w:rsidR="00851A2F">
              <w:rPr>
                <w:webHidden/>
              </w:rPr>
              <w:t>3</w:t>
            </w:r>
          </w:hyperlink>
        </w:p>
        <w:p w14:paraId="1E0457C7" w14:textId="70F4BB1F" w:rsidR="00452724" w:rsidRDefault="006835E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9" w:history="1">
            <w:r w:rsidR="00452724" w:rsidRPr="0084369C">
              <w:rPr>
                <w:rStyle w:val="Hyperlink"/>
              </w:rPr>
              <w:t>2.0</w:t>
            </w:r>
            <w:r w:rsidR="00452724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4C389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Programming -Compiler</w:t>
            </w:r>
            <w:r w:rsidR="00452724">
              <w:rPr>
                <w:webHidden/>
              </w:rPr>
              <w:tab/>
            </w:r>
            <w:r w:rsidR="009F7FCA">
              <w:rPr>
                <w:webHidden/>
              </w:rPr>
              <w:t>4</w:t>
            </w:r>
          </w:hyperlink>
        </w:p>
        <w:p w14:paraId="27A83FCB" w14:textId="303D00FC" w:rsidR="00452724" w:rsidRDefault="006835E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60" w:history="1">
            <w:r w:rsidR="00452724" w:rsidRPr="0084369C">
              <w:rPr>
                <w:rStyle w:val="Hyperlink"/>
              </w:rPr>
              <w:t>3.0</w:t>
            </w:r>
            <w:r w:rsidR="00452724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4C389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Debuger -dbg</w:t>
            </w:r>
            <w:r w:rsidR="00452724">
              <w:rPr>
                <w:webHidden/>
              </w:rPr>
              <w:tab/>
            </w:r>
            <w:r w:rsidR="00992F4D">
              <w:rPr>
                <w:webHidden/>
              </w:rPr>
              <w:t>7</w:t>
            </w:r>
          </w:hyperlink>
        </w:p>
        <w:p w14:paraId="2910F9B9" w14:textId="7875546D" w:rsidR="00452724" w:rsidRDefault="006835E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61" w:history="1">
            <w:r w:rsidR="00452724" w:rsidRPr="0084369C">
              <w:rPr>
                <w:rStyle w:val="Hyperlink"/>
              </w:rPr>
              <w:t>4.0</w:t>
            </w:r>
            <w:r w:rsidR="00452724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4C389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System Calls</w:t>
            </w:r>
            <w:r w:rsidR="00452724">
              <w:rPr>
                <w:webHidden/>
              </w:rPr>
              <w:tab/>
            </w:r>
            <w:r w:rsidR="00790BEF">
              <w:rPr>
                <w:webHidden/>
              </w:rPr>
              <w:t>9</w:t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59063A21" w14:textId="77777777" w:rsidR="00076950" w:rsidRPr="006B79DF" w:rsidRDefault="00076950" w:rsidP="00076950">
      <w:pPr>
        <w:rPr>
          <w:b/>
        </w:rPr>
      </w:pPr>
      <w:r>
        <w:rPr>
          <w:b/>
        </w:rPr>
        <w:t>EVALUATION</w:t>
      </w:r>
      <w:r w:rsidRPr="008C7E8A">
        <w:t>: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08"/>
        <w:gridCol w:w="844"/>
        <w:gridCol w:w="776"/>
      </w:tblGrid>
      <w:tr w:rsidR="00076950" w14:paraId="4FE07A87" w14:textId="77777777" w:rsidTr="007E4AE8">
        <w:tc>
          <w:tcPr>
            <w:tcW w:w="7308" w:type="dxa"/>
            <w:tcBorders>
              <w:right w:val="single" w:sz="4" w:space="0" w:color="auto"/>
            </w:tcBorders>
          </w:tcPr>
          <w:p w14:paraId="5EF0F32E" w14:textId="77777777" w:rsidR="00076950" w:rsidRPr="00B73CED" w:rsidRDefault="00076950" w:rsidP="007E4AE8">
            <w:r>
              <w:t>Differentiate Linux shells and its environment</w:t>
            </w:r>
          </w:p>
        </w:tc>
        <w:tc>
          <w:tcPr>
            <w:tcW w:w="844" w:type="dxa"/>
            <w:tcBorders>
              <w:left w:val="nil"/>
            </w:tcBorders>
          </w:tcPr>
          <w:p w14:paraId="5CAE1AD4" w14:textId="2817479D" w:rsidR="00076950" w:rsidRPr="00645DC0" w:rsidRDefault="00076950" w:rsidP="00076950">
            <w:r>
              <w:t xml:space="preserve">      5</w:t>
            </w:r>
          </w:p>
        </w:tc>
        <w:tc>
          <w:tcPr>
            <w:tcW w:w="776" w:type="dxa"/>
            <w:tcBorders>
              <w:left w:val="nil"/>
            </w:tcBorders>
          </w:tcPr>
          <w:p w14:paraId="1E481F2B" w14:textId="77777777" w:rsidR="00076950" w:rsidRPr="00645DC0" w:rsidRDefault="00076950" w:rsidP="007E4AE8"/>
        </w:tc>
      </w:tr>
      <w:tr w:rsidR="00076950" w14:paraId="669D2EC0" w14:textId="77777777" w:rsidTr="007E4AE8">
        <w:tc>
          <w:tcPr>
            <w:tcW w:w="7308" w:type="dxa"/>
            <w:tcBorders>
              <w:right w:val="single" w:sz="4" w:space="0" w:color="auto"/>
            </w:tcBorders>
          </w:tcPr>
          <w:p w14:paraId="71C978F0" w14:textId="77777777" w:rsidR="00076950" w:rsidRPr="007E2285" w:rsidRDefault="00076950" w:rsidP="007E4AE8">
            <w:r>
              <w:t xml:space="preserve">Run and Compile C programs   </w:t>
            </w:r>
          </w:p>
        </w:tc>
        <w:tc>
          <w:tcPr>
            <w:tcW w:w="844" w:type="dxa"/>
            <w:tcBorders>
              <w:left w:val="nil"/>
            </w:tcBorders>
          </w:tcPr>
          <w:p w14:paraId="59317E9B" w14:textId="77777777" w:rsidR="00076950" w:rsidRPr="007E2285" w:rsidRDefault="00076950" w:rsidP="007E4AE8">
            <w:pPr>
              <w:jc w:val="center"/>
            </w:pPr>
            <w:r>
              <w:t xml:space="preserve"> 10</w:t>
            </w:r>
          </w:p>
        </w:tc>
        <w:tc>
          <w:tcPr>
            <w:tcW w:w="776" w:type="dxa"/>
            <w:tcBorders>
              <w:left w:val="nil"/>
            </w:tcBorders>
          </w:tcPr>
          <w:p w14:paraId="5AD2DE0B" w14:textId="77777777" w:rsidR="00076950" w:rsidRPr="00645DC0" w:rsidRDefault="00076950" w:rsidP="007E4AE8"/>
        </w:tc>
      </w:tr>
      <w:tr w:rsidR="00076950" w14:paraId="61AA3BB6" w14:textId="77777777" w:rsidTr="007E4AE8">
        <w:tc>
          <w:tcPr>
            <w:tcW w:w="7308" w:type="dxa"/>
            <w:tcBorders>
              <w:right w:val="single" w:sz="4" w:space="0" w:color="auto"/>
            </w:tcBorders>
          </w:tcPr>
          <w:p w14:paraId="799E3DFC" w14:textId="6F8FB2A0" w:rsidR="00076950" w:rsidRDefault="00EE539F" w:rsidP="007E4AE8">
            <w:r>
              <w:t xml:space="preserve">Run and analyze C program - </w:t>
            </w:r>
            <w:r w:rsidR="00076950">
              <w:t>pointers</w:t>
            </w:r>
          </w:p>
        </w:tc>
        <w:tc>
          <w:tcPr>
            <w:tcW w:w="844" w:type="dxa"/>
            <w:tcBorders>
              <w:left w:val="nil"/>
            </w:tcBorders>
          </w:tcPr>
          <w:p w14:paraId="46BCEC99" w14:textId="77777777" w:rsidR="00076950" w:rsidRDefault="00076950" w:rsidP="007E4AE8">
            <w:pPr>
              <w:jc w:val="center"/>
            </w:pPr>
            <w:r>
              <w:t xml:space="preserve"> 10</w:t>
            </w:r>
          </w:p>
        </w:tc>
        <w:tc>
          <w:tcPr>
            <w:tcW w:w="776" w:type="dxa"/>
            <w:tcBorders>
              <w:left w:val="nil"/>
            </w:tcBorders>
          </w:tcPr>
          <w:p w14:paraId="58CD93C1" w14:textId="77777777" w:rsidR="00076950" w:rsidRPr="00645DC0" w:rsidRDefault="00076950" w:rsidP="007E4AE8"/>
        </w:tc>
      </w:tr>
      <w:tr w:rsidR="00076950" w14:paraId="669EE997" w14:textId="77777777" w:rsidTr="007E4AE8">
        <w:tc>
          <w:tcPr>
            <w:tcW w:w="7308" w:type="dxa"/>
            <w:tcBorders>
              <w:right w:val="single" w:sz="4" w:space="0" w:color="auto"/>
            </w:tcBorders>
          </w:tcPr>
          <w:p w14:paraId="5AC1A4D5" w14:textId="77777777" w:rsidR="00076950" w:rsidRDefault="00076950" w:rsidP="007E4AE8">
            <w:r>
              <w:t xml:space="preserve">Use </w:t>
            </w:r>
            <w:proofErr w:type="spellStart"/>
            <w:r w:rsidRPr="009A29F1">
              <w:rPr>
                <w:b/>
              </w:rPr>
              <w:t>gdb</w:t>
            </w:r>
            <w:proofErr w:type="spellEnd"/>
            <w:r>
              <w:t xml:space="preserve"> to debug C code </w:t>
            </w:r>
          </w:p>
        </w:tc>
        <w:tc>
          <w:tcPr>
            <w:tcW w:w="844" w:type="dxa"/>
            <w:tcBorders>
              <w:left w:val="nil"/>
            </w:tcBorders>
          </w:tcPr>
          <w:p w14:paraId="51DD78E9" w14:textId="77777777" w:rsidR="00076950" w:rsidRDefault="00076950" w:rsidP="007E4AE8">
            <w:pPr>
              <w:jc w:val="center"/>
            </w:pPr>
            <w:r>
              <w:t xml:space="preserve"> 10</w:t>
            </w:r>
          </w:p>
        </w:tc>
        <w:tc>
          <w:tcPr>
            <w:tcW w:w="776" w:type="dxa"/>
            <w:tcBorders>
              <w:left w:val="nil"/>
            </w:tcBorders>
          </w:tcPr>
          <w:p w14:paraId="38747450" w14:textId="77777777" w:rsidR="00076950" w:rsidRPr="00645DC0" w:rsidRDefault="00076950" w:rsidP="007E4AE8"/>
        </w:tc>
      </w:tr>
      <w:tr w:rsidR="00076950" w14:paraId="5C557FDD" w14:textId="77777777" w:rsidTr="007E4AE8">
        <w:tc>
          <w:tcPr>
            <w:tcW w:w="7308" w:type="dxa"/>
            <w:tcBorders>
              <w:right w:val="single" w:sz="4" w:space="0" w:color="auto"/>
            </w:tcBorders>
          </w:tcPr>
          <w:p w14:paraId="79743F76" w14:textId="77777777" w:rsidR="00076950" w:rsidRPr="00C41496" w:rsidRDefault="00076950" w:rsidP="007E4AE8">
            <w:r>
              <w:t>Identify System Calls within C programs</w:t>
            </w:r>
          </w:p>
        </w:tc>
        <w:tc>
          <w:tcPr>
            <w:tcW w:w="844" w:type="dxa"/>
            <w:tcBorders>
              <w:left w:val="nil"/>
            </w:tcBorders>
          </w:tcPr>
          <w:p w14:paraId="7BB38A80" w14:textId="77777777" w:rsidR="00076950" w:rsidRPr="00C41496" w:rsidRDefault="00076950" w:rsidP="007E4AE8">
            <w:pPr>
              <w:jc w:val="center"/>
            </w:pPr>
            <w:r>
              <w:t xml:space="preserve"> 15</w:t>
            </w:r>
          </w:p>
        </w:tc>
        <w:tc>
          <w:tcPr>
            <w:tcW w:w="776" w:type="dxa"/>
            <w:tcBorders>
              <w:left w:val="nil"/>
            </w:tcBorders>
          </w:tcPr>
          <w:p w14:paraId="31D53B6D" w14:textId="77777777" w:rsidR="00076950" w:rsidRPr="00645DC0" w:rsidRDefault="00076950" w:rsidP="007E4AE8"/>
        </w:tc>
      </w:tr>
      <w:tr w:rsidR="00076950" w14:paraId="6AA27995" w14:textId="77777777" w:rsidTr="007E4AE8">
        <w:tc>
          <w:tcPr>
            <w:tcW w:w="7308" w:type="dxa"/>
            <w:tcBorders>
              <w:right w:val="single" w:sz="4" w:space="0" w:color="auto"/>
            </w:tcBorders>
          </w:tcPr>
          <w:p w14:paraId="57173520" w14:textId="77777777" w:rsidR="00076950" w:rsidRPr="00645DC0" w:rsidRDefault="00076950" w:rsidP="007E4AE8">
            <w:r>
              <w:t>TOTAL  MARK</w:t>
            </w:r>
          </w:p>
        </w:tc>
        <w:tc>
          <w:tcPr>
            <w:tcW w:w="844" w:type="dxa"/>
            <w:tcBorders>
              <w:left w:val="nil"/>
            </w:tcBorders>
          </w:tcPr>
          <w:p w14:paraId="305DDF6C" w14:textId="4A6B34E6" w:rsidR="00076950" w:rsidRPr="00645DC0" w:rsidRDefault="00076950" w:rsidP="007E4AE8">
            <w:pPr>
              <w:jc w:val="center"/>
            </w:pPr>
            <w:r>
              <w:t xml:space="preserve"> 50</w:t>
            </w:r>
          </w:p>
        </w:tc>
        <w:tc>
          <w:tcPr>
            <w:tcW w:w="776" w:type="dxa"/>
            <w:tcBorders>
              <w:left w:val="nil"/>
            </w:tcBorders>
          </w:tcPr>
          <w:p w14:paraId="1C510110" w14:textId="77777777" w:rsidR="00076950" w:rsidRPr="00645DC0" w:rsidRDefault="00076950" w:rsidP="007E4AE8"/>
        </w:tc>
      </w:tr>
    </w:tbl>
    <w:p w14:paraId="272C3736" w14:textId="664ED4C7" w:rsidR="00E45F6E" w:rsidRDefault="00E45F6E" w:rsidP="007F2B57">
      <w:r>
        <w:br w:type="page"/>
      </w:r>
    </w:p>
    <w:p w14:paraId="72DE1E43" w14:textId="0A5CE755" w:rsidR="007B6BA5" w:rsidRPr="000537E5" w:rsidRDefault="00FB3AC4" w:rsidP="007B6BA5">
      <w:pPr>
        <w:pStyle w:val="HeadingStyle1"/>
      </w:pPr>
      <w:bookmarkStart w:id="0" w:name="_Toc452022643"/>
      <w:bookmarkStart w:id="1" w:name="_Toc472385055"/>
      <w:r>
        <w:lastRenderedPageBreak/>
        <w:t xml:space="preserve">Lab </w:t>
      </w:r>
      <w:r w:rsidR="007B6BA5" w:rsidRPr="000537E5">
        <w:t>Outcome</w:t>
      </w:r>
      <w:bookmarkEnd w:id="0"/>
      <w:r>
        <w:t>(s)</w:t>
      </w:r>
      <w:bookmarkEnd w:id="1"/>
    </w:p>
    <w:p w14:paraId="093D111B" w14:textId="257F0085" w:rsidR="005B36F6" w:rsidRDefault="005B36F6" w:rsidP="007B6BA5">
      <w:pPr>
        <w:pStyle w:val="ListParagraph"/>
        <w:numPr>
          <w:ilvl w:val="0"/>
          <w:numId w:val="4"/>
        </w:numPr>
      </w:pPr>
      <w:r>
        <w:t>Use Linux operating systems shells (Interpreter) to interact with the kernel services</w:t>
      </w:r>
    </w:p>
    <w:p w14:paraId="35764FC2" w14:textId="1D0950BF" w:rsidR="007B6BA5" w:rsidRDefault="005B36F6" w:rsidP="007B6BA5">
      <w:pPr>
        <w:pStyle w:val="ListParagraph"/>
        <w:numPr>
          <w:ilvl w:val="0"/>
          <w:numId w:val="4"/>
        </w:numPr>
      </w:pPr>
      <w:r>
        <w:t>Explore Linux Operating systems kernel using kernel debuggers and C programming language</w:t>
      </w:r>
    </w:p>
    <w:p w14:paraId="277B6636" w14:textId="1000C974" w:rsidR="007B6BA5" w:rsidRDefault="005B36F6" w:rsidP="007B6BA5">
      <w:pPr>
        <w:pStyle w:val="ListParagraph"/>
        <w:numPr>
          <w:ilvl w:val="0"/>
          <w:numId w:val="4"/>
        </w:numPr>
      </w:pPr>
      <w:r>
        <w:t>Use system calls and write programs to invoke services provided by the kernel</w:t>
      </w:r>
    </w:p>
    <w:p w14:paraId="30F93EAE" w14:textId="77777777" w:rsidR="001D399F" w:rsidRDefault="001D399F" w:rsidP="007F2B57"/>
    <w:p w14:paraId="5089985F" w14:textId="77777777" w:rsidR="00FB3AC4" w:rsidRDefault="00FB3AC4" w:rsidP="00FB3AC4">
      <w:pPr>
        <w:pStyle w:val="HeadingStyle1"/>
      </w:pPr>
      <w:bookmarkStart w:id="2" w:name="_Toc472385056"/>
      <w:r>
        <w:t>Reading</w:t>
      </w:r>
      <w:bookmarkEnd w:id="2"/>
    </w:p>
    <w:p w14:paraId="3C94ECAD" w14:textId="4371D8D8" w:rsidR="00FB4B81" w:rsidRDefault="00395BBB" w:rsidP="00FB4B81">
      <w:pPr>
        <w:pStyle w:val="ListParagraph"/>
        <w:numPr>
          <w:ilvl w:val="0"/>
          <w:numId w:val="5"/>
        </w:numPr>
      </w:pPr>
      <w:r>
        <w:t>Textbook chapter 2, sections 2.2 User and Operating System Interface and 2.3 System calls</w:t>
      </w:r>
      <w:r w:rsidR="00B54709">
        <w:t xml:space="preserve">. </w:t>
      </w:r>
      <w:r w:rsidR="00A95D55">
        <w:t>Chapter 20 (Linux system ) section 20.2.1</w:t>
      </w:r>
      <w:r w:rsidR="00B54709">
        <w:t xml:space="preserve"> </w:t>
      </w:r>
      <w:bookmarkStart w:id="3" w:name="_GoBack"/>
      <w:bookmarkEnd w:id="3"/>
    </w:p>
    <w:p w14:paraId="766E5BB0" w14:textId="77777777" w:rsidR="00264C10" w:rsidRDefault="00264C10" w:rsidP="007F2B57"/>
    <w:p w14:paraId="78FDBDCF" w14:textId="77777777" w:rsidR="00FB3AC4" w:rsidRPr="001D399F" w:rsidRDefault="00FB3AC4" w:rsidP="00FB3AC4">
      <w:pPr>
        <w:pStyle w:val="HeadingStyle1"/>
      </w:pPr>
      <w:bookmarkStart w:id="4" w:name="_Toc452022645"/>
      <w:bookmarkStart w:id="5" w:name="_Toc472385057"/>
      <w:r w:rsidRPr="001D399F">
        <w:t>Introduction</w:t>
      </w:r>
      <w:bookmarkEnd w:id="4"/>
      <w:bookmarkEnd w:id="5"/>
    </w:p>
    <w:p w14:paraId="53504FC5" w14:textId="5CA00574" w:rsidR="00907B08" w:rsidRDefault="00946641" w:rsidP="00631C3C">
      <w:pPr>
        <w:rPr>
          <w:lang w:val="en-CA"/>
        </w:rPr>
      </w:pPr>
      <w:r>
        <w:rPr>
          <w:b/>
          <w:iCs/>
        </w:rPr>
        <w:t>S</w:t>
      </w:r>
      <w:r w:rsidR="00404264">
        <w:rPr>
          <w:b/>
          <w:iCs/>
        </w:rPr>
        <w:t>ystem call</w:t>
      </w:r>
      <w:r>
        <w:rPr>
          <w:iCs/>
        </w:rPr>
        <w:t xml:space="preserve"> </w:t>
      </w:r>
      <w:r w:rsidR="00404264">
        <w:rPr>
          <w:iCs/>
        </w:rPr>
        <w:t>is a special function (subroutine) in GNU C library that performs a call to the system (kernel)</w:t>
      </w:r>
      <w:r w:rsidR="00404264">
        <w:rPr>
          <w:lang w:val="en-CA"/>
        </w:rPr>
        <w:t>. It is</w:t>
      </w:r>
      <w:r w:rsidR="00404264">
        <w:rPr>
          <w:iCs/>
        </w:rPr>
        <w:t xml:space="preserve"> </w:t>
      </w:r>
      <w:r>
        <w:rPr>
          <w:iCs/>
        </w:rPr>
        <w:t>the transition</w:t>
      </w:r>
      <w:r w:rsidR="00631C3C">
        <w:rPr>
          <w:iCs/>
        </w:rPr>
        <w:t xml:space="preserve"> (interface)</w:t>
      </w:r>
      <w:r w:rsidR="001C2D94">
        <w:rPr>
          <w:iCs/>
        </w:rPr>
        <w:t xml:space="preserve"> between user and kernel space</w:t>
      </w:r>
      <w:r w:rsidR="00B87CD3">
        <w:rPr>
          <w:iCs/>
        </w:rPr>
        <w:t>.</w:t>
      </w:r>
      <w:r w:rsidR="00404264">
        <w:rPr>
          <w:lang w:val="en-CA"/>
        </w:rPr>
        <w:t xml:space="preserve"> </w:t>
      </w:r>
      <w:r w:rsidR="00907B08" w:rsidRPr="00907B08">
        <w:rPr>
          <w:lang w:val="en-CA"/>
        </w:rPr>
        <w:t xml:space="preserve">When a program </w:t>
      </w:r>
      <w:r w:rsidR="00631C3C">
        <w:rPr>
          <w:lang w:val="en-CA"/>
        </w:rPr>
        <w:t xml:space="preserve">in user space </w:t>
      </w:r>
      <w:r w:rsidR="00907B08" w:rsidRPr="00907B08">
        <w:rPr>
          <w:lang w:val="en-CA"/>
        </w:rPr>
        <w:t>makes a</w:t>
      </w:r>
      <w:r w:rsidR="00907B08">
        <w:rPr>
          <w:lang w:val="en-CA"/>
        </w:rPr>
        <w:t xml:space="preserve"> </w:t>
      </w:r>
      <w:r w:rsidR="00907B08" w:rsidRPr="00907B08">
        <w:rPr>
          <w:lang w:val="en-CA"/>
        </w:rPr>
        <w:t xml:space="preserve">system call, the arguments are packaged up and </w:t>
      </w:r>
      <w:r w:rsidR="00882358">
        <w:rPr>
          <w:lang w:val="en-CA"/>
        </w:rPr>
        <w:t>passed</w:t>
      </w:r>
      <w:r w:rsidR="00907B08" w:rsidRPr="00907B08">
        <w:rPr>
          <w:lang w:val="en-CA"/>
        </w:rPr>
        <w:t xml:space="preserve"> to the kernel, which</w:t>
      </w:r>
      <w:r w:rsidR="00907B08">
        <w:rPr>
          <w:lang w:val="en-CA"/>
        </w:rPr>
        <w:t xml:space="preserve"> </w:t>
      </w:r>
      <w:r w:rsidR="00907B08" w:rsidRPr="00907B08">
        <w:rPr>
          <w:lang w:val="en-CA"/>
        </w:rPr>
        <w:t>takes over execution of the program until the call completes</w:t>
      </w:r>
      <w:r w:rsidR="00907B08">
        <w:rPr>
          <w:lang w:val="en-CA"/>
        </w:rPr>
        <w:t>.</w:t>
      </w:r>
      <w:r>
        <w:rPr>
          <w:lang w:val="en-CA"/>
        </w:rPr>
        <w:t xml:space="preserve"> Most of Linu</w:t>
      </w:r>
      <w:r w:rsidR="00631C3C">
        <w:rPr>
          <w:lang w:val="en-CA"/>
        </w:rPr>
        <w:t xml:space="preserve">x system calls numbers are declared in </w:t>
      </w:r>
      <w:r w:rsidR="00817DF6">
        <w:rPr>
          <w:lang w:val="en-CA"/>
        </w:rPr>
        <w:t>/</w:t>
      </w:r>
      <w:proofErr w:type="spellStart"/>
      <w:r w:rsidR="00817DF6">
        <w:rPr>
          <w:lang w:val="en-CA"/>
        </w:rPr>
        <w:t>usr</w:t>
      </w:r>
      <w:proofErr w:type="spellEnd"/>
      <w:r w:rsidR="00817DF6">
        <w:rPr>
          <w:lang w:val="en-CA"/>
        </w:rPr>
        <w:t>/include/</w:t>
      </w:r>
      <w:proofErr w:type="spellStart"/>
      <w:r w:rsidR="00817DF6">
        <w:rPr>
          <w:lang w:val="en-CA"/>
        </w:rPr>
        <w:t>asm</w:t>
      </w:r>
      <w:proofErr w:type="spellEnd"/>
      <w:r w:rsidR="00817DF6">
        <w:rPr>
          <w:lang w:val="en-CA"/>
        </w:rPr>
        <w:t>/unistd_64.h</w:t>
      </w:r>
      <w:r w:rsidR="00A2491B">
        <w:rPr>
          <w:lang w:val="en-CA"/>
        </w:rPr>
        <w:t>. The transition from user to kernel mode is different in each architecture. Intel may handle differently this transition than ARM processors.</w:t>
      </w:r>
    </w:p>
    <w:p w14:paraId="55EB5B30" w14:textId="7A3CE5D9" w:rsidR="00A2491B" w:rsidRDefault="007468A7" w:rsidP="00631C3C">
      <w:pPr>
        <w:rPr>
          <w:lang w:val="en-CA"/>
        </w:rPr>
      </w:pPr>
      <w:r>
        <w:rPr>
          <w:lang w:val="en-CA"/>
        </w:rPr>
        <w:t xml:space="preserve">Linux system includes user-mode programs to initialize and manage the system and a program required to interact with the user (shell). The most important user utility is the shell which is the program that interprets commands. </w:t>
      </w:r>
    </w:p>
    <w:p w14:paraId="0A5F2BEC" w14:textId="77777777" w:rsidR="00A2491B" w:rsidRDefault="00A2491B" w:rsidP="00631C3C">
      <w:pPr>
        <w:rPr>
          <w:lang w:val="en-CA"/>
        </w:rPr>
      </w:pPr>
    </w:p>
    <w:p w14:paraId="0A85A5C1" w14:textId="77777777" w:rsidR="00A2491B" w:rsidRPr="00907B08" w:rsidRDefault="00A2491B" w:rsidP="00631C3C"/>
    <w:p w14:paraId="02C05CDD" w14:textId="77777777" w:rsidR="00264C10" w:rsidRDefault="00264C10" w:rsidP="007F2B57"/>
    <w:p w14:paraId="677BD5EC" w14:textId="77777777" w:rsidR="0050120A" w:rsidRDefault="0050120A" w:rsidP="007F2B57">
      <w:pPr>
        <w:rPr>
          <w:sz w:val="32"/>
        </w:rPr>
      </w:pPr>
      <w:r>
        <w:br w:type="page"/>
      </w:r>
    </w:p>
    <w:p w14:paraId="619F0CA1" w14:textId="7F32F00E" w:rsidR="007B6BA5" w:rsidRDefault="00F345A6" w:rsidP="00282174">
      <w:pPr>
        <w:pStyle w:val="HeadingStyle1"/>
        <w:numPr>
          <w:ilvl w:val="0"/>
          <w:numId w:val="8"/>
        </w:numPr>
      </w:pPr>
      <w:r>
        <w:lastRenderedPageBreak/>
        <w:t>Shell – Interpreter</w:t>
      </w:r>
      <w:r w:rsidR="00FE00EA">
        <w:tab/>
      </w:r>
      <w:r w:rsidR="00FE00EA">
        <w:tab/>
      </w:r>
      <w:r w:rsidR="00FE00EA">
        <w:tab/>
      </w:r>
      <w:r w:rsidR="00FE00EA">
        <w:tab/>
      </w:r>
      <w:r w:rsidR="00FE00EA">
        <w:tab/>
      </w:r>
      <w:r w:rsidR="00FE00EA">
        <w:tab/>
      </w:r>
      <w:r w:rsidR="00FE00EA">
        <w:tab/>
        <w:t>___/5</w:t>
      </w:r>
    </w:p>
    <w:p w14:paraId="158B7EC9" w14:textId="3C9D28AA" w:rsidR="00F345A6" w:rsidRPr="00F345A6" w:rsidRDefault="00F345A6" w:rsidP="00F345A6">
      <w:pPr>
        <w:rPr>
          <w:bCs/>
          <w:iCs/>
          <w:szCs w:val="28"/>
        </w:rPr>
      </w:pPr>
      <w:r w:rsidRPr="00F345A6">
        <w:rPr>
          <w:bCs/>
          <w:iCs/>
          <w:szCs w:val="28"/>
        </w:rPr>
        <w:t>The shell is a</w:t>
      </w:r>
      <w:r w:rsidR="00B32786">
        <w:rPr>
          <w:bCs/>
          <w:iCs/>
          <w:szCs w:val="28"/>
        </w:rPr>
        <w:t>n interface between user and operating system. It is</w:t>
      </w:r>
      <w:r w:rsidRPr="00F345A6">
        <w:rPr>
          <w:bCs/>
          <w:iCs/>
          <w:szCs w:val="28"/>
        </w:rPr>
        <w:t xml:space="preserve"> </w:t>
      </w:r>
      <w:r w:rsidRPr="00F345A6">
        <w:rPr>
          <w:b/>
          <w:bCs/>
          <w:iCs/>
          <w:szCs w:val="28"/>
        </w:rPr>
        <w:t>program</w:t>
      </w:r>
      <w:r w:rsidRPr="00F345A6">
        <w:rPr>
          <w:bCs/>
          <w:iCs/>
          <w:szCs w:val="28"/>
        </w:rPr>
        <w:t xml:space="preserve"> that </w:t>
      </w:r>
      <w:r w:rsidRPr="00F345A6">
        <w:rPr>
          <w:b/>
          <w:bCs/>
          <w:iCs/>
          <w:szCs w:val="28"/>
        </w:rPr>
        <w:t>interprets commands</w:t>
      </w:r>
      <w:r w:rsidR="00B32786">
        <w:rPr>
          <w:bCs/>
          <w:iCs/>
          <w:szCs w:val="28"/>
        </w:rPr>
        <w:t xml:space="preserve"> </w:t>
      </w:r>
      <w:r w:rsidRPr="00F345A6">
        <w:rPr>
          <w:bCs/>
          <w:iCs/>
          <w:szCs w:val="28"/>
        </w:rPr>
        <w:t>line by line.</w:t>
      </w:r>
    </w:p>
    <w:p w14:paraId="5172D790" w14:textId="77777777" w:rsidR="00E14DB6" w:rsidRDefault="00F345A6" w:rsidP="00F345A6">
      <w:pPr>
        <w:rPr>
          <w:szCs w:val="28"/>
        </w:rPr>
      </w:pPr>
      <w:r w:rsidRPr="00F345A6">
        <w:rPr>
          <w:szCs w:val="28"/>
        </w:rPr>
        <w:t xml:space="preserve">When Linux system boots, the last program started by </w:t>
      </w:r>
      <w:proofErr w:type="spellStart"/>
      <w:r w:rsidRPr="00F345A6">
        <w:rPr>
          <w:b/>
          <w:szCs w:val="28"/>
        </w:rPr>
        <w:t>init</w:t>
      </w:r>
      <w:proofErr w:type="spellEnd"/>
      <w:r w:rsidRPr="00F345A6">
        <w:rPr>
          <w:szCs w:val="28"/>
        </w:rPr>
        <w:t xml:space="preserve"> script is the </w:t>
      </w:r>
      <w:r w:rsidRPr="00F345A6">
        <w:rPr>
          <w:b/>
          <w:bCs/>
          <w:i/>
          <w:iCs/>
          <w:szCs w:val="28"/>
        </w:rPr>
        <w:t>shell.</w:t>
      </w:r>
      <w:r w:rsidRPr="00F345A6">
        <w:rPr>
          <w:szCs w:val="28"/>
        </w:rPr>
        <w:t xml:space="preserve"> </w:t>
      </w:r>
    </w:p>
    <w:p w14:paraId="27B355B0" w14:textId="40626DA2" w:rsidR="00F345A6" w:rsidRDefault="00E14DB6" w:rsidP="00ED2D16">
      <w:pPr>
        <w:rPr>
          <w:szCs w:val="28"/>
        </w:rPr>
      </w:pPr>
      <w:r>
        <w:rPr>
          <w:szCs w:val="28"/>
        </w:rPr>
        <w:t xml:space="preserve">The shell expects an input </w:t>
      </w:r>
      <w:r w:rsidR="00F345A6" w:rsidRPr="00F345A6">
        <w:rPr>
          <w:szCs w:val="28"/>
        </w:rPr>
        <w:t xml:space="preserve">from </w:t>
      </w:r>
      <w:r w:rsidR="00F345A6">
        <w:rPr>
          <w:szCs w:val="28"/>
        </w:rPr>
        <w:t>standard input</w:t>
      </w:r>
      <w:r w:rsidR="00ED2D16">
        <w:rPr>
          <w:szCs w:val="28"/>
        </w:rPr>
        <w:t xml:space="preserve"> (STDIN)</w:t>
      </w:r>
      <w:r w:rsidR="00F345A6">
        <w:rPr>
          <w:szCs w:val="28"/>
        </w:rPr>
        <w:t xml:space="preserve"> such as </w:t>
      </w:r>
      <w:r w:rsidR="00F345A6" w:rsidRPr="00F345A6">
        <w:rPr>
          <w:szCs w:val="28"/>
        </w:rPr>
        <w:t>the keyboard</w:t>
      </w:r>
      <w:r>
        <w:rPr>
          <w:szCs w:val="28"/>
        </w:rPr>
        <w:t xml:space="preserve"> then p</w:t>
      </w:r>
      <w:r w:rsidR="00F345A6" w:rsidRPr="00E14DB6">
        <w:rPr>
          <w:szCs w:val="28"/>
        </w:rPr>
        <w:t xml:space="preserve">arses the </w:t>
      </w:r>
      <w:r>
        <w:rPr>
          <w:szCs w:val="28"/>
        </w:rPr>
        <w:t>input</w:t>
      </w:r>
      <w:r w:rsidR="00ED2D16">
        <w:rPr>
          <w:szCs w:val="28"/>
        </w:rPr>
        <w:t xml:space="preserve"> line</w:t>
      </w:r>
      <w:r w:rsidR="00F345A6" w:rsidRPr="00E14DB6">
        <w:rPr>
          <w:szCs w:val="28"/>
        </w:rPr>
        <w:t xml:space="preserve"> into individual tokens (“words” separated by whitespace)</w:t>
      </w:r>
      <w:r>
        <w:rPr>
          <w:szCs w:val="28"/>
        </w:rPr>
        <w:t xml:space="preserve"> , it </w:t>
      </w:r>
      <w:r>
        <w:t>organizes</w:t>
      </w:r>
      <w:r w:rsidR="00F345A6" w:rsidRPr="00E14DB6">
        <w:t xml:space="preserve"> the tokens into </w:t>
      </w:r>
      <w:r>
        <w:t xml:space="preserve">an array of </w:t>
      </w:r>
      <w:r w:rsidR="00F345A6" w:rsidRPr="00E14DB6">
        <w:t xml:space="preserve">parameters </w:t>
      </w:r>
      <w:r>
        <w:t xml:space="preserve">that </w:t>
      </w:r>
      <w:r w:rsidR="00ED2D16">
        <w:t xml:space="preserve">are passed to </w:t>
      </w:r>
      <w:r w:rsidR="00F345A6" w:rsidRPr="00E14DB6">
        <w:t>exec</w:t>
      </w:r>
      <w:r w:rsidR="00ED2D16" w:rsidRPr="00E14DB6">
        <w:t xml:space="preserve"> </w:t>
      </w:r>
      <w:r w:rsidR="00ED2D16">
        <w:t>() function</w:t>
      </w:r>
      <w:r w:rsidR="00DF4A33">
        <w:t>s</w:t>
      </w:r>
      <w:r w:rsidR="00F345A6" w:rsidRPr="00E14DB6">
        <w:t>.</w:t>
      </w:r>
      <w:r w:rsidR="00F345A6" w:rsidRPr="00463ACF">
        <w:rPr>
          <w:sz w:val="28"/>
          <w:szCs w:val="28"/>
        </w:rPr>
        <w:t xml:space="preserve"> </w:t>
      </w:r>
      <w:r w:rsidR="00682583">
        <w:rPr>
          <w:szCs w:val="28"/>
        </w:rPr>
        <w:t xml:space="preserve">The </w:t>
      </w:r>
      <w:proofErr w:type="gramStart"/>
      <w:r w:rsidR="00682583">
        <w:rPr>
          <w:szCs w:val="28"/>
        </w:rPr>
        <w:t>fork(</w:t>
      </w:r>
      <w:proofErr w:type="gramEnd"/>
      <w:r w:rsidR="00682583">
        <w:rPr>
          <w:szCs w:val="28"/>
        </w:rPr>
        <w:t xml:space="preserve">) system call clones a new process (child process) which will execute the program. </w:t>
      </w:r>
      <w:r w:rsidR="004C3895">
        <w:rPr>
          <w:szCs w:val="28"/>
        </w:rPr>
        <w:t xml:space="preserve">The </w:t>
      </w:r>
      <w:proofErr w:type="spellStart"/>
      <w:proofErr w:type="gramStart"/>
      <w:r w:rsidR="004C3895">
        <w:rPr>
          <w:szCs w:val="28"/>
        </w:rPr>
        <w:t>execvp</w:t>
      </w:r>
      <w:proofErr w:type="spellEnd"/>
      <w:r w:rsidR="004C3895">
        <w:rPr>
          <w:szCs w:val="28"/>
        </w:rPr>
        <w:t>(</w:t>
      </w:r>
      <w:proofErr w:type="gramEnd"/>
      <w:r w:rsidR="004C3895">
        <w:rPr>
          <w:szCs w:val="28"/>
        </w:rPr>
        <w:t xml:space="preserve">) function provide an array of pointers that represent the available list </w:t>
      </w:r>
      <w:r w:rsidR="00682583">
        <w:rPr>
          <w:szCs w:val="28"/>
        </w:rPr>
        <w:t xml:space="preserve">of arguments </w:t>
      </w:r>
      <w:r w:rsidR="004C3895">
        <w:rPr>
          <w:szCs w:val="28"/>
        </w:rPr>
        <w:t>to the new process (child process)</w:t>
      </w:r>
      <w:r w:rsidR="00682583">
        <w:rPr>
          <w:szCs w:val="28"/>
        </w:rPr>
        <w:t xml:space="preserve">. </w:t>
      </w:r>
      <w:r w:rsidR="00682583" w:rsidRPr="00E14DB6">
        <w:rPr>
          <w:szCs w:val="28"/>
        </w:rPr>
        <w:t xml:space="preserve">The </w:t>
      </w:r>
      <w:r w:rsidR="00682583">
        <w:rPr>
          <w:szCs w:val="28"/>
        </w:rPr>
        <w:t>first argument is the pathname of the program to be executed.</w:t>
      </w:r>
    </w:p>
    <w:p w14:paraId="07A8409F" w14:textId="77777777" w:rsidR="00682583" w:rsidRDefault="00682583" w:rsidP="00ED2D16">
      <w:pPr>
        <w:rPr>
          <w:szCs w:val="28"/>
        </w:rPr>
      </w:pPr>
    </w:p>
    <w:p w14:paraId="5E157CF3" w14:textId="77777777" w:rsidR="00682583" w:rsidRPr="00682583" w:rsidRDefault="00682583" w:rsidP="00682583">
      <w:pPr>
        <w:rPr>
          <w:b/>
          <w:szCs w:val="28"/>
        </w:rPr>
      </w:pPr>
      <w:r w:rsidRPr="00682583">
        <w:rPr>
          <w:b/>
          <w:szCs w:val="28"/>
        </w:rPr>
        <w:t>Environment variables</w:t>
      </w:r>
    </w:p>
    <w:p w14:paraId="79676D7C" w14:textId="77777777" w:rsidR="00682583" w:rsidRPr="00682583" w:rsidRDefault="00682583" w:rsidP="00682583">
      <w:pPr>
        <w:autoSpaceDE w:val="0"/>
        <w:rPr>
          <w:b/>
          <w:szCs w:val="28"/>
        </w:rPr>
      </w:pPr>
    </w:p>
    <w:p w14:paraId="347F659E" w14:textId="6533DF02" w:rsidR="00682583" w:rsidRPr="00682583" w:rsidRDefault="00682583" w:rsidP="00682583">
      <w:pPr>
        <w:autoSpaceDE w:val="0"/>
        <w:rPr>
          <w:rFonts w:ascii="Courier New" w:hAnsi="Courier New" w:cs="Courier New"/>
          <w:b/>
          <w:bCs/>
          <w:szCs w:val="28"/>
        </w:rPr>
      </w:pPr>
      <w:r w:rsidRPr="00682583">
        <w:rPr>
          <w:szCs w:val="28"/>
        </w:rPr>
        <w:t xml:space="preserve">Each program, when started, receives a set of </w:t>
      </w:r>
      <w:r w:rsidRPr="00682583">
        <w:rPr>
          <w:i/>
          <w:iCs/>
          <w:szCs w:val="28"/>
        </w:rPr>
        <w:t>command line parameters</w:t>
      </w:r>
      <w:r w:rsidRPr="00682583">
        <w:rPr>
          <w:szCs w:val="28"/>
        </w:rPr>
        <w:t xml:space="preserve"> and a set of </w:t>
      </w:r>
      <w:r w:rsidRPr="00682583">
        <w:rPr>
          <w:i/>
          <w:iCs/>
          <w:szCs w:val="28"/>
        </w:rPr>
        <w:t>environment variables</w:t>
      </w:r>
      <w:r w:rsidRPr="00682583">
        <w:rPr>
          <w:szCs w:val="28"/>
        </w:rPr>
        <w:t xml:space="preserve">. To list all environment variables, use command </w:t>
      </w:r>
      <w:proofErr w:type="spellStart"/>
      <w:r w:rsidRPr="00682583">
        <w:rPr>
          <w:rFonts w:ascii="Courier New" w:hAnsi="Courier New" w:cs="Courier New"/>
          <w:b/>
          <w:bCs/>
          <w:szCs w:val="28"/>
        </w:rPr>
        <w:t>env</w:t>
      </w:r>
      <w:proofErr w:type="spellEnd"/>
      <w:r w:rsidRPr="00682583">
        <w:rPr>
          <w:szCs w:val="28"/>
        </w:rPr>
        <w:t xml:space="preserve">. To find the value of the environment variable PATH, </w:t>
      </w:r>
      <w:r w:rsidRPr="00682583">
        <w:rPr>
          <w:i/>
          <w:iCs/>
          <w:szCs w:val="28"/>
        </w:rPr>
        <w:t>pipe</w:t>
      </w:r>
      <w:r w:rsidRPr="00682583">
        <w:rPr>
          <w:szCs w:val="28"/>
        </w:rPr>
        <w:t xml:space="preserve"> the output of command </w:t>
      </w:r>
      <w:proofErr w:type="spellStart"/>
      <w:r w:rsidRPr="00682583">
        <w:rPr>
          <w:rFonts w:ascii="Courier New" w:hAnsi="Courier New" w:cs="Courier New"/>
          <w:b/>
          <w:bCs/>
          <w:szCs w:val="28"/>
        </w:rPr>
        <w:t>env</w:t>
      </w:r>
      <w:proofErr w:type="spellEnd"/>
      <w:r w:rsidRPr="00682583">
        <w:rPr>
          <w:szCs w:val="28"/>
        </w:rPr>
        <w:t xml:space="preserve"> to input of command </w:t>
      </w:r>
      <w:r w:rsidRPr="00682583">
        <w:rPr>
          <w:rFonts w:ascii="Courier New" w:hAnsi="Courier New" w:cs="Courier New"/>
          <w:b/>
          <w:bCs/>
          <w:szCs w:val="28"/>
        </w:rPr>
        <w:t>grep</w:t>
      </w:r>
    </w:p>
    <w:p w14:paraId="166A3C83" w14:textId="77777777" w:rsidR="00682583" w:rsidRPr="00682583" w:rsidRDefault="00682583" w:rsidP="00682583">
      <w:pPr>
        <w:ind w:left="2160" w:firstLine="720"/>
        <w:rPr>
          <w:sz w:val="18"/>
        </w:rPr>
      </w:pPr>
      <w:proofErr w:type="spellStart"/>
      <w:proofErr w:type="gramStart"/>
      <w:r w:rsidRPr="00682583">
        <w:rPr>
          <w:rFonts w:ascii="Courier New" w:hAnsi="Courier New" w:cs="Courier New"/>
          <w:b/>
          <w:bCs/>
          <w:szCs w:val="28"/>
        </w:rPr>
        <w:t>env</w:t>
      </w:r>
      <w:proofErr w:type="spellEnd"/>
      <w:proofErr w:type="gramEnd"/>
      <w:r w:rsidRPr="00682583">
        <w:rPr>
          <w:rFonts w:ascii="Courier New" w:hAnsi="Courier New" w:cs="Courier New"/>
          <w:b/>
          <w:bCs/>
          <w:szCs w:val="28"/>
        </w:rPr>
        <w:t xml:space="preserve"> | grep PATH</w:t>
      </w:r>
    </w:p>
    <w:p w14:paraId="04A02677" w14:textId="77777777" w:rsidR="00682583" w:rsidRPr="00682583" w:rsidRDefault="00682583" w:rsidP="00682583">
      <w:pPr>
        <w:autoSpaceDE w:val="0"/>
        <w:rPr>
          <w:sz w:val="18"/>
        </w:rPr>
      </w:pPr>
    </w:p>
    <w:p w14:paraId="0EF0518A" w14:textId="77777777" w:rsidR="00682583" w:rsidRPr="00682583" w:rsidRDefault="00682583" w:rsidP="00682583">
      <w:pPr>
        <w:autoSpaceDE w:val="0"/>
        <w:rPr>
          <w:szCs w:val="28"/>
        </w:rPr>
      </w:pPr>
    </w:p>
    <w:p w14:paraId="20D3B147" w14:textId="77777777" w:rsidR="00EA26E8" w:rsidRPr="00EA26E8" w:rsidRDefault="00EA26E8" w:rsidP="00EA26E8">
      <w:pPr>
        <w:autoSpaceDE w:val="0"/>
        <w:rPr>
          <w:szCs w:val="28"/>
        </w:rPr>
      </w:pPr>
      <w:r w:rsidRPr="00EA26E8">
        <w:rPr>
          <w:szCs w:val="28"/>
        </w:rPr>
        <w:t xml:space="preserve">There are different types of shells and </w:t>
      </w:r>
      <w:r w:rsidRPr="00EA26E8">
        <w:rPr>
          <w:bCs/>
          <w:szCs w:val="28"/>
        </w:rPr>
        <w:t>each shell has its own prompt and environment.</w:t>
      </w:r>
    </w:p>
    <w:p w14:paraId="7444C72F" w14:textId="77777777" w:rsidR="00EA26E8" w:rsidRPr="00EA26E8" w:rsidRDefault="00EA26E8" w:rsidP="00EA26E8">
      <w:pPr>
        <w:rPr>
          <w:szCs w:val="28"/>
        </w:rPr>
      </w:pPr>
    </w:p>
    <w:p w14:paraId="0D9A4E1D" w14:textId="77777777" w:rsidR="00EA26E8" w:rsidRPr="00EA26E8" w:rsidRDefault="00EA26E8" w:rsidP="00EA26E8">
      <w:pPr>
        <w:numPr>
          <w:ilvl w:val="0"/>
          <w:numId w:val="27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 xml:space="preserve">Use the command </w:t>
      </w:r>
      <w:r w:rsidRPr="00EA26E8">
        <w:rPr>
          <w:b/>
          <w:bCs/>
          <w:szCs w:val="28"/>
        </w:rPr>
        <w:t>cat   /</w:t>
      </w:r>
      <w:proofErr w:type="spellStart"/>
      <w:r w:rsidRPr="00EA26E8">
        <w:rPr>
          <w:b/>
          <w:bCs/>
          <w:szCs w:val="28"/>
        </w:rPr>
        <w:t>etc</w:t>
      </w:r>
      <w:proofErr w:type="spellEnd"/>
      <w:r w:rsidRPr="00EA26E8">
        <w:rPr>
          <w:b/>
          <w:bCs/>
          <w:szCs w:val="28"/>
        </w:rPr>
        <w:t>/shells</w:t>
      </w:r>
      <w:r w:rsidRPr="00EA26E8">
        <w:rPr>
          <w:bCs/>
          <w:szCs w:val="28"/>
        </w:rPr>
        <w:t xml:space="preserve"> to display current shells supported by Linux.</w:t>
      </w:r>
    </w:p>
    <w:p w14:paraId="73B361B5" w14:textId="77777777" w:rsidR="00EA26E8" w:rsidRPr="00EA26E8" w:rsidRDefault="00EA26E8" w:rsidP="00EA26E8">
      <w:pPr>
        <w:numPr>
          <w:ilvl w:val="0"/>
          <w:numId w:val="27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 xml:space="preserve">Use the following commands to find the current shell </w:t>
      </w:r>
    </w:p>
    <w:p w14:paraId="43B85F47" w14:textId="77777777" w:rsidR="00EA26E8" w:rsidRPr="00EA26E8" w:rsidRDefault="00EA26E8" w:rsidP="00EA26E8">
      <w:pPr>
        <w:numPr>
          <w:ilvl w:val="1"/>
          <w:numId w:val="27"/>
        </w:numPr>
        <w:suppressAutoHyphens/>
        <w:autoSpaceDE w:val="0"/>
        <w:spacing w:line="240" w:lineRule="auto"/>
        <w:rPr>
          <w:bCs/>
          <w:szCs w:val="28"/>
        </w:rPr>
      </w:pPr>
      <w:proofErr w:type="gramStart"/>
      <w:r w:rsidRPr="00EA26E8">
        <w:rPr>
          <w:b/>
          <w:bCs/>
          <w:szCs w:val="28"/>
        </w:rPr>
        <w:t>echo</w:t>
      </w:r>
      <w:proofErr w:type="gramEnd"/>
      <w:r w:rsidRPr="00EA26E8">
        <w:rPr>
          <w:b/>
          <w:bCs/>
          <w:szCs w:val="28"/>
        </w:rPr>
        <w:t xml:space="preserve"> $0</w:t>
      </w:r>
      <w:r w:rsidRPr="00EA26E8">
        <w:rPr>
          <w:bCs/>
          <w:szCs w:val="28"/>
        </w:rPr>
        <w:t xml:space="preserve"> to find out the name of the program running. </w:t>
      </w:r>
    </w:p>
    <w:p w14:paraId="132C10D2" w14:textId="77777777" w:rsidR="00EA26E8" w:rsidRPr="00EA26E8" w:rsidRDefault="00EA26E8" w:rsidP="00EA26E8">
      <w:pPr>
        <w:numPr>
          <w:ilvl w:val="1"/>
          <w:numId w:val="27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 xml:space="preserve">Use the command </w:t>
      </w:r>
      <w:r w:rsidRPr="00EA26E8">
        <w:rPr>
          <w:b/>
          <w:bCs/>
          <w:szCs w:val="28"/>
        </w:rPr>
        <w:t>echo $SHELL</w:t>
      </w:r>
      <w:r w:rsidRPr="00EA26E8">
        <w:rPr>
          <w:bCs/>
          <w:szCs w:val="28"/>
        </w:rPr>
        <w:t xml:space="preserve">. </w:t>
      </w:r>
    </w:p>
    <w:p w14:paraId="1C8DFC97" w14:textId="77777777" w:rsidR="00EA26E8" w:rsidRPr="00EA26E8" w:rsidRDefault="00EA26E8" w:rsidP="00EA26E8">
      <w:pPr>
        <w:numPr>
          <w:ilvl w:val="1"/>
          <w:numId w:val="27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 xml:space="preserve">Use the command </w:t>
      </w:r>
      <w:proofErr w:type="spellStart"/>
      <w:r w:rsidRPr="00EA26E8">
        <w:rPr>
          <w:b/>
          <w:bCs/>
          <w:i/>
          <w:szCs w:val="28"/>
        </w:rPr>
        <w:t>ps</w:t>
      </w:r>
      <w:proofErr w:type="spellEnd"/>
      <w:r w:rsidRPr="00EA26E8">
        <w:rPr>
          <w:b/>
          <w:bCs/>
          <w:szCs w:val="28"/>
        </w:rPr>
        <w:t xml:space="preserve"> </w:t>
      </w:r>
      <w:r w:rsidRPr="00EA26E8">
        <w:rPr>
          <w:bCs/>
          <w:szCs w:val="28"/>
        </w:rPr>
        <w:t>to list processes.</w:t>
      </w:r>
    </w:p>
    <w:p w14:paraId="7C717A8F" w14:textId="77777777" w:rsidR="00EA26E8" w:rsidRPr="00EA26E8" w:rsidRDefault="00EA26E8" w:rsidP="00EA26E8">
      <w:pPr>
        <w:widowControl w:val="0"/>
        <w:autoSpaceDE w:val="0"/>
        <w:ind w:left="720"/>
        <w:rPr>
          <w:bCs/>
          <w:szCs w:val="28"/>
        </w:rPr>
      </w:pPr>
    </w:p>
    <w:p w14:paraId="2877B8A9" w14:textId="77777777" w:rsidR="00EA26E8" w:rsidRDefault="00EA26E8" w:rsidP="00EA26E8">
      <w:pPr>
        <w:widowControl w:val="0"/>
        <w:numPr>
          <w:ilvl w:val="0"/>
          <w:numId w:val="27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>What is the default shell for the current user? Find out by editing the file /</w:t>
      </w:r>
      <w:proofErr w:type="spellStart"/>
      <w:r w:rsidRPr="00EA26E8">
        <w:rPr>
          <w:bCs/>
          <w:szCs w:val="28"/>
        </w:rPr>
        <w:t>etc</w:t>
      </w:r>
      <w:proofErr w:type="spellEnd"/>
      <w:r w:rsidRPr="00EA26E8">
        <w:rPr>
          <w:bCs/>
          <w:szCs w:val="28"/>
        </w:rPr>
        <w:t>/</w:t>
      </w:r>
      <w:proofErr w:type="spellStart"/>
      <w:r w:rsidRPr="00EA26E8">
        <w:rPr>
          <w:bCs/>
          <w:szCs w:val="28"/>
        </w:rPr>
        <w:t>passwd</w:t>
      </w:r>
      <w:proofErr w:type="spellEnd"/>
    </w:p>
    <w:p w14:paraId="652D4AC9" w14:textId="77777777" w:rsidR="00EA26E8" w:rsidRPr="00EA26E8" w:rsidRDefault="00EA26E8" w:rsidP="00EA26E8">
      <w:pPr>
        <w:widowControl w:val="0"/>
        <w:suppressAutoHyphens/>
        <w:autoSpaceDE w:val="0"/>
        <w:spacing w:line="240" w:lineRule="auto"/>
        <w:ind w:left="283"/>
        <w:rPr>
          <w:bCs/>
          <w:szCs w:val="28"/>
        </w:rPr>
      </w:pPr>
    </w:p>
    <w:p w14:paraId="13F3F6DA" w14:textId="77777777" w:rsidR="00EA26E8" w:rsidRPr="00EA26E8" w:rsidRDefault="00EA26E8" w:rsidP="00EA26E8">
      <w:pPr>
        <w:autoSpaceDE w:val="0"/>
        <w:rPr>
          <w:bCs/>
          <w:szCs w:val="28"/>
        </w:rPr>
      </w:pPr>
    </w:p>
    <w:p w14:paraId="1151B94D" w14:textId="77777777" w:rsidR="00EA26E8" w:rsidRPr="00EA26E8" w:rsidRDefault="00EA26E8" w:rsidP="00EA26E8">
      <w:pPr>
        <w:numPr>
          <w:ilvl w:val="0"/>
          <w:numId w:val="27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 xml:space="preserve">To terminate the current shell session you can type the command </w:t>
      </w:r>
      <w:r w:rsidRPr="00EA26E8">
        <w:rPr>
          <w:b/>
          <w:bCs/>
          <w:szCs w:val="28"/>
        </w:rPr>
        <w:t>exit</w:t>
      </w:r>
      <w:r w:rsidRPr="00EA26E8">
        <w:rPr>
          <w:bCs/>
          <w:szCs w:val="28"/>
        </w:rPr>
        <w:t xml:space="preserve"> or press </w:t>
      </w:r>
      <w:r w:rsidRPr="00EA26E8">
        <w:rPr>
          <w:b/>
          <w:bCs/>
          <w:szCs w:val="28"/>
        </w:rPr>
        <w:t>Ctrl-d.</w:t>
      </w:r>
    </w:p>
    <w:p w14:paraId="361A3F10" w14:textId="77777777" w:rsidR="00EA26E8" w:rsidRPr="00EA26E8" w:rsidRDefault="00EA26E8" w:rsidP="00EA26E8">
      <w:pPr>
        <w:numPr>
          <w:ilvl w:val="0"/>
          <w:numId w:val="27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 xml:space="preserve">Each shell has its own environment. Use the </w:t>
      </w:r>
      <w:r w:rsidRPr="00EA26E8">
        <w:rPr>
          <w:b/>
          <w:bCs/>
          <w:szCs w:val="28"/>
        </w:rPr>
        <w:t>set | more</w:t>
      </w:r>
      <w:r w:rsidRPr="00EA26E8">
        <w:rPr>
          <w:bCs/>
          <w:szCs w:val="28"/>
        </w:rPr>
        <w:t xml:space="preserve"> or </w:t>
      </w:r>
      <w:proofErr w:type="spellStart"/>
      <w:r w:rsidRPr="00EA26E8">
        <w:rPr>
          <w:b/>
          <w:bCs/>
          <w:szCs w:val="28"/>
        </w:rPr>
        <w:t>env</w:t>
      </w:r>
      <w:proofErr w:type="spellEnd"/>
      <w:r w:rsidRPr="00EA26E8">
        <w:rPr>
          <w:b/>
          <w:bCs/>
          <w:szCs w:val="28"/>
        </w:rPr>
        <w:t xml:space="preserve"> | more</w:t>
      </w:r>
      <w:r w:rsidRPr="00EA26E8">
        <w:rPr>
          <w:bCs/>
          <w:szCs w:val="28"/>
        </w:rPr>
        <w:t xml:space="preserve"> commands to verify each shell environment and identify the different system variables. </w:t>
      </w:r>
      <w:r w:rsidRPr="00EA26E8">
        <w:rPr>
          <w:szCs w:val="28"/>
        </w:rPr>
        <w:t>You can also use echo $VARIABLE_NAME to verify the content of individual variable</w:t>
      </w:r>
    </w:p>
    <w:p w14:paraId="0F16F31E" w14:textId="77777777" w:rsidR="00EA26E8" w:rsidRDefault="00EA26E8" w:rsidP="00EA26E8">
      <w:pPr>
        <w:suppressAutoHyphens/>
        <w:autoSpaceDE w:val="0"/>
        <w:spacing w:line="240" w:lineRule="auto"/>
        <w:rPr>
          <w:szCs w:val="28"/>
        </w:rPr>
      </w:pPr>
    </w:p>
    <w:p w14:paraId="7E7991A6" w14:textId="77777777" w:rsidR="00EA26E8" w:rsidRDefault="00EA26E8" w:rsidP="00EA26E8">
      <w:pPr>
        <w:suppressAutoHyphens/>
        <w:autoSpaceDE w:val="0"/>
        <w:spacing w:line="240" w:lineRule="auto"/>
        <w:rPr>
          <w:szCs w:val="28"/>
        </w:rPr>
      </w:pPr>
    </w:p>
    <w:p w14:paraId="051F78E9" w14:textId="77777777" w:rsidR="003D51D2" w:rsidRDefault="00EA26E8" w:rsidP="00EA26E8">
      <w:pPr>
        <w:suppressAutoHyphens/>
        <w:autoSpaceDE w:val="0"/>
        <w:spacing w:line="240" w:lineRule="auto"/>
        <w:rPr>
          <w:szCs w:val="28"/>
        </w:rPr>
      </w:pPr>
      <w:r>
        <w:rPr>
          <w:szCs w:val="28"/>
        </w:rPr>
        <w:t xml:space="preserve">     Demo to instructor the following:</w:t>
      </w:r>
      <w:r w:rsidR="003D51D2">
        <w:rPr>
          <w:szCs w:val="28"/>
        </w:rPr>
        <w:t xml:space="preserve"> </w:t>
      </w:r>
    </w:p>
    <w:p w14:paraId="18D57FA6" w14:textId="0A24DEAB" w:rsidR="00EA26E8" w:rsidRDefault="003D51D2" w:rsidP="003D51D2">
      <w:pPr>
        <w:pStyle w:val="ListParagraph"/>
        <w:numPr>
          <w:ilvl w:val="1"/>
          <w:numId w:val="27"/>
        </w:numPr>
        <w:suppressAutoHyphens/>
        <w:autoSpaceDE w:val="0"/>
        <w:spacing w:line="240" w:lineRule="auto"/>
        <w:rPr>
          <w:szCs w:val="28"/>
        </w:rPr>
      </w:pPr>
      <w:r w:rsidRPr="003D51D2">
        <w:rPr>
          <w:szCs w:val="28"/>
        </w:rPr>
        <w:t xml:space="preserve">In Bash display </w:t>
      </w:r>
      <w:r>
        <w:rPr>
          <w:szCs w:val="28"/>
        </w:rPr>
        <w:t xml:space="preserve">and explain the purpose </w:t>
      </w:r>
      <w:r w:rsidRPr="003D51D2">
        <w:rPr>
          <w:szCs w:val="28"/>
        </w:rPr>
        <w:t>PS1 and PATH</w:t>
      </w:r>
      <w:r>
        <w:rPr>
          <w:szCs w:val="28"/>
        </w:rPr>
        <w:t xml:space="preserve"> variables</w:t>
      </w:r>
    </w:p>
    <w:p w14:paraId="064F1FC1" w14:textId="185A185B" w:rsidR="003D51D2" w:rsidRDefault="003D51D2" w:rsidP="003D51D2">
      <w:pPr>
        <w:pStyle w:val="ListParagraph"/>
        <w:numPr>
          <w:ilvl w:val="1"/>
          <w:numId w:val="27"/>
        </w:numPr>
        <w:suppressAutoHyphens/>
        <w:autoSpaceDE w:val="0"/>
        <w:spacing w:line="240" w:lineRule="auto"/>
        <w:rPr>
          <w:szCs w:val="28"/>
        </w:rPr>
      </w:pPr>
      <w:r>
        <w:rPr>
          <w:szCs w:val="28"/>
        </w:rPr>
        <w:t xml:space="preserve">Modify  PS1 variable to modify the prompt </w:t>
      </w:r>
    </w:p>
    <w:p w14:paraId="2481D029" w14:textId="29CDA50A" w:rsidR="003D51D2" w:rsidRDefault="003D51D2" w:rsidP="003D51D2">
      <w:pPr>
        <w:pStyle w:val="ListParagraph"/>
        <w:numPr>
          <w:ilvl w:val="1"/>
          <w:numId w:val="27"/>
        </w:numPr>
        <w:suppressAutoHyphens/>
        <w:autoSpaceDE w:val="0"/>
        <w:spacing w:line="240" w:lineRule="auto"/>
        <w:rPr>
          <w:szCs w:val="28"/>
        </w:rPr>
      </w:pPr>
      <w:r>
        <w:rPr>
          <w:szCs w:val="28"/>
        </w:rPr>
        <w:t>Modify the variable PATH by adding  a dot(.) to current path</w:t>
      </w:r>
    </w:p>
    <w:p w14:paraId="2E6589DD" w14:textId="731463DA" w:rsidR="003D51D2" w:rsidRPr="003D51D2" w:rsidRDefault="00175505" w:rsidP="003D51D2">
      <w:pPr>
        <w:pStyle w:val="ListParagraph"/>
        <w:numPr>
          <w:ilvl w:val="1"/>
          <w:numId w:val="27"/>
        </w:numPr>
        <w:suppressAutoHyphens/>
        <w:autoSpaceDE w:val="0"/>
        <w:spacing w:line="240" w:lineRule="auto"/>
        <w:rPr>
          <w:szCs w:val="28"/>
        </w:rPr>
      </w:pPr>
      <w:r>
        <w:rPr>
          <w:szCs w:val="28"/>
        </w:rPr>
        <w:t>Display and explain the purpose of the hidden file called .</w:t>
      </w:r>
      <w:proofErr w:type="spellStart"/>
      <w:r>
        <w:rPr>
          <w:szCs w:val="28"/>
        </w:rPr>
        <w:t>bashrc</w:t>
      </w:r>
      <w:proofErr w:type="spellEnd"/>
    </w:p>
    <w:p w14:paraId="14B78D19" w14:textId="74EE2DDF" w:rsidR="00504291" w:rsidRDefault="003D51D2" w:rsidP="00504291">
      <w:pPr>
        <w:suppressAutoHyphens/>
        <w:autoSpaceDE w:val="0"/>
        <w:spacing w:line="240" w:lineRule="auto"/>
        <w:rPr>
          <w:sz w:val="28"/>
          <w:szCs w:val="28"/>
          <w:lang w:val="en"/>
        </w:rPr>
      </w:pPr>
      <w:r>
        <w:rPr>
          <w:szCs w:val="28"/>
        </w:rPr>
        <w:t xml:space="preserve">     </w:t>
      </w:r>
      <w:r w:rsidR="00504291">
        <w:rPr>
          <w:szCs w:val="28"/>
        </w:rPr>
        <w:t xml:space="preserve">                         </w:t>
      </w:r>
    </w:p>
    <w:tbl>
      <w:tblPr>
        <w:tblpPr w:leftFromText="180" w:rightFromText="180" w:vertAnchor="text" w:horzAnchor="margin" w:tblpXSpec="center" w:tblpY="-2"/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830"/>
      </w:tblGrid>
      <w:tr w:rsidR="00504291" w14:paraId="784575F9" w14:textId="77777777" w:rsidTr="007E4AE8">
        <w:trPr>
          <w:trHeight w:val="350"/>
        </w:trPr>
        <w:tc>
          <w:tcPr>
            <w:tcW w:w="47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60ACC508" w14:textId="77777777" w:rsidR="00504291" w:rsidRDefault="00504291" w:rsidP="007E4AE8">
            <w:pPr>
              <w:tabs>
                <w:tab w:val="left" w:pos="690"/>
              </w:tabs>
              <w:jc w:val="center"/>
            </w:pPr>
            <w:r>
              <w:rPr>
                <w:b/>
              </w:rPr>
              <w:t>ASK THE INSTRUCTOR TO SIGN OFF</w:t>
            </w:r>
          </w:p>
        </w:tc>
        <w:tc>
          <w:tcPr>
            <w:tcW w:w="8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5F0FB2A6" w14:textId="77777777" w:rsidR="00504291" w:rsidRDefault="00504291" w:rsidP="007E4AE8">
            <w:pPr>
              <w:tabs>
                <w:tab w:val="left" w:pos="690"/>
              </w:tabs>
              <w:snapToGrid w:val="0"/>
            </w:pPr>
          </w:p>
        </w:tc>
      </w:tr>
    </w:tbl>
    <w:p w14:paraId="1BCBD256" w14:textId="77777777" w:rsidR="00504291" w:rsidRDefault="00504291" w:rsidP="005042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47E7A7A" w14:textId="006A1476" w:rsidR="00282174" w:rsidRDefault="00504291" w:rsidP="00282174">
      <w:pPr>
        <w:pStyle w:val="HeadingStyle1"/>
      </w:pPr>
      <w:bookmarkStart w:id="6" w:name="_Toc472385059"/>
      <w:r>
        <w:lastRenderedPageBreak/>
        <w:t>2</w:t>
      </w:r>
      <w:r w:rsidR="00FB3AC4">
        <w:t>.0</w:t>
      </w:r>
      <w:r w:rsidR="00FB3AC4">
        <w:tab/>
      </w:r>
      <w:bookmarkEnd w:id="6"/>
      <w:r w:rsidR="00A42E55">
        <w:t>C Programming</w:t>
      </w:r>
      <w:r w:rsidR="00FE00EA">
        <w:t xml:space="preserve">                                                     ____/5</w:t>
      </w:r>
    </w:p>
    <w:p w14:paraId="3C26142C" w14:textId="77777777" w:rsidR="00A42E55" w:rsidRPr="00A42E55" w:rsidRDefault="00A42E55" w:rsidP="00A42E55">
      <w:pPr>
        <w:rPr>
          <w:sz w:val="24"/>
          <w:szCs w:val="28"/>
        </w:rPr>
      </w:pPr>
      <w:bookmarkStart w:id="7" w:name="_Toc472385060"/>
      <w:r w:rsidRPr="00A42E55">
        <w:rPr>
          <w:sz w:val="24"/>
          <w:szCs w:val="28"/>
        </w:rPr>
        <w:t>Most operating systems are written in C programming Language. The objective of this section is to identify C program components, compile and run C code.</w:t>
      </w:r>
    </w:p>
    <w:p w14:paraId="1BE0AD49" w14:textId="77777777" w:rsidR="00A42E55" w:rsidRPr="00A42E55" w:rsidRDefault="00A42E55" w:rsidP="00A42E55">
      <w:pPr>
        <w:rPr>
          <w:b/>
          <w:sz w:val="24"/>
          <w:szCs w:val="28"/>
        </w:rPr>
      </w:pPr>
    </w:p>
    <w:p w14:paraId="15648012" w14:textId="77777777" w:rsidR="00A42E55" w:rsidRDefault="00A42E55" w:rsidP="00A42E55">
      <w:pPr>
        <w:numPr>
          <w:ilvl w:val="0"/>
          <w:numId w:val="32"/>
        </w:numPr>
        <w:suppressAutoHyphens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Identify C program components</w:t>
      </w:r>
    </w:p>
    <w:p w14:paraId="4B91EF01" w14:textId="77777777" w:rsidR="00A42E55" w:rsidRDefault="00A42E55" w:rsidP="00A42E55">
      <w:pPr>
        <w:ind w:left="360"/>
        <w:rPr>
          <w:b/>
          <w:sz w:val="28"/>
          <w:szCs w:val="28"/>
        </w:rPr>
      </w:pPr>
    </w:p>
    <w:p w14:paraId="388AE99B" w14:textId="58DCD0C6" w:rsidR="00A42E55" w:rsidRPr="00A42E55" w:rsidRDefault="00A42E55" w:rsidP="00A42E55">
      <w:pPr>
        <w:rPr>
          <w:b/>
          <w:sz w:val="20"/>
        </w:rPr>
      </w:pPr>
      <w:r w:rsidRPr="00A42E55">
        <w:rPr>
          <w:sz w:val="24"/>
          <w:szCs w:val="28"/>
        </w:rPr>
        <w:t xml:space="preserve">Use </w:t>
      </w:r>
      <w:r>
        <w:rPr>
          <w:sz w:val="24"/>
          <w:szCs w:val="28"/>
        </w:rPr>
        <w:t>a</w:t>
      </w:r>
      <w:r w:rsidRPr="00A42E55">
        <w:rPr>
          <w:sz w:val="24"/>
          <w:szCs w:val="28"/>
        </w:rPr>
        <w:t xml:space="preserve"> Linux editor to type the following C program:</w:t>
      </w:r>
    </w:p>
    <w:p w14:paraId="4430BCE5" w14:textId="77777777" w:rsidR="00A42E55" w:rsidRPr="00A42E55" w:rsidRDefault="00A42E55" w:rsidP="00A42E55">
      <w:pPr>
        <w:ind w:left="540"/>
        <w:rPr>
          <w:b/>
          <w:sz w:val="20"/>
        </w:rPr>
      </w:pPr>
    </w:p>
    <w:p w14:paraId="1CCB7203" w14:textId="30E242A2" w:rsidR="00A42E55" w:rsidRDefault="00A42E55" w:rsidP="00A42E55">
      <w:pPr>
        <w:ind w:left="540"/>
      </w:pPr>
      <w:r>
        <w:rPr>
          <w:noProof/>
          <w:lang w:val="en-CA" w:eastAsia="en-CA"/>
        </w:rPr>
        <w:drawing>
          <wp:inline distT="0" distB="0" distL="0" distR="0" wp14:anchorId="3EECAADC" wp14:editId="3512E4DA">
            <wp:extent cx="3095625" cy="531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A83E" w14:textId="77777777" w:rsidR="00A42E55" w:rsidRDefault="00A42E55" w:rsidP="00A42E55">
      <w:pPr>
        <w:ind w:left="540"/>
      </w:pPr>
    </w:p>
    <w:p w14:paraId="4300337B" w14:textId="77777777" w:rsidR="00A42E55" w:rsidRDefault="00A42E55" w:rsidP="00A42E55">
      <w:pPr>
        <w:ind w:left="540"/>
      </w:pPr>
    </w:p>
    <w:p w14:paraId="2A4211A6" w14:textId="77777777" w:rsidR="00A42E55" w:rsidRDefault="00A42E55" w:rsidP="00A42E55">
      <w:pPr>
        <w:ind w:left="540"/>
      </w:pPr>
    </w:p>
    <w:p w14:paraId="79C3D12B" w14:textId="77777777" w:rsidR="00A42E55" w:rsidRDefault="00A42E55" w:rsidP="00A42E55">
      <w:pPr>
        <w:ind w:left="540"/>
      </w:pPr>
    </w:p>
    <w:p w14:paraId="683C5681" w14:textId="43ABDF5A" w:rsidR="00A42E55" w:rsidRPr="006C001A" w:rsidRDefault="00A42E55" w:rsidP="00A42E55">
      <w:pPr>
        <w:widowControl w:val="0"/>
        <w:numPr>
          <w:ilvl w:val="0"/>
          <w:numId w:val="28"/>
        </w:numPr>
        <w:suppressAutoHyphens/>
        <w:spacing w:line="240" w:lineRule="auto"/>
      </w:pPr>
      <w:r w:rsidRPr="006C001A">
        <w:lastRenderedPageBreak/>
        <w:t>Add comments to the code to identify and explain briefly the purpose of the following C code components:</w:t>
      </w:r>
    </w:p>
    <w:p w14:paraId="6DCF84AD" w14:textId="77777777" w:rsidR="00A42E55" w:rsidRPr="006C001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6C001A">
        <w:t>Header Files</w:t>
      </w:r>
    </w:p>
    <w:p w14:paraId="4D21DDAD" w14:textId="77777777" w:rsidR="00A42E55" w:rsidRPr="006C001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6C001A">
        <w:t>Constants</w:t>
      </w:r>
    </w:p>
    <w:p w14:paraId="2742275E" w14:textId="77777777" w:rsidR="00A42E55" w:rsidRPr="006C001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6C001A">
        <w:t xml:space="preserve">Global and Local variables </w:t>
      </w:r>
    </w:p>
    <w:p w14:paraId="2FECFBBE" w14:textId="77777777" w:rsidR="00A42E55" w:rsidRPr="006C001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6C001A">
        <w:t>User-defined functions</w:t>
      </w:r>
    </w:p>
    <w:p w14:paraId="31828383" w14:textId="77777777" w:rsidR="00A42E55" w:rsidRPr="006C001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6C001A">
        <w:t>Library Functions</w:t>
      </w:r>
    </w:p>
    <w:p w14:paraId="76FC0A1C" w14:textId="33A45590" w:rsidR="00A42E55" w:rsidRPr="006C001A" w:rsidRDefault="00A42E55" w:rsidP="00A42E55">
      <w:pPr>
        <w:widowControl w:val="0"/>
        <w:numPr>
          <w:ilvl w:val="0"/>
          <w:numId w:val="28"/>
        </w:numPr>
        <w:suppressAutoHyphens/>
        <w:spacing w:line="240" w:lineRule="auto"/>
      </w:pPr>
      <w:r w:rsidRPr="006C001A">
        <w:t xml:space="preserve">Save the file as: </w:t>
      </w:r>
      <w:proofErr w:type="spellStart"/>
      <w:r w:rsidRPr="006C001A">
        <w:rPr>
          <w:b/>
        </w:rPr>
        <w:t>firstc.c</w:t>
      </w:r>
      <w:proofErr w:type="spellEnd"/>
      <w:r w:rsidRPr="006C001A">
        <w:rPr>
          <w:b/>
        </w:rPr>
        <w:t xml:space="preserve">  </w:t>
      </w:r>
    </w:p>
    <w:p w14:paraId="2E61186F" w14:textId="5DF334FD" w:rsidR="00FE00EA" w:rsidRPr="006C001A" w:rsidRDefault="00FE00EA" w:rsidP="00A42E55">
      <w:pPr>
        <w:widowControl w:val="0"/>
        <w:numPr>
          <w:ilvl w:val="0"/>
          <w:numId w:val="28"/>
        </w:numPr>
        <w:suppressAutoHyphens/>
        <w:spacing w:line="240" w:lineRule="auto"/>
      </w:pPr>
      <w:r w:rsidRPr="006C001A">
        <w:t xml:space="preserve">Use </w:t>
      </w:r>
      <w:proofErr w:type="spellStart"/>
      <w:r w:rsidRPr="006C001A">
        <w:t>gcc</w:t>
      </w:r>
      <w:proofErr w:type="spellEnd"/>
      <w:r w:rsidRPr="006C001A">
        <w:t xml:space="preserve"> to compile the program</w:t>
      </w:r>
    </w:p>
    <w:p w14:paraId="35CBBB58" w14:textId="77777777" w:rsidR="00A42E55" w:rsidRPr="006C001A" w:rsidRDefault="00A42E55" w:rsidP="00A42E55">
      <w:pPr>
        <w:widowControl w:val="0"/>
        <w:numPr>
          <w:ilvl w:val="0"/>
          <w:numId w:val="28"/>
        </w:numPr>
        <w:suppressAutoHyphens/>
        <w:spacing w:line="240" w:lineRule="auto"/>
      </w:pPr>
      <w:r w:rsidRPr="006C001A">
        <w:t>Run the code using ./</w:t>
      </w:r>
      <w:proofErr w:type="spellStart"/>
      <w:r w:rsidRPr="006C001A">
        <w:t>a.out</w:t>
      </w:r>
      <w:proofErr w:type="spellEnd"/>
      <w:r w:rsidRPr="006C001A">
        <w:t xml:space="preserve"> and option –o and demo and explain the results to the instructor</w:t>
      </w:r>
    </w:p>
    <w:p w14:paraId="63DEF7AF" w14:textId="77777777" w:rsidR="00A42E55" w:rsidRDefault="00A42E55" w:rsidP="00A42E55">
      <w:pPr>
        <w:widowControl w:val="0"/>
        <w:rPr>
          <w:sz w:val="28"/>
          <w:szCs w:val="28"/>
        </w:rPr>
      </w:pPr>
    </w:p>
    <w:p w14:paraId="7BD0D0CF" w14:textId="77777777" w:rsidR="00A42E55" w:rsidRDefault="00A42E55" w:rsidP="00A42E55">
      <w:pPr>
        <w:widowControl w:val="0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2"/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830"/>
      </w:tblGrid>
      <w:tr w:rsidR="00A42E55" w14:paraId="6571D9E6" w14:textId="77777777" w:rsidTr="007E4AE8">
        <w:trPr>
          <w:trHeight w:val="350"/>
        </w:trPr>
        <w:tc>
          <w:tcPr>
            <w:tcW w:w="47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14E7860B" w14:textId="77777777" w:rsidR="00A42E55" w:rsidRDefault="00A42E55" w:rsidP="007E4AE8">
            <w:pPr>
              <w:tabs>
                <w:tab w:val="left" w:pos="690"/>
              </w:tabs>
              <w:jc w:val="center"/>
            </w:pPr>
            <w:r>
              <w:rPr>
                <w:b/>
              </w:rPr>
              <w:t>ASK THE INSTRUCTOR TO SIGN OFF</w:t>
            </w:r>
          </w:p>
        </w:tc>
        <w:tc>
          <w:tcPr>
            <w:tcW w:w="8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110E1CC1" w14:textId="77777777" w:rsidR="00A42E55" w:rsidRDefault="00A42E55" w:rsidP="007E4AE8">
            <w:pPr>
              <w:tabs>
                <w:tab w:val="left" w:pos="690"/>
              </w:tabs>
              <w:snapToGrid w:val="0"/>
            </w:pPr>
          </w:p>
        </w:tc>
      </w:tr>
    </w:tbl>
    <w:p w14:paraId="5BC138D3" w14:textId="77777777" w:rsidR="00A42E55" w:rsidRDefault="00A42E55" w:rsidP="00A42E55">
      <w:pPr>
        <w:widowControl w:val="0"/>
        <w:rPr>
          <w:sz w:val="28"/>
          <w:szCs w:val="28"/>
        </w:rPr>
      </w:pPr>
    </w:p>
    <w:p w14:paraId="1EADE28D" w14:textId="77777777" w:rsidR="00A42E55" w:rsidRDefault="00A42E55" w:rsidP="00A42E55">
      <w:pPr>
        <w:widowControl w:val="0"/>
        <w:ind w:left="1080"/>
        <w:rPr>
          <w:sz w:val="28"/>
          <w:szCs w:val="28"/>
        </w:rPr>
      </w:pPr>
    </w:p>
    <w:p w14:paraId="0FD90448" w14:textId="77777777" w:rsidR="00A42E55" w:rsidRDefault="00A42E55" w:rsidP="00A42E55">
      <w:pPr>
        <w:widowControl w:val="0"/>
        <w:ind w:left="1080"/>
        <w:rPr>
          <w:sz w:val="28"/>
          <w:szCs w:val="28"/>
        </w:rPr>
      </w:pPr>
    </w:p>
    <w:p w14:paraId="1385F575" w14:textId="3EF2C484" w:rsidR="00A42E55" w:rsidRPr="008B1D65" w:rsidRDefault="00A42E55" w:rsidP="008B1D65">
      <w:pPr>
        <w:pStyle w:val="ListParagraph"/>
        <w:widowControl w:val="0"/>
        <w:numPr>
          <w:ilvl w:val="0"/>
          <w:numId w:val="32"/>
        </w:numPr>
        <w:rPr>
          <w:sz w:val="28"/>
          <w:szCs w:val="28"/>
        </w:rPr>
      </w:pPr>
      <w:r w:rsidRPr="008B1D65">
        <w:rPr>
          <w:b/>
          <w:sz w:val="28"/>
          <w:szCs w:val="28"/>
          <w:u w:val="single"/>
        </w:rPr>
        <w:t>Analyze Compiler Process</w:t>
      </w:r>
      <w:r w:rsidRPr="008B1D65">
        <w:rPr>
          <w:b/>
          <w:sz w:val="28"/>
          <w:szCs w:val="28"/>
        </w:rPr>
        <w:t xml:space="preserve">                                                           ___/5</w:t>
      </w:r>
    </w:p>
    <w:p w14:paraId="15263EEE" w14:textId="77777777" w:rsidR="00A42E55" w:rsidRDefault="00A42E55" w:rsidP="00A42E55">
      <w:pPr>
        <w:widowControl w:val="0"/>
        <w:rPr>
          <w:sz w:val="28"/>
          <w:szCs w:val="28"/>
        </w:rPr>
      </w:pPr>
    </w:p>
    <w:p w14:paraId="7748F77D" w14:textId="77777777" w:rsidR="00A42E55" w:rsidRPr="00FE00EA" w:rsidRDefault="00A42E55" w:rsidP="00A42E55">
      <w:pPr>
        <w:widowControl w:val="0"/>
      </w:pPr>
      <w:r w:rsidRPr="00FE00EA">
        <w:t xml:space="preserve">Use the respective </w:t>
      </w:r>
      <w:proofErr w:type="spellStart"/>
      <w:r w:rsidRPr="00FE00EA">
        <w:rPr>
          <w:b/>
          <w:i/>
        </w:rPr>
        <w:t>gcc</w:t>
      </w:r>
      <w:proofErr w:type="spellEnd"/>
      <w:r w:rsidRPr="00FE00EA">
        <w:t xml:space="preserve"> options with the </w:t>
      </w:r>
      <w:proofErr w:type="spellStart"/>
      <w:r w:rsidRPr="00FE00EA">
        <w:rPr>
          <w:b/>
          <w:i/>
        </w:rPr>
        <w:t>firstc.c</w:t>
      </w:r>
      <w:proofErr w:type="spellEnd"/>
      <w:r w:rsidRPr="00FE00EA">
        <w:t xml:space="preserve"> code in the right order to analyze the output of compiler process:</w:t>
      </w:r>
    </w:p>
    <w:p w14:paraId="454B7E1B" w14:textId="77777777" w:rsidR="00A42E55" w:rsidRPr="00FE00EA" w:rsidRDefault="00A42E55" w:rsidP="00A42E55">
      <w:pPr>
        <w:widowControl w:val="0"/>
      </w:pPr>
    </w:p>
    <w:p w14:paraId="7C31A9D9" w14:textId="77777777" w:rsidR="00A42E55" w:rsidRPr="00FE00E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FE00EA">
        <w:t xml:space="preserve">Pre-processor  </w:t>
      </w:r>
    </w:p>
    <w:p w14:paraId="184DD415" w14:textId="77777777" w:rsidR="00A42E55" w:rsidRPr="00FE00E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FE00EA">
        <w:t>Assembly code</w:t>
      </w:r>
    </w:p>
    <w:p w14:paraId="7CCDF2FB" w14:textId="77777777" w:rsidR="00A42E55" w:rsidRPr="00FE00E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FE00EA">
        <w:t xml:space="preserve">Object code  </w:t>
      </w:r>
    </w:p>
    <w:p w14:paraId="03EF80B9" w14:textId="77777777" w:rsidR="00A42E55" w:rsidRPr="00FE00E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FE00EA">
        <w:t xml:space="preserve">Executable </w:t>
      </w:r>
    </w:p>
    <w:p w14:paraId="1629DE4D" w14:textId="77777777" w:rsidR="00A42E55" w:rsidRPr="00FE00EA" w:rsidRDefault="00A42E55" w:rsidP="00A42E55">
      <w:pPr>
        <w:widowControl w:val="0"/>
      </w:pPr>
      <w:r w:rsidRPr="00FE00EA">
        <w:t>Demo the results to the instructor</w:t>
      </w:r>
    </w:p>
    <w:p w14:paraId="5F41E013" w14:textId="77777777" w:rsidR="00A42E55" w:rsidRPr="00FE00EA" w:rsidRDefault="00A42E55" w:rsidP="00A42E55">
      <w:pPr>
        <w:widowControl w:val="0"/>
      </w:pPr>
    </w:p>
    <w:tbl>
      <w:tblPr>
        <w:tblpPr w:leftFromText="180" w:rightFromText="180" w:vertAnchor="text" w:horzAnchor="margin" w:tblpXSpec="center" w:tblpY="-2"/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830"/>
      </w:tblGrid>
      <w:tr w:rsidR="00A42E55" w:rsidRPr="00FE00EA" w14:paraId="73876BB8" w14:textId="77777777" w:rsidTr="007E4AE8">
        <w:trPr>
          <w:trHeight w:val="350"/>
        </w:trPr>
        <w:tc>
          <w:tcPr>
            <w:tcW w:w="47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7D3E2A44" w14:textId="77777777" w:rsidR="00A42E55" w:rsidRPr="00FE00EA" w:rsidRDefault="00A42E55" w:rsidP="007E4AE8">
            <w:pPr>
              <w:tabs>
                <w:tab w:val="left" w:pos="690"/>
              </w:tabs>
              <w:jc w:val="center"/>
            </w:pPr>
            <w:r w:rsidRPr="00FE00EA">
              <w:rPr>
                <w:b/>
              </w:rPr>
              <w:t>ASK THE INSTRUCTOR TO SIGN OFF</w:t>
            </w:r>
          </w:p>
        </w:tc>
        <w:tc>
          <w:tcPr>
            <w:tcW w:w="8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54E86C16" w14:textId="77777777" w:rsidR="00A42E55" w:rsidRPr="00FE00EA" w:rsidRDefault="00A42E55" w:rsidP="007E4AE8">
            <w:pPr>
              <w:tabs>
                <w:tab w:val="left" w:pos="690"/>
              </w:tabs>
              <w:snapToGrid w:val="0"/>
            </w:pPr>
          </w:p>
        </w:tc>
      </w:tr>
    </w:tbl>
    <w:p w14:paraId="2D3C68FB" w14:textId="77777777" w:rsidR="00A42E55" w:rsidRDefault="00A42E55" w:rsidP="00A42E55">
      <w:pPr>
        <w:widowControl w:val="0"/>
        <w:rPr>
          <w:sz w:val="28"/>
          <w:szCs w:val="28"/>
        </w:rPr>
      </w:pPr>
    </w:p>
    <w:p w14:paraId="019437D5" w14:textId="77777777" w:rsidR="00A42E55" w:rsidRDefault="00A42E55" w:rsidP="00A42E55">
      <w:pPr>
        <w:widowControl w:val="0"/>
        <w:rPr>
          <w:sz w:val="28"/>
          <w:szCs w:val="28"/>
        </w:rPr>
      </w:pPr>
    </w:p>
    <w:p w14:paraId="2E2EA745" w14:textId="4160C839" w:rsidR="00A42E55" w:rsidRDefault="00A42E55" w:rsidP="00A42E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C. </w:t>
      </w:r>
      <w:r w:rsidRPr="00321BA7">
        <w:rPr>
          <w:b/>
          <w:sz w:val="28"/>
          <w:szCs w:val="28"/>
          <w:u w:val="single"/>
        </w:rPr>
        <w:t xml:space="preserve">POINTERS </w:t>
      </w:r>
      <w:r>
        <w:rPr>
          <w:b/>
          <w:sz w:val="28"/>
          <w:szCs w:val="28"/>
        </w:rPr>
        <w:t xml:space="preserve">                                                        </w:t>
      </w:r>
      <w:r w:rsidR="008B1D65">
        <w:rPr>
          <w:b/>
          <w:sz w:val="28"/>
          <w:szCs w:val="28"/>
        </w:rPr>
        <w:t xml:space="preserve">                           ___</w:t>
      </w:r>
      <w:r>
        <w:rPr>
          <w:b/>
          <w:sz w:val="28"/>
          <w:szCs w:val="28"/>
        </w:rPr>
        <w:t>/10</w:t>
      </w:r>
    </w:p>
    <w:p w14:paraId="4ED3C115" w14:textId="77777777" w:rsidR="00A42E55" w:rsidRDefault="00A42E55" w:rsidP="00A42E55">
      <w:pPr>
        <w:rPr>
          <w:b/>
          <w:sz w:val="28"/>
          <w:szCs w:val="28"/>
        </w:rPr>
      </w:pPr>
    </w:p>
    <w:p w14:paraId="2CA31EC1" w14:textId="77777777" w:rsidR="00A42E55" w:rsidRPr="00965308" w:rsidRDefault="00A42E55" w:rsidP="00A42E55">
      <w:pPr>
        <w:pStyle w:val="PlainText"/>
        <w:rPr>
          <w:rFonts w:ascii="Arial" w:hAnsi="Arial" w:cs="Arial"/>
          <w:b/>
          <w:sz w:val="22"/>
          <w:szCs w:val="22"/>
        </w:rPr>
      </w:pPr>
      <w:r w:rsidRPr="00965308">
        <w:rPr>
          <w:rFonts w:ascii="Arial" w:hAnsi="Arial" w:cs="Arial"/>
          <w:sz w:val="22"/>
          <w:szCs w:val="22"/>
        </w:rPr>
        <w:t xml:space="preserve">Access the following URL </w:t>
      </w:r>
      <w:hyperlink r:id="rId12" w:anchor="SECTION001010000000000000000" w:history="1">
        <w:r w:rsidRPr="00965308">
          <w:rPr>
            <w:rStyle w:val="Hyperlink"/>
            <w:rFonts w:ascii="Arial" w:hAnsi="Arial" w:cs="Arial"/>
            <w:sz w:val="22"/>
            <w:szCs w:val="22"/>
          </w:rPr>
          <w:t>http://users.cs.cf.ac.uk/Dave.Marshall/C/node10.html#SECTION001010000000000000000</w:t>
        </w:r>
      </w:hyperlink>
      <w:r w:rsidRPr="00965308">
        <w:rPr>
          <w:rFonts w:ascii="Arial" w:hAnsi="Arial" w:cs="Arial"/>
          <w:sz w:val="22"/>
          <w:szCs w:val="22"/>
        </w:rPr>
        <w:t xml:space="preserve">  and read the topic:  </w:t>
      </w:r>
      <w:r w:rsidRPr="00965308">
        <w:rPr>
          <w:rFonts w:ascii="Arial" w:hAnsi="Arial" w:cs="Arial"/>
          <w:b/>
          <w:sz w:val="22"/>
          <w:szCs w:val="22"/>
        </w:rPr>
        <w:t>“What is a Pointer?”</w:t>
      </w:r>
    </w:p>
    <w:p w14:paraId="08DFA54A" w14:textId="77777777" w:rsidR="00A42E55" w:rsidRDefault="00A42E55" w:rsidP="00A42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06D4ACD4" w14:textId="77777777" w:rsidR="00A42E55" w:rsidRDefault="00A42E55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Type the following code:</w:t>
      </w:r>
    </w:p>
    <w:p w14:paraId="27F6E32F" w14:textId="77777777" w:rsidR="00A42E55" w:rsidRDefault="00A42E55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5765552" w14:textId="5E385762" w:rsidR="00A42E55" w:rsidRDefault="00A42E55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w:drawing>
          <wp:inline distT="0" distB="0" distL="0" distR="0" wp14:anchorId="18637FAF" wp14:editId="61964DED">
            <wp:extent cx="53721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FD0F" w14:textId="77777777" w:rsidR="00A42E55" w:rsidRDefault="00A42E55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F001338" w14:textId="77777777" w:rsidR="00A42E55" w:rsidRPr="00965308" w:rsidRDefault="00A42E55" w:rsidP="00A42E55">
      <w:pPr>
        <w:pStyle w:val="PlainText"/>
        <w:rPr>
          <w:rFonts w:ascii="Arial" w:hAnsi="Arial" w:cs="Arial"/>
          <w:sz w:val="22"/>
          <w:szCs w:val="28"/>
        </w:rPr>
      </w:pPr>
      <w:r w:rsidRPr="00965308">
        <w:rPr>
          <w:rFonts w:ascii="Arial" w:hAnsi="Arial" w:cs="Arial"/>
          <w:sz w:val="22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65308">
        <w:rPr>
          <w:rFonts w:ascii="Arial" w:hAnsi="Arial" w:cs="Arial"/>
          <w:sz w:val="22"/>
          <w:szCs w:val="28"/>
        </w:rPr>
        <w:t xml:space="preserve">Save the program as </w:t>
      </w:r>
      <w:proofErr w:type="spellStart"/>
      <w:r w:rsidRPr="00965308">
        <w:rPr>
          <w:rFonts w:ascii="Arial" w:hAnsi="Arial" w:cs="Arial"/>
          <w:sz w:val="22"/>
          <w:szCs w:val="28"/>
        </w:rPr>
        <w:t>pointers.c</w:t>
      </w:r>
      <w:proofErr w:type="spellEnd"/>
      <w:r w:rsidRPr="00965308">
        <w:rPr>
          <w:rFonts w:ascii="Arial" w:hAnsi="Arial" w:cs="Arial"/>
          <w:sz w:val="22"/>
          <w:szCs w:val="28"/>
        </w:rPr>
        <w:t xml:space="preserve"> </w:t>
      </w:r>
    </w:p>
    <w:p w14:paraId="40EE4554" w14:textId="77777777" w:rsidR="00A42E55" w:rsidRPr="00965308" w:rsidRDefault="00A42E55" w:rsidP="00A42E55">
      <w:pPr>
        <w:pStyle w:val="PlainText"/>
        <w:rPr>
          <w:rFonts w:ascii="Arial" w:hAnsi="Arial" w:cs="Arial"/>
          <w:sz w:val="22"/>
          <w:szCs w:val="28"/>
        </w:rPr>
      </w:pPr>
      <w:r w:rsidRPr="00965308">
        <w:rPr>
          <w:rFonts w:ascii="Arial" w:hAnsi="Arial" w:cs="Arial"/>
          <w:sz w:val="22"/>
          <w:szCs w:val="28"/>
        </w:rPr>
        <w:t xml:space="preserve">3. Comment the lines that contain variables, provide the variable type  </w:t>
      </w:r>
    </w:p>
    <w:p w14:paraId="027D938D" w14:textId="6D1E3AC0" w:rsidR="00A42E55" w:rsidRPr="00965308" w:rsidRDefault="00A42E55" w:rsidP="00A42E55">
      <w:pPr>
        <w:pStyle w:val="PlainText"/>
        <w:rPr>
          <w:rFonts w:ascii="Arial" w:hAnsi="Arial" w:cs="Arial"/>
          <w:sz w:val="22"/>
          <w:szCs w:val="28"/>
        </w:rPr>
      </w:pPr>
      <w:r w:rsidRPr="00965308">
        <w:rPr>
          <w:rFonts w:ascii="Arial" w:hAnsi="Arial" w:cs="Arial"/>
          <w:sz w:val="22"/>
          <w:szCs w:val="28"/>
        </w:rPr>
        <w:t xml:space="preserve">4. Compile and run the program. </w:t>
      </w:r>
      <w:r w:rsidR="004C5038">
        <w:rPr>
          <w:rFonts w:ascii="Arial" w:hAnsi="Arial" w:cs="Arial"/>
          <w:sz w:val="22"/>
          <w:szCs w:val="28"/>
        </w:rPr>
        <w:t xml:space="preserve">What is </w:t>
      </w:r>
      <w:r w:rsidRPr="00965308">
        <w:rPr>
          <w:rFonts w:ascii="Arial" w:hAnsi="Arial" w:cs="Arial"/>
          <w:sz w:val="22"/>
          <w:szCs w:val="28"/>
        </w:rPr>
        <w:t xml:space="preserve">the differences </w:t>
      </w:r>
      <w:proofErr w:type="gramStart"/>
      <w:r w:rsidRPr="00965308">
        <w:rPr>
          <w:rFonts w:ascii="Arial" w:hAnsi="Arial" w:cs="Arial"/>
          <w:sz w:val="22"/>
          <w:szCs w:val="28"/>
        </w:rPr>
        <w:t>between</w:t>
      </w:r>
      <w:proofErr w:type="gramEnd"/>
      <w:r w:rsidRPr="00965308">
        <w:rPr>
          <w:rFonts w:ascii="Arial" w:hAnsi="Arial" w:cs="Arial"/>
          <w:sz w:val="22"/>
          <w:szCs w:val="28"/>
        </w:rPr>
        <w:t xml:space="preserve"> </w:t>
      </w:r>
    </w:p>
    <w:p w14:paraId="26923FE5" w14:textId="77777777" w:rsidR="00A42E55" w:rsidRDefault="00A42E55" w:rsidP="00A42E55">
      <w:pPr>
        <w:pStyle w:val="PlainText"/>
        <w:rPr>
          <w:rFonts w:ascii="Arial" w:hAnsi="Arial" w:cs="Arial"/>
          <w:sz w:val="22"/>
          <w:szCs w:val="28"/>
        </w:rPr>
      </w:pPr>
      <w:r w:rsidRPr="00965308">
        <w:rPr>
          <w:rFonts w:ascii="Arial" w:hAnsi="Arial" w:cs="Arial"/>
          <w:sz w:val="22"/>
          <w:szCs w:val="28"/>
        </w:rPr>
        <w:t xml:space="preserve">      p=&amp;</w:t>
      </w:r>
      <w:proofErr w:type="gramStart"/>
      <w:r w:rsidRPr="00965308">
        <w:rPr>
          <w:rFonts w:ascii="Arial" w:hAnsi="Arial" w:cs="Arial"/>
          <w:sz w:val="22"/>
          <w:szCs w:val="28"/>
        </w:rPr>
        <w:t>x  and</w:t>
      </w:r>
      <w:proofErr w:type="gramEnd"/>
      <w:r w:rsidRPr="00965308">
        <w:rPr>
          <w:rFonts w:ascii="Arial" w:hAnsi="Arial" w:cs="Arial"/>
          <w:sz w:val="22"/>
          <w:szCs w:val="28"/>
        </w:rPr>
        <w:t xml:space="preserve">  *p=5</w:t>
      </w:r>
    </w:p>
    <w:p w14:paraId="63179BA8" w14:textId="77777777" w:rsidR="004C5038" w:rsidRDefault="004C5038" w:rsidP="00A42E55">
      <w:pPr>
        <w:pStyle w:val="PlainText"/>
        <w:rPr>
          <w:rFonts w:ascii="Arial" w:hAnsi="Arial" w:cs="Arial"/>
          <w:sz w:val="22"/>
          <w:szCs w:val="28"/>
        </w:rPr>
      </w:pPr>
    </w:p>
    <w:p w14:paraId="1BBB6396" w14:textId="77777777" w:rsidR="004C5038" w:rsidRDefault="004C5038" w:rsidP="00A42E55">
      <w:pPr>
        <w:pStyle w:val="PlainText"/>
        <w:rPr>
          <w:rFonts w:ascii="Arial" w:hAnsi="Arial" w:cs="Arial"/>
          <w:sz w:val="22"/>
          <w:szCs w:val="28"/>
        </w:rPr>
      </w:pPr>
    </w:p>
    <w:p w14:paraId="70910FA8" w14:textId="47D8CC04" w:rsidR="004C5038" w:rsidRPr="006C001A" w:rsidRDefault="004C5038" w:rsidP="004C5038">
      <w:pPr>
        <w:pStyle w:val="PlainText"/>
        <w:rPr>
          <w:rFonts w:ascii="Arial" w:hAnsi="Arial" w:cs="Arial"/>
          <w:sz w:val="18"/>
        </w:rPr>
      </w:pPr>
      <w:r>
        <w:rPr>
          <w:rFonts w:ascii="Arial" w:hAnsi="Arial" w:cs="Arial"/>
          <w:sz w:val="22"/>
          <w:szCs w:val="28"/>
        </w:rPr>
        <w:t xml:space="preserve">5. </w:t>
      </w:r>
      <w:r w:rsidRPr="006C001A">
        <w:rPr>
          <w:rFonts w:ascii="Arial" w:hAnsi="Arial" w:cs="Arial"/>
          <w:sz w:val="22"/>
          <w:szCs w:val="28"/>
        </w:rPr>
        <w:t xml:space="preserve">Modify the above </w:t>
      </w:r>
      <w:proofErr w:type="spellStart"/>
      <w:proofErr w:type="gramStart"/>
      <w:r w:rsidRPr="006C001A">
        <w:rPr>
          <w:rFonts w:ascii="Arial" w:hAnsi="Arial" w:cs="Arial"/>
          <w:sz w:val="22"/>
          <w:szCs w:val="28"/>
        </w:rPr>
        <w:t>pointers.c</w:t>
      </w:r>
      <w:proofErr w:type="spellEnd"/>
      <w:r w:rsidRPr="006C001A">
        <w:rPr>
          <w:rFonts w:ascii="Arial" w:hAnsi="Arial" w:cs="Arial"/>
          <w:sz w:val="22"/>
          <w:szCs w:val="28"/>
        </w:rPr>
        <w:t xml:space="preserve">  code</w:t>
      </w:r>
      <w:proofErr w:type="gramEnd"/>
      <w:r w:rsidRPr="006C001A">
        <w:rPr>
          <w:rFonts w:ascii="Arial" w:hAnsi="Arial" w:cs="Arial"/>
          <w:sz w:val="22"/>
          <w:szCs w:val="28"/>
        </w:rPr>
        <w:t xml:space="preserve"> as follows:</w:t>
      </w:r>
    </w:p>
    <w:p w14:paraId="08129BD1" w14:textId="77777777" w:rsidR="004C5038" w:rsidRPr="006C001A" w:rsidRDefault="004C5038" w:rsidP="004C5038">
      <w:pPr>
        <w:pStyle w:val="PlainText"/>
        <w:rPr>
          <w:rFonts w:ascii="Arial" w:hAnsi="Arial" w:cs="Arial"/>
          <w:b/>
          <w:i/>
          <w:sz w:val="18"/>
        </w:rPr>
      </w:pPr>
      <w:r w:rsidRPr="006C001A">
        <w:rPr>
          <w:rFonts w:ascii="Arial" w:hAnsi="Arial" w:cs="Arial"/>
          <w:sz w:val="22"/>
          <w:szCs w:val="28"/>
        </w:rPr>
        <w:t xml:space="preserve">    a. Create a second integer </w:t>
      </w:r>
      <w:proofErr w:type="gramStart"/>
      <w:r w:rsidRPr="006C001A">
        <w:rPr>
          <w:rFonts w:ascii="Arial" w:hAnsi="Arial" w:cs="Arial"/>
          <w:sz w:val="22"/>
          <w:szCs w:val="28"/>
        </w:rPr>
        <w:t xml:space="preserve">variable  </w:t>
      </w:r>
      <w:r w:rsidRPr="006C001A">
        <w:rPr>
          <w:rFonts w:ascii="Arial" w:hAnsi="Arial" w:cs="Arial"/>
          <w:b/>
          <w:i/>
          <w:sz w:val="22"/>
          <w:szCs w:val="28"/>
        </w:rPr>
        <w:t>y</w:t>
      </w:r>
      <w:proofErr w:type="gramEnd"/>
    </w:p>
    <w:p w14:paraId="4CF05719" w14:textId="77777777" w:rsidR="004C5038" w:rsidRPr="006C001A" w:rsidRDefault="004C5038" w:rsidP="004C5038">
      <w:pPr>
        <w:pStyle w:val="PlainText"/>
        <w:rPr>
          <w:rFonts w:ascii="Arial" w:hAnsi="Arial" w:cs="Arial"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 xml:space="preserve">    b. Create a second integer pointer variable </w:t>
      </w:r>
      <w:r w:rsidRPr="006C001A">
        <w:rPr>
          <w:rFonts w:ascii="Arial" w:hAnsi="Arial" w:cs="Arial"/>
          <w:b/>
          <w:i/>
          <w:sz w:val="22"/>
          <w:szCs w:val="28"/>
        </w:rPr>
        <w:t>s</w:t>
      </w:r>
      <w:r w:rsidRPr="006C001A">
        <w:rPr>
          <w:rFonts w:ascii="Arial" w:hAnsi="Arial" w:cs="Arial"/>
          <w:sz w:val="22"/>
          <w:szCs w:val="28"/>
        </w:rPr>
        <w:t xml:space="preserve"> that will store the address of            </w:t>
      </w:r>
    </w:p>
    <w:p w14:paraId="3B4A406F" w14:textId="77777777" w:rsidR="004C5038" w:rsidRPr="006C001A" w:rsidRDefault="004C5038" w:rsidP="004C5038">
      <w:pPr>
        <w:pStyle w:val="PlainText"/>
        <w:rPr>
          <w:rFonts w:ascii="Arial" w:hAnsi="Arial" w:cs="Arial"/>
          <w:b/>
          <w:i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 xml:space="preserve">        </w:t>
      </w:r>
      <w:proofErr w:type="gramStart"/>
      <w:r w:rsidRPr="006C001A">
        <w:rPr>
          <w:rFonts w:ascii="Arial" w:hAnsi="Arial" w:cs="Arial"/>
          <w:sz w:val="22"/>
          <w:szCs w:val="28"/>
        </w:rPr>
        <w:t>the</w:t>
      </w:r>
      <w:proofErr w:type="gramEnd"/>
      <w:r w:rsidRPr="006C001A">
        <w:rPr>
          <w:rFonts w:ascii="Arial" w:hAnsi="Arial" w:cs="Arial"/>
          <w:sz w:val="22"/>
          <w:szCs w:val="28"/>
        </w:rPr>
        <w:t xml:space="preserve"> variable </w:t>
      </w:r>
      <w:r w:rsidRPr="006C001A">
        <w:rPr>
          <w:rFonts w:ascii="Arial" w:hAnsi="Arial" w:cs="Arial"/>
          <w:b/>
          <w:i/>
          <w:sz w:val="22"/>
          <w:szCs w:val="28"/>
        </w:rPr>
        <w:t>y</w:t>
      </w:r>
    </w:p>
    <w:p w14:paraId="2A96C0CF" w14:textId="77777777" w:rsidR="004C5038" w:rsidRPr="006C001A" w:rsidRDefault="004C5038" w:rsidP="004C5038">
      <w:pPr>
        <w:pStyle w:val="PlainText"/>
        <w:numPr>
          <w:ilvl w:val="0"/>
          <w:numId w:val="29"/>
        </w:numPr>
        <w:rPr>
          <w:rFonts w:ascii="Arial" w:hAnsi="Arial" w:cs="Arial"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 xml:space="preserve">Make variable  </w:t>
      </w:r>
      <w:r w:rsidRPr="006C001A">
        <w:rPr>
          <w:rFonts w:ascii="Arial" w:hAnsi="Arial" w:cs="Arial"/>
          <w:b/>
          <w:i/>
          <w:sz w:val="22"/>
          <w:szCs w:val="28"/>
        </w:rPr>
        <w:t xml:space="preserve">y </w:t>
      </w:r>
      <w:r w:rsidRPr="006C001A">
        <w:rPr>
          <w:rFonts w:ascii="Arial" w:hAnsi="Arial" w:cs="Arial"/>
          <w:sz w:val="22"/>
          <w:szCs w:val="28"/>
        </w:rPr>
        <w:t>= 10 and display the content of the variable</w:t>
      </w:r>
    </w:p>
    <w:p w14:paraId="746FA0E9" w14:textId="77777777" w:rsidR="004C5038" w:rsidRPr="006C001A" w:rsidRDefault="004C5038" w:rsidP="004C5038">
      <w:pPr>
        <w:pStyle w:val="PlainText"/>
        <w:numPr>
          <w:ilvl w:val="0"/>
          <w:numId w:val="29"/>
        </w:numPr>
        <w:rPr>
          <w:rFonts w:ascii="Arial" w:hAnsi="Arial" w:cs="Arial"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 xml:space="preserve">Display the content of the pointer variable </w:t>
      </w:r>
      <w:r w:rsidRPr="006C001A">
        <w:rPr>
          <w:rFonts w:ascii="Arial" w:hAnsi="Arial" w:cs="Arial"/>
          <w:b/>
          <w:i/>
          <w:sz w:val="22"/>
          <w:szCs w:val="28"/>
        </w:rPr>
        <w:t>s</w:t>
      </w:r>
    </w:p>
    <w:p w14:paraId="797CF111" w14:textId="77777777" w:rsidR="004C5038" w:rsidRPr="006C001A" w:rsidRDefault="004C5038" w:rsidP="004C5038">
      <w:pPr>
        <w:pStyle w:val="PlainText"/>
        <w:numPr>
          <w:ilvl w:val="0"/>
          <w:numId w:val="29"/>
        </w:numPr>
        <w:rPr>
          <w:rFonts w:ascii="Arial" w:hAnsi="Arial" w:cs="Arial"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 xml:space="preserve">Use the pointer  of  variable </w:t>
      </w:r>
      <w:r w:rsidRPr="006C001A">
        <w:rPr>
          <w:rFonts w:ascii="Arial" w:hAnsi="Arial" w:cs="Arial"/>
          <w:b/>
          <w:i/>
          <w:sz w:val="22"/>
          <w:szCs w:val="28"/>
        </w:rPr>
        <w:t>y</w:t>
      </w:r>
      <w:r w:rsidRPr="006C001A">
        <w:rPr>
          <w:rFonts w:ascii="Arial" w:hAnsi="Arial" w:cs="Arial"/>
          <w:sz w:val="22"/>
          <w:szCs w:val="28"/>
        </w:rPr>
        <w:t xml:space="preserve"> to change its value from 10 to 15</w:t>
      </w:r>
    </w:p>
    <w:p w14:paraId="304FDBD0" w14:textId="738BEC40" w:rsidR="004C5038" w:rsidRDefault="004C5038" w:rsidP="004C5038">
      <w:pPr>
        <w:pStyle w:val="PlainText"/>
        <w:rPr>
          <w:rFonts w:ascii="Arial" w:hAnsi="Arial" w:cs="Arial"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>7. Compile and run the program. Analyze the results and sketch (picture)</w:t>
      </w:r>
      <w:r>
        <w:rPr>
          <w:rFonts w:ascii="Arial" w:hAnsi="Arial" w:cs="Arial"/>
          <w:sz w:val="22"/>
          <w:szCs w:val="28"/>
        </w:rPr>
        <w:t xml:space="preserve"> </w:t>
      </w:r>
      <w:r w:rsidRPr="006C001A">
        <w:rPr>
          <w:rFonts w:ascii="Arial" w:hAnsi="Arial" w:cs="Arial"/>
          <w:sz w:val="22"/>
          <w:szCs w:val="28"/>
        </w:rPr>
        <w:t>each variable with respective content and memory address</w:t>
      </w:r>
      <w:r>
        <w:rPr>
          <w:rFonts w:ascii="Arial" w:hAnsi="Arial" w:cs="Arial"/>
          <w:sz w:val="22"/>
          <w:szCs w:val="28"/>
        </w:rPr>
        <w:t>. Demo the results to the instructor.</w:t>
      </w:r>
    </w:p>
    <w:p w14:paraId="7EE82603" w14:textId="77777777" w:rsidR="004C5038" w:rsidRDefault="004C5038" w:rsidP="004C5038">
      <w:pPr>
        <w:pStyle w:val="PlainText"/>
        <w:rPr>
          <w:rFonts w:ascii="Arial" w:hAnsi="Arial" w:cs="Arial"/>
          <w:sz w:val="22"/>
          <w:szCs w:val="28"/>
        </w:rPr>
      </w:pPr>
    </w:p>
    <w:p w14:paraId="52467610" w14:textId="77777777" w:rsidR="004C5038" w:rsidRDefault="004C5038" w:rsidP="004C5038">
      <w:pPr>
        <w:pStyle w:val="PlainText"/>
        <w:rPr>
          <w:rFonts w:ascii="Arial" w:hAnsi="Arial" w:cs="Arial"/>
          <w:sz w:val="22"/>
          <w:szCs w:val="28"/>
        </w:rPr>
      </w:pPr>
    </w:p>
    <w:p w14:paraId="742C1748" w14:textId="77777777" w:rsidR="004C5038" w:rsidRPr="006C001A" w:rsidRDefault="004C5038" w:rsidP="004C5038">
      <w:pPr>
        <w:pStyle w:val="PlainText"/>
        <w:rPr>
          <w:rFonts w:ascii="Arial" w:hAnsi="Arial" w:cs="Arial"/>
          <w:sz w:val="22"/>
          <w:szCs w:val="28"/>
        </w:rPr>
      </w:pPr>
    </w:p>
    <w:p w14:paraId="02B07DDA" w14:textId="77777777" w:rsidR="004C5038" w:rsidRPr="006C001A" w:rsidRDefault="004C5038" w:rsidP="004C5038">
      <w:pPr>
        <w:pStyle w:val="PlainText"/>
        <w:rPr>
          <w:rFonts w:ascii="Arial" w:hAnsi="Arial" w:cs="Arial"/>
          <w:sz w:val="22"/>
          <w:szCs w:val="28"/>
        </w:rPr>
      </w:pPr>
    </w:p>
    <w:p w14:paraId="3BC0DAA7" w14:textId="77777777" w:rsidR="004C5038" w:rsidRPr="00965308" w:rsidRDefault="004C5038" w:rsidP="00A42E55">
      <w:pPr>
        <w:pStyle w:val="PlainText"/>
        <w:rPr>
          <w:rFonts w:ascii="Arial" w:hAnsi="Arial" w:cs="Arial"/>
          <w:sz w:val="22"/>
          <w:szCs w:val="28"/>
        </w:rPr>
      </w:pPr>
    </w:p>
    <w:p w14:paraId="53AA0C75" w14:textId="77777777" w:rsidR="00A42E55" w:rsidRDefault="00A42E55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9F34238" w14:textId="77777777" w:rsidR="004C5038" w:rsidRDefault="004C5038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DACD44C" w14:textId="77777777" w:rsidR="00A42E55" w:rsidRDefault="00A42E55" w:rsidP="00A42E55">
      <w:pPr>
        <w:pStyle w:val="PlainText"/>
        <w:ind w:left="360"/>
      </w:pPr>
    </w:p>
    <w:tbl>
      <w:tblPr>
        <w:tblpPr w:leftFromText="180" w:rightFromText="180" w:vertAnchor="text" w:horzAnchor="margin" w:tblpXSpec="center" w:tblpY="-2"/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830"/>
      </w:tblGrid>
      <w:tr w:rsidR="00A42E55" w14:paraId="48217EBB" w14:textId="77777777" w:rsidTr="007E4AE8">
        <w:trPr>
          <w:trHeight w:val="350"/>
        </w:trPr>
        <w:tc>
          <w:tcPr>
            <w:tcW w:w="47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2A5941C0" w14:textId="77777777" w:rsidR="00A42E55" w:rsidRDefault="00A42E55" w:rsidP="007E4AE8">
            <w:pPr>
              <w:tabs>
                <w:tab w:val="left" w:pos="690"/>
              </w:tabs>
              <w:jc w:val="center"/>
            </w:pPr>
            <w:r>
              <w:rPr>
                <w:b/>
              </w:rPr>
              <w:t>ASK THE INSTRUCTOR TO SIGN OFF</w:t>
            </w:r>
          </w:p>
        </w:tc>
        <w:tc>
          <w:tcPr>
            <w:tcW w:w="8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D3C29EF" w14:textId="77777777" w:rsidR="00A42E55" w:rsidRDefault="00A42E55" w:rsidP="007E4AE8">
            <w:pPr>
              <w:tabs>
                <w:tab w:val="left" w:pos="690"/>
              </w:tabs>
              <w:snapToGrid w:val="0"/>
            </w:pPr>
          </w:p>
        </w:tc>
      </w:tr>
    </w:tbl>
    <w:p w14:paraId="48079BA8" w14:textId="77777777" w:rsidR="00A42E55" w:rsidRDefault="00A42E55" w:rsidP="00A42E55">
      <w:pPr>
        <w:pStyle w:val="PlainText"/>
        <w:ind w:left="360"/>
      </w:pPr>
    </w:p>
    <w:p w14:paraId="66EB600F" w14:textId="77777777" w:rsidR="00A42E55" w:rsidRDefault="00A42E55" w:rsidP="00A42E55">
      <w:pPr>
        <w:pStyle w:val="PlainText"/>
        <w:ind w:left="360"/>
      </w:pPr>
    </w:p>
    <w:bookmarkEnd w:id="7"/>
    <w:p w14:paraId="5D99C326" w14:textId="35A1B2A9" w:rsidR="00846D34" w:rsidRDefault="004C5038" w:rsidP="006C001A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3839A915" w14:textId="3FE0B1CA" w:rsidR="006C001A" w:rsidRDefault="00846D34" w:rsidP="006C001A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3.0 </w:t>
      </w:r>
      <w:r w:rsidR="006C001A">
        <w:rPr>
          <w:b/>
          <w:sz w:val="28"/>
          <w:szCs w:val="28"/>
        </w:rPr>
        <w:t xml:space="preserve">Debugger Program </w:t>
      </w:r>
      <w:r w:rsidR="003E3385">
        <w:rPr>
          <w:b/>
          <w:sz w:val="28"/>
          <w:szCs w:val="28"/>
        </w:rPr>
        <w:t>–</w:t>
      </w:r>
      <w:proofErr w:type="spellStart"/>
      <w:r w:rsidR="003E3385">
        <w:rPr>
          <w:b/>
          <w:sz w:val="28"/>
          <w:szCs w:val="28"/>
        </w:rPr>
        <w:t>gdb</w:t>
      </w:r>
      <w:proofErr w:type="spellEnd"/>
      <w:r w:rsidR="003E3385">
        <w:rPr>
          <w:b/>
          <w:sz w:val="28"/>
          <w:szCs w:val="28"/>
        </w:rPr>
        <w:t xml:space="preserve">                           </w:t>
      </w:r>
      <w:r w:rsidR="006C001A">
        <w:rPr>
          <w:b/>
          <w:sz w:val="28"/>
          <w:szCs w:val="28"/>
        </w:rPr>
        <w:t xml:space="preserve">                                ____/10</w:t>
      </w:r>
    </w:p>
    <w:p w14:paraId="17185676" w14:textId="77777777" w:rsidR="006C001A" w:rsidRDefault="006C001A" w:rsidP="006C001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1BB99974" w14:textId="77777777" w:rsidR="006C001A" w:rsidRPr="00FE7893" w:rsidRDefault="006C001A" w:rsidP="006C001A">
      <w:pPr>
        <w:autoSpaceDE w:val="0"/>
        <w:autoSpaceDN w:val="0"/>
        <w:adjustRightInd w:val="0"/>
      </w:pPr>
      <w:proofErr w:type="spellStart"/>
      <w:proofErr w:type="gramStart"/>
      <w:r w:rsidRPr="00FE7893">
        <w:t>gdb</w:t>
      </w:r>
      <w:proofErr w:type="spellEnd"/>
      <w:proofErr w:type="gramEnd"/>
      <w:r w:rsidRPr="00FE7893">
        <w:t xml:space="preserve"> is a debugger program that allows to verify what is going on when a program is executing or when it crashes. </w:t>
      </w:r>
    </w:p>
    <w:p w14:paraId="3A40AD8A" w14:textId="77777777" w:rsidR="006C001A" w:rsidRPr="00FE7893" w:rsidRDefault="006C001A" w:rsidP="006C001A">
      <w:pPr>
        <w:autoSpaceDE w:val="0"/>
        <w:autoSpaceDN w:val="0"/>
        <w:adjustRightInd w:val="0"/>
      </w:pPr>
    </w:p>
    <w:p w14:paraId="5E4E5C06" w14:textId="77777777" w:rsidR="006C001A" w:rsidRPr="00FE7893" w:rsidRDefault="006C001A" w:rsidP="006C001A">
      <w:pPr>
        <w:autoSpaceDE w:val="0"/>
        <w:autoSpaceDN w:val="0"/>
        <w:adjustRightInd w:val="0"/>
        <w:ind w:left="720"/>
      </w:pPr>
      <w:r w:rsidRPr="00FE7893">
        <w:t xml:space="preserve">To verify memory addresses and what is going on the pointers code </w:t>
      </w:r>
      <w:proofErr w:type="spellStart"/>
      <w:r w:rsidRPr="00FE7893">
        <w:t>pointer.c</w:t>
      </w:r>
      <w:proofErr w:type="spellEnd"/>
      <w:r w:rsidRPr="00FE7893">
        <w:t xml:space="preserve"> we will use the debugger </w:t>
      </w:r>
      <w:proofErr w:type="spellStart"/>
      <w:r w:rsidRPr="00FE7893">
        <w:rPr>
          <w:b/>
        </w:rPr>
        <w:t>gdb</w:t>
      </w:r>
      <w:proofErr w:type="spellEnd"/>
      <w:r w:rsidRPr="00FE7893">
        <w:t xml:space="preserve">. Use Linux manual to read the purpose of </w:t>
      </w:r>
      <w:proofErr w:type="spellStart"/>
      <w:r w:rsidRPr="00FE7893">
        <w:rPr>
          <w:b/>
        </w:rPr>
        <w:t>gdb</w:t>
      </w:r>
      <w:proofErr w:type="spellEnd"/>
      <w:r w:rsidRPr="00FE7893">
        <w:t xml:space="preserve"> and the commands that can be used to trace or troubleshoot C code. For more reference you can use the following web sites:</w:t>
      </w:r>
    </w:p>
    <w:p w14:paraId="7F2D4AA9" w14:textId="77777777" w:rsidR="006C001A" w:rsidRPr="00FE7893" w:rsidRDefault="006835E7" w:rsidP="006C001A">
      <w:pPr>
        <w:autoSpaceDE w:val="0"/>
        <w:autoSpaceDN w:val="0"/>
        <w:adjustRightInd w:val="0"/>
        <w:ind w:left="720"/>
      </w:pPr>
      <w:hyperlink r:id="rId14" w:history="1">
        <w:r w:rsidR="006C001A" w:rsidRPr="00FE7893">
          <w:rPr>
            <w:rStyle w:val="Hyperlink"/>
          </w:rPr>
          <w:t>ftp://ftp.gnu.org/old-gnu/Manuals/gdb/html_chapter/gdb_2.html</w:t>
        </w:r>
      </w:hyperlink>
      <w:r w:rsidR="006C001A" w:rsidRPr="00FE7893">
        <w:t xml:space="preserve"> and </w:t>
      </w:r>
      <w:hyperlink r:id="rId15" w:anchor="SEC7" w:history="1">
        <w:r w:rsidR="006C001A" w:rsidRPr="00FE7893">
          <w:rPr>
            <w:rStyle w:val="Hyperlink"/>
          </w:rPr>
          <w:t>ftp://ftp.gnu.org/old-nu/Manuals/gdb/html_chapter/gdb_3.html#SEC7</w:t>
        </w:r>
      </w:hyperlink>
    </w:p>
    <w:p w14:paraId="07963899" w14:textId="77777777" w:rsidR="006C001A" w:rsidRPr="00FE7893" w:rsidRDefault="006C001A" w:rsidP="006C001A">
      <w:pPr>
        <w:autoSpaceDE w:val="0"/>
        <w:autoSpaceDN w:val="0"/>
        <w:adjustRightInd w:val="0"/>
        <w:ind w:left="720"/>
      </w:pPr>
    </w:p>
    <w:p w14:paraId="2905FB28" w14:textId="77777777" w:rsidR="006C001A" w:rsidRPr="00FE7893" w:rsidRDefault="006C001A" w:rsidP="006C001A">
      <w:pPr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b/>
        </w:rPr>
      </w:pPr>
      <w:r w:rsidRPr="00FE7893">
        <w:t xml:space="preserve">Compile the program as follows: </w:t>
      </w:r>
      <w:proofErr w:type="spellStart"/>
      <w:r w:rsidRPr="00FE7893">
        <w:rPr>
          <w:b/>
        </w:rPr>
        <w:t>gcc</w:t>
      </w:r>
      <w:proofErr w:type="spellEnd"/>
      <w:r w:rsidRPr="00FE7893">
        <w:rPr>
          <w:b/>
        </w:rPr>
        <w:t xml:space="preserve">  -g  -w </w:t>
      </w:r>
      <w:proofErr w:type="spellStart"/>
      <w:r w:rsidRPr="00FE7893">
        <w:rPr>
          <w:b/>
        </w:rPr>
        <w:t>pointers.c</w:t>
      </w:r>
      <w:proofErr w:type="spellEnd"/>
    </w:p>
    <w:p w14:paraId="6581027F" w14:textId="77777777" w:rsidR="006C001A" w:rsidRPr="00FE7893" w:rsidRDefault="006C001A" w:rsidP="006C001A">
      <w:pPr>
        <w:numPr>
          <w:ilvl w:val="0"/>
          <w:numId w:val="30"/>
        </w:numPr>
        <w:autoSpaceDE w:val="0"/>
        <w:autoSpaceDN w:val="0"/>
        <w:adjustRightInd w:val="0"/>
        <w:spacing w:line="240" w:lineRule="auto"/>
      </w:pPr>
      <w:r w:rsidRPr="00FE7893">
        <w:t xml:space="preserve">Read “Compiling for debugging” from the following web site </w:t>
      </w:r>
      <w:hyperlink r:id="rId16" w:anchor="SEC17" w:history="1">
        <w:r w:rsidRPr="00FE7893">
          <w:rPr>
            <w:rStyle w:val="Hyperlink"/>
          </w:rPr>
          <w:t>ftp://ftp.gnu.org/old-gnu/Manuals/gdb/html_chapter/gdb_5.html#SEC17</w:t>
        </w:r>
      </w:hyperlink>
      <w:r w:rsidRPr="00FE7893">
        <w:t xml:space="preserve"> and explain the purpose </w:t>
      </w:r>
      <w:proofErr w:type="gramStart"/>
      <w:r w:rsidRPr="00FE7893">
        <w:t>of  –</w:t>
      </w:r>
      <w:proofErr w:type="gramEnd"/>
      <w:r w:rsidRPr="00FE7893">
        <w:t>g option.</w:t>
      </w:r>
    </w:p>
    <w:p w14:paraId="2149C198" w14:textId="77777777" w:rsidR="006C001A" w:rsidRPr="00FE7893" w:rsidRDefault="006C001A" w:rsidP="006C001A">
      <w:pPr>
        <w:autoSpaceDE w:val="0"/>
        <w:autoSpaceDN w:val="0"/>
        <w:adjustRightInd w:val="0"/>
      </w:pPr>
    </w:p>
    <w:p w14:paraId="25949693" w14:textId="77777777" w:rsidR="006C001A" w:rsidRPr="00FE7893" w:rsidRDefault="006C001A" w:rsidP="006C001A">
      <w:pPr>
        <w:autoSpaceDE w:val="0"/>
        <w:autoSpaceDN w:val="0"/>
        <w:adjustRightInd w:val="0"/>
      </w:pPr>
    </w:p>
    <w:p w14:paraId="50613B46" w14:textId="77777777" w:rsidR="006C001A" w:rsidRPr="00FE7893" w:rsidRDefault="006C001A" w:rsidP="006C001A">
      <w:pPr>
        <w:autoSpaceDE w:val="0"/>
        <w:autoSpaceDN w:val="0"/>
        <w:adjustRightInd w:val="0"/>
      </w:pPr>
      <w:r w:rsidRPr="00FE7893">
        <w:t xml:space="preserve">  </w:t>
      </w:r>
    </w:p>
    <w:p w14:paraId="3D2BDD46" w14:textId="77777777" w:rsidR="006C001A" w:rsidRPr="00FE7893" w:rsidRDefault="006C001A" w:rsidP="006C001A">
      <w:pPr>
        <w:numPr>
          <w:ilvl w:val="0"/>
          <w:numId w:val="30"/>
        </w:numPr>
        <w:autoSpaceDE w:val="0"/>
        <w:autoSpaceDN w:val="0"/>
        <w:adjustRightInd w:val="0"/>
        <w:spacing w:line="240" w:lineRule="auto"/>
      </w:pPr>
      <w:r w:rsidRPr="00FE7893">
        <w:t xml:space="preserve">Run the </w:t>
      </w:r>
      <w:proofErr w:type="gramStart"/>
      <w:r w:rsidRPr="00FE7893">
        <w:t>program  ./</w:t>
      </w:r>
      <w:proofErr w:type="spellStart"/>
      <w:proofErr w:type="gramEnd"/>
      <w:r w:rsidRPr="00FE7893">
        <w:t>a.out</w:t>
      </w:r>
      <w:proofErr w:type="spellEnd"/>
      <w:r w:rsidRPr="00FE7893">
        <w:t xml:space="preserve"> and </w:t>
      </w:r>
      <w:r w:rsidRPr="00FE7893">
        <w:rPr>
          <w:b/>
        </w:rPr>
        <w:t>analyze the code and results</w:t>
      </w:r>
      <w:r w:rsidRPr="00FE7893">
        <w:t xml:space="preserve">. Write down the memory address of x, y, </w:t>
      </w:r>
      <w:proofErr w:type="gramStart"/>
      <w:r w:rsidRPr="00FE7893">
        <w:t>p(</w:t>
      </w:r>
      <w:proofErr w:type="gramEnd"/>
      <w:r w:rsidRPr="00FE7893">
        <w:t>pointer) and s(pointer) variables.</w:t>
      </w:r>
    </w:p>
    <w:p w14:paraId="56D48F09" w14:textId="77777777" w:rsidR="006C001A" w:rsidRPr="00FE7893" w:rsidRDefault="006C001A" w:rsidP="006C001A">
      <w:pPr>
        <w:autoSpaceDE w:val="0"/>
        <w:autoSpaceDN w:val="0"/>
        <w:adjustRightInd w:val="0"/>
      </w:pPr>
    </w:p>
    <w:p w14:paraId="3380267C" w14:textId="77777777" w:rsidR="006C001A" w:rsidRPr="00FE7893" w:rsidRDefault="006C001A" w:rsidP="006C001A">
      <w:pPr>
        <w:autoSpaceDE w:val="0"/>
        <w:autoSpaceDN w:val="0"/>
        <w:adjustRightInd w:val="0"/>
      </w:pPr>
    </w:p>
    <w:p w14:paraId="56513132" w14:textId="77777777" w:rsidR="006C001A" w:rsidRDefault="006C001A" w:rsidP="006C001A">
      <w:pPr>
        <w:autoSpaceDE w:val="0"/>
        <w:autoSpaceDN w:val="0"/>
        <w:adjustRightInd w:val="0"/>
      </w:pPr>
    </w:p>
    <w:p w14:paraId="2E6AB36D" w14:textId="77777777" w:rsidR="00A8790D" w:rsidRDefault="00A8790D" w:rsidP="006C001A">
      <w:pPr>
        <w:autoSpaceDE w:val="0"/>
        <w:autoSpaceDN w:val="0"/>
        <w:adjustRightInd w:val="0"/>
      </w:pPr>
    </w:p>
    <w:p w14:paraId="4E723589" w14:textId="77777777" w:rsidR="00A8790D" w:rsidRDefault="00A8790D" w:rsidP="006C001A">
      <w:pPr>
        <w:autoSpaceDE w:val="0"/>
        <w:autoSpaceDN w:val="0"/>
        <w:adjustRightInd w:val="0"/>
      </w:pPr>
    </w:p>
    <w:p w14:paraId="0E7CB9EA" w14:textId="77777777" w:rsidR="00A8790D" w:rsidRPr="00FE7893" w:rsidRDefault="00A8790D" w:rsidP="006C001A">
      <w:pPr>
        <w:autoSpaceDE w:val="0"/>
        <w:autoSpaceDN w:val="0"/>
        <w:adjustRightInd w:val="0"/>
      </w:pPr>
    </w:p>
    <w:p w14:paraId="03D93651" w14:textId="77777777" w:rsidR="006C001A" w:rsidRPr="00FE7893" w:rsidRDefault="006C001A" w:rsidP="006C001A">
      <w:pPr>
        <w:autoSpaceDE w:val="0"/>
        <w:autoSpaceDN w:val="0"/>
        <w:adjustRightInd w:val="0"/>
      </w:pPr>
    </w:p>
    <w:p w14:paraId="3F056B29" w14:textId="77777777" w:rsidR="006C001A" w:rsidRPr="00462B23" w:rsidRDefault="006C001A" w:rsidP="006C001A">
      <w:pPr>
        <w:numPr>
          <w:ilvl w:val="0"/>
          <w:numId w:val="30"/>
        </w:numPr>
        <w:autoSpaceDE w:val="0"/>
        <w:autoSpaceDN w:val="0"/>
        <w:adjustRightInd w:val="0"/>
        <w:spacing w:line="240" w:lineRule="auto"/>
      </w:pPr>
      <w:r w:rsidRPr="00462B23">
        <w:t xml:space="preserve">Use </w:t>
      </w:r>
      <w:proofErr w:type="spellStart"/>
      <w:r w:rsidRPr="00462B23">
        <w:t>gdb</w:t>
      </w:r>
      <w:proofErr w:type="spellEnd"/>
      <w:r w:rsidRPr="00462B23">
        <w:t xml:space="preserve"> to debug the program as follows:</w:t>
      </w:r>
    </w:p>
    <w:p w14:paraId="4DECE467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b/>
          <w:i/>
        </w:rPr>
      </w:pP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   ./</w:t>
      </w:r>
      <w:proofErr w:type="spellStart"/>
      <w:r w:rsidRPr="00462B23">
        <w:rPr>
          <w:b/>
          <w:i/>
        </w:rPr>
        <w:t>a.out</w:t>
      </w:r>
      <w:proofErr w:type="spellEnd"/>
      <w:r w:rsidRPr="00462B23">
        <w:rPr>
          <w:b/>
          <w:i/>
        </w:rPr>
        <w:t xml:space="preserve">        </w:t>
      </w:r>
    </w:p>
    <w:p w14:paraId="14031B76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proofErr w:type="gramStart"/>
      <w:r w:rsidRPr="00462B23">
        <w:rPr>
          <w:b/>
          <w:i/>
        </w:rPr>
        <w:t>gdb</w:t>
      </w:r>
      <w:proofErr w:type="spellEnd"/>
      <w:proofErr w:type="gramEnd"/>
      <w:r w:rsidRPr="00462B23">
        <w:rPr>
          <w:b/>
          <w:i/>
        </w:rPr>
        <w:t xml:space="preserve">) break main   – </w:t>
      </w:r>
      <w:r w:rsidRPr="00462B23">
        <w:t>This will create a breakpoint at main( ) function. You will see the memory address of main( )</w:t>
      </w:r>
    </w:p>
    <w:p w14:paraId="564141C0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b/>
          <w:i/>
        </w:rPr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)   run   </w:t>
      </w:r>
      <w:r w:rsidRPr="00462B23">
        <w:rPr>
          <w:i/>
        </w:rPr>
        <w:t xml:space="preserve">- </w:t>
      </w:r>
      <w:r w:rsidRPr="00462B23">
        <w:t>It will start the program</w:t>
      </w:r>
      <w:r w:rsidRPr="00462B23">
        <w:rPr>
          <w:b/>
          <w:i/>
        </w:rPr>
        <w:t xml:space="preserve"> </w:t>
      </w:r>
    </w:p>
    <w:p w14:paraId="20845252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>)  n</w:t>
      </w:r>
      <w:r w:rsidRPr="00462B23">
        <w:t xml:space="preserve">    - This means next to see the next statement</w:t>
      </w:r>
    </w:p>
    <w:p w14:paraId="0F56D907" w14:textId="77777777" w:rsidR="006C001A" w:rsidRPr="00462B23" w:rsidRDefault="006C001A" w:rsidP="006C001A">
      <w:pPr>
        <w:autoSpaceDE w:val="0"/>
        <w:autoSpaceDN w:val="0"/>
        <w:adjustRightInd w:val="0"/>
        <w:ind w:left="1080"/>
      </w:pPr>
      <w:r w:rsidRPr="00462B23">
        <w:t>Verify the content of the variables</w:t>
      </w:r>
    </w:p>
    <w:p w14:paraId="11D08EBA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)  print x   </w:t>
      </w:r>
      <w:r w:rsidRPr="00462B23">
        <w:t>It verifies x content</w:t>
      </w:r>
    </w:p>
    <w:p w14:paraId="09003D5B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)  print y   </w:t>
      </w:r>
      <w:r w:rsidRPr="00462B23">
        <w:t>It verifies y content</w:t>
      </w:r>
    </w:p>
    <w:p w14:paraId="693E7FFB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)  print p   </w:t>
      </w:r>
      <w:r w:rsidRPr="00462B23">
        <w:t>It verifies p content (This is a pointer the content of this variable should be the address pointing to x variable)</w:t>
      </w:r>
    </w:p>
    <w:p w14:paraId="1DC0BBAB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)  print s  </w:t>
      </w:r>
      <w:r w:rsidRPr="00462B23">
        <w:t>It verifies s content (This is a pointer the content of this variable should be the address pointing  to y variable)</w:t>
      </w:r>
    </w:p>
    <w:p w14:paraId="05EC4FCA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b/>
          <w:i/>
        </w:rPr>
      </w:pPr>
      <w:r w:rsidRPr="00462B23">
        <w:rPr>
          <w:b/>
          <w:i/>
        </w:rPr>
        <w:t>(</w:t>
      </w:r>
      <w:proofErr w:type="spellStart"/>
      <w:proofErr w:type="gramStart"/>
      <w:r w:rsidRPr="00462B23">
        <w:rPr>
          <w:b/>
          <w:i/>
        </w:rPr>
        <w:t>gdb</w:t>
      </w:r>
      <w:proofErr w:type="spellEnd"/>
      <w:proofErr w:type="gramEnd"/>
      <w:r w:rsidRPr="00462B23">
        <w:rPr>
          <w:b/>
          <w:i/>
        </w:rPr>
        <w:t xml:space="preserve">) n          </w:t>
      </w:r>
      <w:r w:rsidRPr="00462B23">
        <w:t>It will move to the next statement . Repeat this command to analyze the variable’ content in each step.</w:t>
      </w:r>
    </w:p>
    <w:p w14:paraId="55BDA27E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lastRenderedPageBreak/>
        <w:t>(</w:t>
      </w:r>
      <w:proofErr w:type="spellStart"/>
      <w:proofErr w:type="gramStart"/>
      <w:r w:rsidRPr="00462B23">
        <w:rPr>
          <w:b/>
          <w:i/>
        </w:rPr>
        <w:t>gdb</w:t>
      </w:r>
      <w:proofErr w:type="spellEnd"/>
      <w:proofErr w:type="gramEnd"/>
      <w:r w:rsidRPr="00462B23">
        <w:rPr>
          <w:b/>
          <w:i/>
        </w:rPr>
        <w:t>)  x  address</w:t>
      </w:r>
      <w:r w:rsidRPr="00462B23">
        <w:t xml:space="preserve">     ( replace address with the memory address of  variable p (pointer). Memory addresses are in hexadecimal system you need 0x )  </w:t>
      </w:r>
      <w:proofErr w:type="spellStart"/>
      <w:r w:rsidRPr="00462B23">
        <w:t>e.g</w:t>
      </w:r>
      <w:proofErr w:type="spellEnd"/>
      <w:r w:rsidRPr="00462B23">
        <w:t xml:space="preserve">  </w:t>
      </w: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>)</w:t>
      </w:r>
      <w:r w:rsidRPr="00462B23">
        <w:t xml:space="preserve"> </w:t>
      </w:r>
      <w:r w:rsidRPr="00462B23">
        <w:rPr>
          <w:b/>
          <w:i/>
        </w:rPr>
        <w:t>x</w:t>
      </w:r>
      <w:r w:rsidRPr="00462B23">
        <w:t xml:space="preserve">  0xbffff6f8   this should display the content of this memory address</w:t>
      </w:r>
    </w:p>
    <w:p w14:paraId="670F98C2" w14:textId="20D762E3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t xml:space="preserve">Use </w:t>
      </w: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proofErr w:type="gramStart"/>
      <w:r w:rsidRPr="00462B23">
        <w:rPr>
          <w:b/>
          <w:i/>
        </w:rPr>
        <w:t>)  x</w:t>
      </w:r>
      <w:proofErr w:type="gramEnd"/>
      <w:r w:rsidRPr="00462B23">
        <w:rPr>
          <w:b/>
          <w:i/>
        </w:rPr>
        <w:t xml:space="preserve">  </w:t>
      </w:r>
      <w:r w:rsidRPr="00462B23">
        <w:t xml:space="preserve">address to analyze the addresses of the pointers p and s and its contents. </w:t>
      </w:r>
    </w:p>
    <w:p w14:paraId="5C643446" w14:textId="77777777" w:rsidR="006C001A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t xml:space="preserve">Use the previous </w:t>
      </w:r>
      <w:proofErr w:type="spellStart"/>
      <w:r w:rsidRPr="00462B23">
        <w:t>gdb</w:t>
      </w:r>
      <w:proofErr w:type="spellEnd"/>
      <w:r w:rsidRPr="00462B23">
        <w:t xml:space="preserve"> commands to analyze the results of each step or statement of the </w:t>
      </w:r>
      <w:proofErr w:type="spellStart"/>
      <w:r w:rsidRPr="00462B23">
        <w:t>pointers.c</w:t>
      </w:r>
      <w:proofErr w:type="spellEnd"/>
      <w:r w:rsidRPr="00462B23">
        <w:t xml:space="preserve"> program and sketch the variables with respective memory address and content.</w:t>
      </w:r>
    </w:p>
    <w:p w14:paraId="6DE0BB10" w14:textId="5315A4BC" w:rsidR="006C001A" w:rsidRPr="00A8790D" w:rsidRDefault="00462B23" w:rsidP="00944C42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t>Demo the results to the instructor</w:t>
      </w:r>
      <w:r w:rsidR="00A8790D">
        <w:t>.</w:t>
      </w:r>
    </w:p>
    <w:p w14:paraId="6175450E" w14:textId="77777777" w:rsidR="006C001A" w:rsidRDefault="006C001A" w:rsidP="006C001A">
      <w:pPr>
        <w:autoSpaceDE w:val="0"/>
        <w:autoSpaceDN w:val="0"/>
        <w:adjustRightInd w:val="0"/>
        <w:rPr>
          <w:sz w:val="28"/>
          <w:szCs w:val="28"/>
        </w:rPr>
      </w:pPr>
    </w:p>
    <w:p w14:paraId="6AE707D2" w14:textId="77777777" w:rsidR="006C001A" w:rsidRDefault="006C001A" w:rsidP="006C001A">
      <w:pPr>
        <w:autoSpaceDE w:val="0"/>
        <w:autoSpaceDN w:val="0"/>
        <w:adjustRightInd w:val="0"/>
        <w:rPr>
          <w:sz w:val="28"/>
          <w:szCs w:val="28"/>
        </w:rPr>
      </w:pPr>
    </w:p>
    <w:p w14:paraId="3C23E60C" w14:textId="77777777" w:rsidR="006C001A" w:rsidRDefault="006C001A" w:rsidP="006C001A">
      <w:pPr>
        <w:autoSpaceDE w:val="0"/>
        <w:autoSpaceDN w:val="0"/>
        <w:adjustRightInd w:val="0"/>
        <w:rPr>
          <w:sz w:val="28"/>
          <w:szCs w:val="28"/>
        </w:rPr>
      </w:pPr>
    </w:p>
    <w:p w14:paraId="483D1D6C" w14:textId="77777777" w:rsidR="006C001A" w:rsidRDefault="006C001A" w:rsidP="006C001A">
      <w:pPr>
        <w:autoSpaceDE w:val="0"/>
        <w:autoSpaceDN w:val="0"/>
        <w:adjustRightInd w:val="0"/>
        <w:rPr>
          <w:sz w:val="28"/>
          <w:szCs w:val="28"/>
        </w:rPr>
      </w:pPr>
    </w:p>
    <w:p w14:paraId="6B9E8183" w14:textId="77777777" w:rsidR="006C001A" w:rsidRDefault="006C001A" w:rsidP="006C001A">
      <w:pPr>
        <w:autoSpaceDE w:val="0"/>
        <w:autoSpaceDN w:val="0"/>
        <w:adjustRightInd w:val="0"/>
        <w:rPr>
          <w:sz w:val="28"/>
          <w:szCs w:val="28"/>
        </w:rPr>
      </w:pPr>
    </w:p>
    <w:p w14:paraId="3ADB7128" w14:textId="77777777" w:rsidR="006C001A" w:rsidRDefault="006C001A" w:rsidP="006C001A">
      <w:pPr>
        <w:autoSpaceDE w:val="0"/>
        <w:autoSpaceDN w:val="0"/>
        <w:adjustRightInd w:val="0"/>
        <w:rPr>
          <w:sz w:val="28"/>
          <w:szCs w:val="28"/>
        </w:rPr>
      </w:pPr>
    </w:p>
    <w:p w14:paraId="0F90DB09" w14:textId="77777777" w:rsidR="006C001A" w:rsidRDefault="006C001A" w:rsidP="006C001A">
      <w:pPr>
        <w:autoSpaceDE w:val="0"/>
        <w:autoSpaceDN w:val="0"/>
        <w:adjustRightInd w:val="0"/>
        <w:rPr>
          <w:sz w:val="28"/>
          <w:szCs w:val="28"/>
        </w:rPr>
      </w:pPr>
    </w:p>
    <w:p w14:paraId="432F9108" w14:textId="77777777" w:rsidR="006C001A" w:rsidRDefault="006C001A" w:rsidP="006C001A">
      <w:pPr>
        <w:autoSpaceDE w:val="0"/>
        <w:autoSpaceDN w:val="0"/>
        <w:adjustRightInd w:val="0"/>
        <w:rPr>
          <w:sz w:val="28"/>
          <w:szCs w:val="28"/>
        </w:rPr>
      </w:pPr>
    </w:p>
    <w:p w14:paraId="12DBB28E" w14:textId="77777777" w:rsidR="006C001A" w:rsidRDefault="006C001A" w:rsidP="006C001A">
      <w:pPr>
        <w:autoSpaceDE w:val="0"/>
        <w:autoSpaceDN w:val="0"/>
        <w:adjustRightInd w:val="0"/>
        <w:rPr>
          <w:sz w:val="28"/>
          <w:szCs w:val="28"/>
        </w:rPr>
      </w:pPr>
    </w:p>
    <w:p w14:paraId="47A817CF" w14:textId="72E68A3B" w:rsidR="006C001A" w:rsidRDefault="006C001A" w:rsidP="006C001A">
      <w:pPr>
        <w:pStyle w:val="PlainText"/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-2"/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830"/>
      </w:tblGrid>
      <w:tr w:rsidR="006C001A" w14:paraId="1D1164BD" w14:textId="77777777" w:rsidTr="007E4AE8">
        <w:trPr>
          <w:trHeight w:val="350"/>
        </w:trPr>
        <w:tc>
          <w:tcPr>
            <w:tcW w:w="47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16A64D39" w14:textId="77777777" w:rsidR="006C001A" w:rsidRDefault="006C001A" w:rsidP="007E4AE8">
            <w:pPr>
              <w:tabs>
                <w:tab w:val="left" w:pos="690"/>
              </w:tabs>
              <w:jc w:val="center"/>
            </w:pPr>
            <w:r>
              <w:rPr>
                <w:b/>
              </w:rPr>
              <w:t>ASK THE INSTRUCTOR TO SIGN OFF</w:t>
            </w:r>
          </w:p>
        </w:tc>
        <w:tc>
          <w:tcPr>
            <w:tcW w:w="8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4ED4233" w14:textId="77777777" w:rsidR="006C001A" w:rsidRDefault="006C001A" w:rsidP="007E4AE8">
            <w:pPr>
              <w:tabs>
                <w:tab w:val="left" w:pos="690"/>
              </w:tabs>
              <w:snapToGrid w:val="0"/>
            </w:pPr>
          </w:p>
        </w:tc>
      </w:tr>
    </w:tbl>
    <w:p w14:paraId="3F5261B4" w14:textId="77777777" w:rsidR="006C001A" w:rsidRDefault="006C001A" w:rsidP="006C001A">
      <w:pPr>
        <w:pStyle w:val="PlainText"/>
      </w:pPr>
    </w:p>
    <w:p w14:paraId="567B1553" w14:textId="77777777" w:rsidR="006C001A" w:rsidRDefault="006C001A" w:rsidP="006C001A">
      <w:pPr>
        <w:pStyle w:val="HeadingStyle1"/>
      </w:pPr>
    </w:p>
    <w:p w14:paraId="2662DA5E" w14:textId="77777777" w:rsidR="006C001A" w:rsidRDefault="006C001A" w:rsidP="00FE7893">
      <w:pPr>
        <w:pStyle w:val="HeadingStyle1"/>
      </w:pPr>
    </w:p>
    <w:p w14:paraId="42CE3347" w14:textId="77777777" w:rsidR="00846D34" w:rsidRDefault="00846D34" w:rsidP="00FE7893">
      <w:pPr>
        <w:pStyle w:val="HeadingStyle1"/>
      </w:pPr>
    </w:p>
    <w:p w14:paraId="7B921317" w14:textId="77777777" w:rsidR="00846D34" w:rsidRDefault="00846D34" w:rsidP="00FE7893">
      <w:pPr>
        <w:pStyle w:val="HeadingStyle1"/>
      </w:pPr>
    </w:p>
    <w:p w14:paraId="2DF35391" w14:textId="77777777" w:rsidR="00846D34" w:rsidRDefault="00846D34" w:rsidP="00FE7893">
      <w:pPr>
        <w:pStyle w:val="HeadingStyle1"/>
      </w:pPr>
    </w:p>
    <w:p w14:paraId="6AD99F0A" w14:textId="77777777" w:rsidR="00846D34" w:rsidRDefault="00846D34" w:rsidP="00FE7893">
      <w:pPr>
        <w:pStyle w:val="HeadingStyle1"/>
      </w:pPr>
    </w:p>
    <w:p w14:paraId="39B739C5" w14:textId="77777777" w:rsidR="00846D34" w:rsidRDefault="00846D34" w:rsidP="00FE7893">
      <w:pPr>
        <w:pStyle w:val="HeadingStyle1"/>
      </w:pPr>
    </w:p>
    <w:p w14:paraId="45300D36" w14:textId="77777777" w:rsidR="00846D34" w:rsidRDefault="00846D34" w:rsidP="00FE7893">
      <w:pPr>
        <w:pStyle w:val="HeadingStyle1"/>
      </w:pPr>
    </w:p>
    <w:p w14:paraId="5F77B7DE" w14:textId="77777777" w:rsidR="00846D34" w:rsidRDefault="00846D34" w:rsidP="00FE7893">
      <w:pPr>
        <w:pStyle w:val="HeadingStyle1"/>
      </w:pPr>
    </w:p>
    <w:p w14:paraId="0ED5A508" w14:textId="77777777" w:rsidR="00846D34" w:rsidRDefault="00846D34" w:rsidP="00FE7893">
      <w:pPr>
        <w:pStyle w:val="HeadingStyle1"/>
      </w:pPr>
    </w:p>
    <w:p w14:paraId="6F00594B" w14:textId="64AFBD88" w:rsidR="00846D34" w:rsidRDefault="00846D34" w:rsidP="00846D34">
      <w:pPr>
        <w:pStyle w:val="HeadingStyle1"/>
      </w:pPr>
      <w:bookmarkStart w:id="8" w:name="_Toc472385061"/>
      <w:r>
        <w:lastRenderedPageBreak/>
        <w:t>4.0 System calls                                                            ____/15</w:t>
      </w:r>
    </w:p>
    <w:p w14:paraId="53280DB4" w14:textId="77777777" w:rsidR="00764A71" w:rsidRDefault="00764A71" w:rsidP="00846D34">
      <w:pPr>
        <w:rPr>
          <w:sz w:val="28"/>
          <w:szCs w:val="28"/>
        </w:rPr>
      </w:pPr>
    </w:p>
    <w:p w14:paraId="5A33A10C" w14:textId="7126E263" w:rsidR="00846D34" w:rsidRPr="00764A71" w:rsidRDefault="00846D34" w:rsidP="00846D34">
      <w:pPr>
        <w:autoSpaceDE w:val="0"/>
        <w:rPr>
          <w:sz w:val="24"/>
          <w:szCs w:val="28"/>
        </w:rPr>
      </w:pPr>
      <w:r w:rsidRPr="00764A71">
        <w:rPr>
          <w:sz w:val="24"/>
          <w:szCs w:val="28"/>
        </w:rPr>
        <w:t xml:space="preserve">Every time a program makes a </w:t>
      </w:r>
      <w:r w:rsidRPr="00764A71">
        <w:rPr>
          <w:b/>
          <w:sz w:val="24"/>
          <w:szCs w:val="28"/>
        </w:rPr>
        <w:t>system call</w:t>
      </w:r>
      <w:r w:rsidRPr="00764A71">
        <w:rPr>
          <w:sz w:val="24"/>
          <w:szCs w:val="28"/>
        </w:rPr>
        <w:t>, the system has to change</w:t>
      </w:r>
      <w:r w:rsidR="00764A71">
        <w:rPr>
          <w:sz w:val="24"/>
          <w:szCs w:val="28"/>
        </w:rPr>
        <w:t xml:space="preserve"> from user mode to kernel mode. </w:t>
      </w:r>
      <w:proofErr w:type="spellStart"/>
      <w:r w:rsidRPr="00764A71">
        <w:rPr>
          <w:sz w:val="24"/>
          <w:szCs w:val="28"/>
        </w:rPr>
        <w:t>Strace</w:t>
      </w:r>
      <w:proofErr w:type="spellEnd"/>
      <w:r w:rsidRPr="00764A71">
        <w:rPr>
          <w:sz w:val="24"/>
          <w:szCs w:val="28"/>
        </w:rPr>
        <w:t xml:space="preserve"> program can be used to display </w:t>
      </w:r>
      <w:r w:rsidRPr="00764A71">
        <w:rPr>
          <w:b/>
          <w:sz w:val="24"/>
          <w:szCs w:val="28"/>
        </w:rPr>
        <w:t>system calls</w:t>
      </w:r>
      <w:r w:rsidRPr="00764A71">
        <w:rPr>
          <w:sz w:val="24"/>
          <w:szCs w:val="28"/>
        </w:rPr>
        <w:t xml:space="preserve"> when a program is running.</w:t>
      </w:r>
    </w:p>
    <w:p w14:paraId="09B6309D" w14:textId="77777777" w:rsidR="00846D34" w:rsidRPr="00764A71" w:rsidRDefault="00846D34" w:rsidP="00846D34">
      <w:pPr>
        <w:autoSpaceDE w:val="0"/>
        <w:rPr>
          <w:sz w:val="24"/>
          <w:szCs w:val="28"/>
        </w:rPr>
      </w:pPr>
    </w:p>
    <w:p w14:paraId="2D73B60D" w14:textId="77777777" w:rsidR="00846D34" w:rsidRDefault="00846D34" w:rsidP="00846D34">
      <w:pPr>
        <w:rPr>
          <w:b/>
        </w:rPr>
      </w:pPr>
      <w:r w:rsidRPr="00764A71">
        <w:rPr>
          <w:szCs w:val="28"/>
        </w:rPr>
        <w:t>1. Compile and run the following C program</w:t>
      </w:r>
    </w:p>
    <w:p w14:paraId="4B1BE158" w14:textId="77777777" w:rsidR="00846D34" w:rsidRDefault="00846D34" w:rsidP="00846D34">
      <w:pPr>
        <w:ind w:left="540"/>
        <w:rPr>
          <w:b/>
        </w:rPr>
      </w:pPr>
    </w:p>
    <w:p w14:paraId="07A0D7E5" w14:textId="77777777" w:rsidR="00846D34" w:rsidRDefault="00846D34" w:rsidP="00846D34">
      <w:pPr>
        <w:ind w:left="540"/>
      </w:pPr>
      <w:r>
        <w:rPr>
          <w:noProof/>
          <w:lang w:val="en-CA" w:eastAsia="en-CA"/>
        </w:rPr>
        <w:drawing>
          <wp:inline distT="0" distB="0" distL="0" distR="0" wp14:anchorId="22230746" wp14:editId="34DABA7C">
            <wp:extent cx="5505450" cy="131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14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2763" w14:textId="77777777" w:rsidR="00846D34" w:rsidRDefault="00846D34" w:rsidP="00846D34">
      <w:pPr>
        <w:ind w:left="540"/>
      </w:pPr>
    </w:p>
    <w:p w14:paraId="1BFEC77A" w14:textId="77777777" w:rsidR="00846D34" w:rsidRDefault="00846D34" w:rsidP="00846D34">
      <w:pPr>
        <w:ind w:left="540"/>
        <w:rPr>
          <w:b/>
        </w:rPr>
      </w:pPr>
    </w:p>
    <w:p w14:paraId="183743E0" w14:textId="77777777" w:rsidR="00846D34" w:rsidRPr="00764A71" w:rsidRDefault="00846D34" w:rsidP="00846D34">
      <w:pPr>
        <w:widowControl w:val="0"/>
        <w:numPr>
          <w:ilvl w:val="1"/>
          <w:numId w:val="33"/>
        </w:numPr>
        <w:suppressAutoHyphens/>
        <w:spacing w:line="240" w:lineRule="auto"/>
        <w:rPr>
          <w:szCs w:val="28"/>
        </w:rPr>
      </w:pPr>
      <w:r w:rsidRPr="00764A71">
        <w:rPr>
          <w:szCs w:val="28"/>
        </w:rPr>
        <w:t xml:space="preserve">Comment each line explaining the purpose of each line in the program </w:t>
      </w:r>
    </w:p>
    <w:p w14:paraId="1B33B6D4" w14:textId="77777777" w:rsidR="00846D34" w:rsidRPr="00764A71" w:rsidRDefault="00846D34" w:rsidP="00846D34">
      <w:pPr>
        <w:widowControl w:val="0"/>
        <w:numPr>
          <w:ilvl w:val="1"/>
          <w:numId w:val="33"/>
        </w:numPr>
        <w:suppressAutoHyphens/>
        <w:spacing w:line="240" w:lineRule="auto"/>
        <w:rPr>
          <w:szCs w:val="28"/>
        </w:rPr>
      </w:pPr>
      <w:r w:rsidRPr="00764A71">
        <w:rPr>
          <w:szCs w:val="28"/>
        </w:rPr>
        <w:t xml:space="preserve">Compile this program using the option    -o with </w:t>
      </w:r>
      <w:proofErr w:type="spellStart"/>
      <w:r w:rsidRPr="00764A71">
        <w:rPr>
          <w:szCs w:val="28"/>
        </w:rPr>
        <w:t>gcc</w:t>
      </w:r>
      <w:proofErr w:type="spellEnd"/>
      <w:r w:rsidRPr="00764A71">
        <w:rPr>
          <w:szCs w:val="28"/>
        </w:rPr>
        <w:t xml:space="preserve">. </w:t>
      </w:r>
    </w:p>
    <w:p w14:paraId="29F99D50" w14:textId="77777777" w:rsidR="00846D34" w:rsidRPr="00764A71" w:rsidRDefault="00846D34" w:rsidP="00846D34">
      <w:pPr>
        <w:widowControl w:val="0"/>
        <w:numPr>
          <w:ilvl w:val="1"/>
          <w:numId w:val="33"/>
        </w:numPr>
        <w:suppressAutoHyphens/>
        <w:spacing w:line="240" w:lineRule="auto"/>
        <w:rPr>
          <w:szCs w:val="28"/>
        </w:rPr>
      </w:pPr>
      <w:r w:rsidRPr="00764A71">
        <w:rPr>
          <w:szCs w:val="28"/>
        </w:rPr>
        <w:t>Run the program analyze the results, what is the output of this program?</w:t>
      </w:r>
    </w:p>
    <w:p w14:paraId="6814C5AD" w14:textId="77777777" w:rsidR="00846D34" w:rsidRPr="00764A71" w:rsidRDefault="00846D34" w:rsidP="00846D34">
      <w:pPr>
        <w:widowControl w:val="0"/>
        <w:ind w:left="1080"/>
        <w:rPr>
          <w:szCs w:val="28"/>
        </w:rPr>
      </w:pPr>
    </w:p>
    <w:p w14:paraId="7FF05FDA" w14:textId="77777777" w:rsidR="00846D34" w:rsidRPr="00764A71" w:rsidRDefault="00846D34" w:rsidP="00846D34">
      <w:pPr>
        <w:widowControl w:val="0"/>
        <w:rPr>
          <w:szCs w:val="28"/>
        </w:rPr>
      </w:pPr>
    </w:p>
    <w:p w14:paraId="439A1E83" w14:textId="77777777" w:rsidR="00846D34" w:rsidRPr="00764A71" w:rsidRDefault="00846D34" w:rsidP="00846D34">
      <w:pPr>
        <w:widowControl w:val="0"/>
        <w:rPr>
          <w:szCs w:val="28"/>
        </w:rPr>
      </w:pPr>
    </w:p>
    <w:p w14:paraId="0A916C39" w14:textId="77777777" w:rsidR="00846D34" w:rsidRPr="00764A71" w:rsidRDefault="00846D34" w:rsidP="00846D34">
      <w:pPr>
        <w:widowControl w:val="0"/>
        <w:numPr>
          <w:ilvl w:val="1"/>
          <w:numId w:val="33"/>
        </w:numPr>
        <w:suppressAutoHyphens/>
        <w:spacing w:line="240" w:lineRule="auto"/>
        <w:rPr>
          <w:szCs w:val="28"/>
        </w:rPr>
      </w:pPr>
      <w:r w:rsidRPr="00764A71">
        <w:rPr>
          <w:szCs w:val="28"/>
        </w:rPr>
        <w:t xml:space="preserve">Use the command </w:t>
      </w:r>
      <w:proofErr w:type="spellStart"/>
      <w:proofErr w:type="gramStart"/>
      <w:r w:rsidRPr="00764A71">
        <w:rPr>
          <w:b/>
          <w:szCs w:val="28"/>
        </w:rPr>
        <w:t>strace</w:t>
      </w:r>
      <w:proofErr w:type="spellEnd"/>
      <w:r w:rsidRPr="00764A71">
        <w:rPr>
          <w:b/>
          <w:szCs w:val="28"/>
        </w:rPr>
        <w:t xml:space="preserve">  -</w:t>
      </w:r>
      <w:proofErr w:type="gramEnd"/>
      <w:r w:rsidRPr="00764A71">
        <w:rPr>
          <w:b/>
          <w:szCs w:val="28"/>
        </w:rPr>
        <w:t>c ./executable</w:t>
      </w:r>
      <w:r w:rsidRPr="00764A71">
        <w:rPr>
          <w:szCs w:val="28"/>
        </w:rPr>
        <w:t xml:space="preserve">  (Replace the program-name  with the executable file). Press the following characters A</w:t>
      </w:r>
      <w:proofErr w:type="gramStart"/>
      <w:r w:rsidRPr="00764A71">
        <w:rPr>
          <w:szCs w:val="28"/>
        </w:rPr>
        <w:t>,z,2,Q</w:t>
      </w:r>
      <w:proofErr w:type="gramEnd"/>
      <w:r w:rsidRPr="00764A71">
        <w:rPr>
          <w:szCs w:val="28"/>
        </w:rPr>
        <w:t xml:space="preserve">  and capture the screen that contains the output.</w:t>
      </w:r>
    </w:p>
    <w:p w14:paraId="07F17803" w14:textId="77777777" w:rsidR="00846D34" w:rsidRPr="00764A71" w:rsidRDefault="00846D34" w:rsidP="00846D34">
      <w:pPr>
        <w:widowControl w:val="0"/>
        <w:numPr>
          <w:ilvl w:val="1"/>
          <w:numId w:val="33"/>
        </w:numPr>
        <w:suppressAutoHyphens/>
        <w:spacing w:line="240" w:lineRule="auto"/>
        <w:rPr>
          <w:szCs w:val="28"/>
        </w:rPr>
      </w:pPr>
      <w:r w:rsidRPr="00764A71">
        <w:rPr>
          <w:szCs w:val="28"/>
        </w:rPr>
        <w:t>Identify and write down the system calls used by this program.</w:t>
      </w:r>
    </w:p>
    <w:p w14:paraId="5595D27F" w14:textId="77777777" w:rsidR="00846D34" w:rsidRPr="00764A71" w:rsidRDefault="00846D34" w:rsidP="00846D34">
      <w:pPr>
        <w:pStyle w:val="ListParagraph"/>
        <w:rPr>
          <w:szCs w:val="28"/>
        </w:rPr>
      </w:pPr>
    </w:p>
    <w:p w14:paraId="6FB92FF2" w14:textId="77777777" w:rsidR="00846D34" w:rsidRPr="00764A71" w:rsidRDefault="00846D34" w:rsidP="00846D34">
      <w:pPr>
        <w:widowControl w:val="0"/>
        <w:rPr>
          <w:szCs w:val="28"/>
        </w:rPr>
      </w:pPr>
    </w:p>
    <w:p w14:paraId="2E7140A4" w14:textId="77777777" w:rsidR="00846D34" w:rsidRPr="00764A71" w:rsidRDefault="00846D34" w:rsidP="00846D34">
      <w:pPr>
        <w:widowControl w:val="0"/>
        <w:rPr>
          <w:szCs w:val="28"/>
        </w:rPr>
      </w:pPr>
    </w:p>
    <w:p w14:paraId="49C99271" w14:textId="77777777" w:rsidR="00846D34" w:rsidRDefault="00846D34" w:rsidP="00846D34">
      <w:pPr>
        <w:numPr>
          <w:ilvl w:val="1"/>
          <w:numId w:val="33"/>
        </w:numPr>
        <w:suppressAutoHyphens/>
        <w:spacing w:line="240" w:lineRule="auto"/>
        <w:rPr>
          <w:sz w:val="28"/>
          <w:szCs w:val="28"/>
        </w:rPr>
      </w:pPr>
      <w:r w:rsidRPr="00764A71">
        <w:rPr>
          <w:szCs w:val="28"/>
        </w:rPr>
        <w:t>Run the program and demo the results to the instructor</w:t>
      </w:r>
    </w:p>
    <w:p w14:paraId="5503E219" w14:textId="77777777" w:rsidR="00846D34" w:rsidRDefault="00846D34" w:rsidP="00846D34">
      <w:pPr>
        <w:rPr>
          <w:sz w:val="28"/>
          <w:szCs w:val="28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935" distR="114935" simplePos="0" relativeHeight="251660800" behindDoc="0" locked="0" layoutInCell="1" allowOverlap="1" wp14:anchorId="4630E769" wp14:editId="5D2A821B">
                <wp:simplePos x="0" y="0"/>
                <wp:positionH relativeFrom="margin">
                  <wp:posOffset>915670</wp:posOffset>
                </wp:positionH>
                <wp:positionV relativeFrom="paragraph">
                  <wp:posOffset>129540</wp:posOffset>
                </wp:positionV>
                <wp:extent cx="3559810" cy="240030"/>
                <wp:effectExtent l="1270" t="0" r="127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DA8DA" w14:textId="77777777" w:rsidR="00846D34" w:rsidRDefault="00846D34" w:rsidP="00846D3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0E769" id="Text Box 12" o:spid="_x0000_s1032" type="#_x0000_t202" style="position:absolute;margin-left:72.1pt;margin-top:10.2pt;width:280.3pt;height:18.9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" stroked="f">
                <v:textbox inset="0,0,0,0">
                  <w:txbxContent>
                    <w:p w14:paraId="611DA8DA" w14:textId="77777777" w:rsidR="00846D34" w:rsidRDefault="00846D34" w:rsidP="00846D34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05CC40" w14:textId="77777777" w:rsidR="00846D34" w:rsidRDefault="00846D34" w:rsidP="00846D34">
      <w:pPr>
        <w:widowControl w:val="0"/>
        <w:ind w:left="360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8"/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830"/>
      </w:tblGrid>
      <w:tr w:rsidR="00846D34" w14:paraId="0257FEC0" w14:textId="77777777" w:rsidTr="007E4AE8">
        <w:trPr>
          <w:trHeight w:val="350"/>
        </w:trPr>
        <w:tc>
          <w:tcPr>
            <w:tcW w:w="47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26796DB2" w14:textId="77777777" w:rsidR="00846D34" w:rsidRDefault="00846D34" w:rsidP="007E4AE8">
            <w:pPr>
              <w:tabs>
                <w:tab w:val="left" w:pos="690"/>
              </w:tabs>
              <w:jc w:val="center"/>
            </w:pPr>
            <w:r>
              <w:rPr>
                <w:b/>
              </w:rPr>
              <w:t>ASK THE INSTRUCTOR TO SIGN OFF</w:t>
            </w:r>
          </w:p>
        </w:tc>
        <w:tc>
          <w:tcPr>
            <w:tcW w:w="8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1B721338" w14:textId="77777777" w:rsidR="00846D34" w:rsidRDefault="00846D34" w:rsidP="007E4AE8">
            <w:pPr>
              <w:tabs>
                <w:tab w:val="left" w:pos="690"/>
              </w:tabs>
              <w:snapToGrid w:val="0"/>
            </w:pPr>
          </w:p>
        </w:tc>
      </w:tr>
    </w:tbl>
    <w:p w14:paraId="04D4B018" w14:textId="77777777" w:rsidR="00846D34" w:rsidRDefault="00846D34" w:rsidP="00846D34">
      <w:pPr>
        <w:rPr>
          <w:sz w:val="28"/>
          <w:szCs w:val="28"/>
        </w:rPr>
      </w:pPr>
    </w:p>
    <w:p w14:paraId="6E743FDE" w14:textId="77777777" w:rsidR="00846D34" w:rsidRDefault="00846D34" w:rsidP="00846D34">
      <w:pPr>
        <w:autoSpaceDE w:val="0"/>
        <w:rPr>
          <w:sz w:val="28"/>
          <w:szCs w:val="28"/>
        </w:rPr>
      </w:pPr>
    </w:p>
    <w:p w14:paraId="7CC30C7D" w14:textId="77777777" w:rsidR="00846D34" w:rsidRDefault="00846D34" w:rsidP="00846D34">
      <w:pPr>
        <w:rPr>
          <w:rFonts w:eastAsia="Wingdings"/>
          <w:sz w:val="28"/>
          <w:szCs w:val="28"/>
        </w:rPr>
      </w:pPr>
    </w:p>
    <w:p w14:paraId="7BC7E5E6" w14:textId="77777777" w:rsidR="00764A71" w:rsidRDefault="00764A71" w:rsidP="00846D34">
      <w:pPr>
        <w:rPr>
          <w:b/>
          <w:sz w:val="28"/>
          <w:szCs w:val="28"/>
          <w:u w:val="single"/>
        </w:rPr>
      </w:pPr>
    </w:p>
    <w:p w14:paraId="5D914F26" w14:textId="77777777" w:rsidR="00784E12" w:rsidRDefault="00784E12" w:rsidP="00846D34">
      <w:pPr>
        <w:rPr>
          <w:b/>
          <w:sz w:val="28"/>
          <w:szCs w:val="28"/>
          <w:u w:val="single"/>
        </w:rPr>
      </w:pPr>
    </w:p>
    <w:p w14:paraId="3ECBA529" w14:textId="77777777" w:rsidR="00764A71" w:rsidRDefault="00764A71" w:rsidP="00846D34">
      <w:pPr>
        <w:rPr>
          <w:b/>
          <w:sz w:val="28"/>
          <w:szCs w:val="28"/>
          <w:u w:val="single"/>
        </w:rPr>
      </w:pPr>
    </w:p>
    <w:p w14:paraId="61C31B35" w14:textId="77777777" w:rsidR="00846D34" w:rsidRPr="00F619CD" w:rsidRDefault="00846D34" w:rsidP="00846D34">
      <w:pPr>
        <w:rPr>
          <w:b/>
          <w:sz w:val="28"/>
          <w:szCs w:val="28"/>
          <w:u w:val="single"/>
        </w:rPr>
      </w:pPr>
      <w:r w:rsidRPr="00F619CD">
        <w:rPr>
          <w:b/>
          <w:sz w:val="28"/>
          <w:szCs w:val="28"/>
          <w:u w:val="single"/>
        </w:rPr>
        <w:lastRenderedPageBreak/>
        <w:t>Trivial SHELL program</w:t>
      </w:r>
      <w:r w:rsidRPr="00F619CD">
        <w:rPr>
          <w:b/>
          <w:sz w:val="28"/>
          <w:szCs w:val="28"/>
        </w:rPr>
        <w:tab/>
      </w:r>
      <w:r w:rsidRPr="00F619CD">
        <w:rPr>
          <w:b/>
          <w:sz w:val="28"/>
          <w:szCs w:val="28"/>
        </w:rPr>
        <w:tab/>
      </w:r>
      <w:r w:rsidRPr="00F619CD">
        <w:rPr>
          <w:b/>
          <w:sz w:val="28"/>
          <w:szCs w:val="28"/>
        </w:rPr>
        <w:tab/>
      </w:r>
      <w:r w:rsidRPr="00F619CD">
        <w:rPr>
          <w:b/>
          <w:sz w:val="28"/>
          <w:szCs w:val="28"/>
        </w:rPr>
        <w:tab/>
      </w:r>
      <w:r w:rsidRPr="00F619CD">
        <w:rPr>
          <w:b/>
          <w:sz w:val="28"/>
          <w:szCs w:val="28"/>
        </w:rPr>
        <w:tab/>
      </w:r>
      <w:r w:rsidRPr="00F619CD">
        <w:rPr>
          <w:b/>
          <w:sz w:val="28"/>
          <w:szCs w:val="28"/>
        </w:rPr>
        <w:tab/>
      </w:r>
    </w:p>
    <w:p w14:paraId="14F7AD94" w14:textId="77777777" w:rsidR="00846D34" w:rsidRDefault="00846D34" w:rsidP="00846D34">
      <w:pPr>
        <w:rPr>
          <w:b/>
          <w:sz w:val="28"/>
          <w:szCs w:val="28"/>
        </w:rPr>
      </w:pPr>
    </w:p>
    <w:p w14:paraId="5DDB3E27" w14:textId="43E31192" w:rsidR="00846D34" w:rsidRPr="00764A71" w:rsidRDefault="00846D34" w:rsidP="00846D34">
      <w:pPr>
        <w:rPr>
          <w:b/>
          <w:szCs w:val="28"/>
        </w:rPr>
      </w:pPr>
      <w:proofErr w:type="gramStart"/>
      <w:r w:rsidRPr="00764A71">
        <w:rPr>
          <w:szCs w:val="28"/>
        </w:rPr>
        <w:t xml:space="preserve">Download  </w:t>
      </w:r>
      <w:proofErr w:type="spellStart"/>
      <w:r w:rsidRPr="00764A71">
        <w:rPr>
          <w:b/>
          <w:szCs w:val="28"/>
        </w:rPr>
        <w:t>trivialshell.c</w:t>
      </w:r>
      <w:proofErr w:type="spellEnd"/>
      <w:proofErr w:type="gramEnd"/>
      <w:r w:rsidRPr="00764A71">
        <w:rPr>
          <w:szCs w:val="28"/>
        </w:rPr>
        <w:t xml:space="preserve">  program from</w:t>
      </w:r>
      <w:r w:rsidRPr="00764A71">
        <w:rPr>
          <w:b/>
          <w:szCs w:val="28"/>
        </w:rPr>
        <w:t xml:space="preserve"> D2L. </w:t>
      </w:r>
      <w:r w:rsidRPr="00764A71">
        <w:rPr>
          <w:szCs w:val="28"/>
        </w:rPr>
        <w:t xml:space="preserve"> This program illustrates several key concepts on </w:t>
      </w:r>
      <w:r w:rsidRPr="00764A71">
        <w:rPr>
          <w:b/>
          <w:szCs w:val="28"/>
        </w:rPr>
        <w:t>how the shell works</w:t>
      </w:r>
      <w:r w:rsidRPr="00764A71">
        <w:rPr>
          <w:szCs w:val="28"/>
        </w:rPr>
        <w:t xml:space="preserve">. Section 3 of Linux man contains information about </w:t>
      </w:r>
      <w:proofErr w:type="gramStart"/>
      <w:r w:rsidRPr="00764A71">
        <w:rPr>
          <w:szCs w:val="28"/>
        </w:rPr>
        <w:t>exec(</w:t>
      </w:r>
      <w:proofErr w:type="gramEnd"/>
      <w:r w:rsidRPr="00764A71">
        <w:rPr>
          <w:szCs w:val="28"/>
        </w:rPr>
        <w:t xml:space="preserve"> ) function :</w:t>
      </w:r>
      <w:r w:rsidR="00764A71" w:rsidRPr="00764A71">
        <w:rPr>
          <w:szCs w:val="28"/>
        </w:rPr>
        <w:t xml:space="preserve"> </w:t>
      </w:r>
      <w:r w:rsidRPr="00764A71">
        <w:rPr>
          <w:b/>
          <w:szCs w:val="28"/>
        </w:rPr>
        <w:t>man 3 exec</w:t>
      </w:r>
    </w:p>
    <w:p w14:paraId="3EEC5933" w14:textId="77777777" w:rsidR="00846D34" w:rsidRPr="00764A71" w:rsidRDefault="00846D34" w:rsidP="00846D34">
      <w:pPr>
        <w:rPr>
          <w:sz w:val="24"/>
          <w:szCs w:val="28"/>
        </w:rPr>
      </w:pPr>
    </w:p>
    <w:p w14:paraId="0C26DD1C" w14:textId="77777777" w:rsidR="00846D34" w:rsidRPr="00764A71" w:rsidRDefault="00846D34" w:rsidP="00846D34">
      <w:pPr>
        <w:rPr>
          <w:szCs w:val="28"/>
        </w:rPr>
      </w:pPr>
      <w:r w:rsidRPr="00764A71">
        <w:rPr>
          <w:szCs w:val="28"/>
        </w:rPr>
        <w:t xml:space="preserve">1. This program will generate warning messages during compilation. Use the </w:t>
      </w:r>
      <w:r w:rsidRPr="00764A71">
        <w:rPr>
          <w:b/>
          <w:szCs w:val="28"/>
        </w:rPr>
        <w:t>warning option</w:t>
      </w:r>
      <w:r w:rsidRPr="00764A71">
        <w:rPr>
          <w:szCs w:val="28"/>
        </w:rPr>
        <w:t xml:space="preserve"> with </w:t>
      </w:r>
      <w:proofErr w:type="spellStart"/>
      <w:r w:rsidRPr="00764A71">
        <w:rPr>
          <w:szCs w:val="28"/>
        </w:rPr>
        <w:t>gcc</w:t>
      </w:r>
      <w:proofErr w:type="spellEnd"/>
      <w:r w:rsidRPr="00764A71">
        <w:rPr>
          <w:szCs w:val="28"/>
        </w:rPr>
        <w:t xml:space="preserve"> to display them. These warnings will not affect the results of the program. </w:t>
      </w:r>
    </w:p>
    <w:p w14:paraId="49FD3E02" w14:textId="77777777" w:rsidR="00846D34" w:rsidRPr="00764A71" w:rsidRDefault="00846D34" w:rsidP="00846D34">
      <w:pPr>
        <w:rPr>
          <w:szCs w:val="28"/>
        </w:rPr>
      </w:pPr>
      <w:r w:rsidRPr="00764A71">
        <w:rPr>
          <w:szCs w:val="28"/>
        </w:rPr>
        <w:t>2. Run the program. While running the program issue some commands with options and arguments. Terminate the program by pressing Ctrl-c keys.</w:t>
      </w:r>
    </w:p>
    <w:p w14:paraId="1340AD78" w14:textId="77777777" w:rsidR="00846D34" w:rsidRDefault="00846D34" w:rsidP="00846D34">
      <w:pPr>
        <w:rPr>
          <w:szCs w:val="28"/>
        </w:rPr>
      </w:pPr>
      <w:r w:rsidRPr="00764A71">
        <w:rPr>
          <w:szCs w:val="28"/>
        </w:rPr>
        <w:t>3. What is the purpose of this program</w:t>
      </w:r>
      <w:proofErr w:type="gramStart"/>
      <w:r w:rsidRPr="00764A71">
        <w:rPr>
          <w:szCs w:val="28"/>
        </w:rPr>
        <w:t>?.</w:t>
      </w:r>
      <w:proofErr w:type="gramEnd"/>
      <w:r w:rsidRPr="00764A71">
        <w:rPr>
          <w:szCs w:val="28"/>
        </w:rPr>
        <w:t xml:space="preserve">  </w:t>
      </w:r>
    </w:p>
    <w:p w14:paraId="7925F476" w14:textId="77777777" w:rsidR="00764A71" w:rsidRDefault="00764A71" w:rsidP="00846D34">
      <w:pPr>
        <w:rPr>
          <w:szCs w:val="28"/>
        </w:rPr>
      </w:pPr>
    </w:p>
    <w:p w14:paraId="40205EAF" w14:textId="77777777" w:rsidR="00764A71" w:rsidRDefault="00764A71" w:rsidP="00846D34">
      <w:pPr>
        <w:rPr>
          <w:szCs w:val="28"/>
        </w:rPr>
      </w:pPr>
    </w:p>
    <w:p w14:paraId="34DD3751" w14:textId="77777777" w:rsidR="00764A71" w:rsidRDefault="00764A71" w:rsidP="00846D34">
      <w:pPr>
        <w:rPr>
          <w:szCs w:val="28"/>
        </w:rPr>
      </w:pPr>
    </w:p>
    <w:p w14:paraId="259FECCD" w14:textId="77777777" w:rsidR="00764A71" w:rsidRPr="00764A71" w:rsidRDefault="00764A71" w:rsidP="00846D34">
      <w:pPr>
        <w:rPr>
          <w:szCs w:val="28"/>
        </w:rPr>
      </w:pPr>
    </w:p>
    <w:p w14:paraId="334B86CC" w14:textId="77777777" w:rsidR="00846D34" w:rsidRDefault="00846D34" w:rsidP="00846D34">
      <w:pPr>
        <w:rPr>
          <w:sz w:val="28"/>
          <w:szCs w:val="28"/>
        </w:rPr>
      </w:pPr>
    </w:p>
    <w:p w14:paraId="737F0E68" w14:textId="15D48723" w:rsidR="00846D34" w:rsidRDefault="00846D34" w:rsidP="00846D34">
      <w:pPr>
        <w:rPr>
          <w:szCs w:val="28"/>
        </w:rPr>
      </w:pPr>
      <w:r w:rsidRPr="00764A71">
        <w:rPr>
          <w:szCs w:val="28"/>
        </w:rPr>
        <w:t xml:space="preserve">4. Use the command </w:t>
      </w:r>
      <w:proofErr w:type="spellStart"/>
      <w:proofErr w:type="gramStart"/>
      <w:r w:rsidRPr="00764A71">
        <w:rPr>
          <w:b/>
          <w:szCs w:val="28"/>
        </w:rPr>
        <w:t>strace</w:t>
      </w:r>
      <w:proofErr w:type="spellEnd"/>
      <w:r w:rsidRPr="00764A71">
        <w:rPr>
          <w:b/>
          <w:szCs w:val="28"/>
        </w:rPr>
        <w:t xml:space="preserve">  -</w:t>
      </w:r>
      <w:proofErr w:type="gramEnd"/>
      <w:r w:rsidRPr="00764A71">
        <w:rPr>
          <w:b/>
          <w:szCs w:val="28"/>
        </w:rPr>
        <w:t>c ./program-name</w:t>
      </w:r>
      <w:r w:rsidRPr="00764A71">
        <w:rPr>
          <w:szCs w:val="28"/>
        </w:rPr>
        <w:t xml:space="preserve">  (Replace the program-name  with the executable file). Issue some commands with options and arguments. Terminate the program by pressing Ctrl-c keys. Identify </w:t>
      </w:r>
      <w:r w:rsidR="00764A71">
        <w:rPr>
          <w:szCs w:val="28"/>
        </w:rPr>
        <w:t xml:space="preserve">and write down </w:t>
      </w:r>
      <w:r w:rsidRPr="00764A71">
        <w:rPr>
          <w:szCs w:val="28"/>
        </w:rPr>
        <w:t xml:space="preserve">the </w:t>
      </w:r>
      <w:r w:rsidRPr="00764A71">
        <w:rPr>
          <w:b/>
          <w:szCs w:val="28"/>
        </w:rPr>
        <w:t>system calls</w:t>
      </w:r>
      <w:r w:rsidRPr="00764A71">
        <w:rPr>
          <w:szCs w:val="28"/>
        </w:rPr>
        <w:t xml:space="preserve"> used by this program.</w:t>
      </w:r>
    </w:p>
    <w:p w14:paraId="034C4E2A" w14:textId="77777777" w:rsidR="00764A71" w:rsidRPr="00764A71" w:rsidRDefault="00764A71" w:rsidP="00846D34">
      <w:pPr>
        <w:rPr>
          <w:szCs w:val="28"/>
        </w:rPr>
      </w:pPr>
    </w:p>
    <w:p w14:paraId="6C58A4DD" w14:textId="77777777" w:rsidR="00846D34" w:rsidRDefault="00846D34" w:rsidP="00846D34">
      <w:pPr>
        <w:rPr>
          <w:szCs w:val="28"/>
        </w:rPr>
      </w:pPr>
    </w:p>
    <w:p w14:paraId="4062DEE6" w14:textId="77777777" w:rsidR="00764A71" w:rsidRDefault="00764A71" w:rsidP="00846D34">
      <w:pPr>
        <w:rPr>
          <w:szCs w:val="28"/>
        </w:rPr>
      </w:pPr>
    </w:p>
    <w:p w14:paraId="2F48CA52" w14:textId="77777777" w:rsidR="00764A71" w:rsidRDefault="00764A71" w:rsidP="00846D34">
      <w:pPr>
        <w:rPr>
          <w:szCs w:val="28"/>
        </w:rPr>
      </w:pPr>
    </w:p>
    <w:p w14:paraId="16867DEA" w14:textId="77777777" w:rsidR="00764A71" w:rsidRDefault="00764A71" w:rsidP="00846D34">
      <w:pPr>
        <w:rPr>
          <w:szCs w:val="28"/>
        </w:rPr>
      </w:pPr>
    </w:p>
    <w:p w14:paraId="4099307B" w14:textId="77777777" w:rsidR="00764A71" w:rsidRDefault="00764A71" w:rsidP="00846D34">
      <w:pPr>
        <w:rPr>
          <w:szCs w:val="28"/>
        </w:rPr>
      </w:pPr>
    </w:p>
    <w:p w14:paraId="1FB9A082" w14:textId="77777777" w:rsidR="00846D34" w:rsidRPr="00764A71" w:rsidRDefault="00846D34" w:rsidP="00846D34">
      <w:pPr>
        <w:rPr>
          <w:szCs w:val="28"/>
        </w:rPr>
      </w:pPr>
      <w:r w:rsidRPr="00764A71">
        <w:rPr>
          <w:szCs w:val="28"/>
        </w:rPr>
        <w:t>5. Demo and explain the results to the instructor</w:t>
      </w:r>
    </w:p>
    <w:p w14:paraId="2F4F5632" w14:textId="77777777" w:rsidR="00846D34" w:rsidRPr="00764A71" w:rsidRDefault="00846D34" w:rsidP="00846D34">
      <w:pPr>
        <w:rPr>
          <w:szCs w:val="28"/>
        </w:rPr>
      </w:pPr>
    </w:p>
    <w:tbl>
      <w:tblPr>
        <w:tblpPr w:leftFromText="180" w:rightFromText="180" w:vertAnchor="text" w:horzAnchor="margin" w:tblpXSpec="center" w:tblpY="-2"/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830"/>
      </w:tblGrid>
      <w:tr w:rsidR="00846D34" w14:paraId="5061B964" w14:textId="77777777" w:rsidTr="007E4AE8">
        <w:trPr>
          <w:trHeight w:val="350"/>
        </w:trPr>
        <w:tc>
          <w:tcPr>
            <w:tcW w:w="47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11AA9422" w14:textId="77777777" w:rsidR="00846D34" w:rsidRDefault="00846D34" w:rsidP="007E4AE8">
            <w:pPr>
              <w:tabs>
                <w:tab w:val="left" w:pos="690"/>
              </w:tabs>
              <w:jc w:val="center"/>
            </w:pPr>
            <w:r>
              <w:rPr>
                <w:b/>
              </w:rPr>
              <w:t>ASK THE INSTRUCTOR TO SIGN OFF</w:t>
            </w:r>
          </w:p>
        </w:tc>
        <w:tc>
          <w:tcPr>
            <w:tcW w:w="8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58019944" w14:textId="77777777" w:rsidR="00846D34" w:rsidRDefault="00846D34" w:rsidP="007E4AE8">
            <w:pPr>
              <w:tabs>
                <w:tab w:val="left" w:pos="690"/>
              </w:tabs>
              <w:snapToGrid w:val="0"/>
            </w:pPr>
          </w:p>
        </w:tc>
      </w:tr>
    </w:tbl>
    <w:p w14:paraId="50121C8D" w14:textId="77777777" w:rsidR="00846D34" w:rsidRDefault="00846D34" w:rsidP="00846D34">
      <w:pPr>
        <w:rPr>
          <w:rFonts w:eastAsia="Wingdings"/>
          <w:b/>
          <w:sz w:val="28"/>
          <w:szCs w:val="28"/>
        </w:rPr>
      </w:pPr>
    </w:p>
    <w:bookmarkEnd w:id="8"/>
    <w:p w14:paraId="61DE244A" w14:textId="77777777" w:rsidR="00846D34" w:rsidRPr="001B0A05" w:rsidRDefault="00846D34" w:rsidP="00846D34"/>
    <w:sectPr w:rsidR="00846D34" w:rsidRPr="001B0A05" w:rsidSect="00512D26">
      <w:headerReference w:type="first" r:id="rId18"/>
      <w:footerReference w:type="first" r:id="rId19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C7DFE" w14:textId="77777777" w:rsidR="006835E7" w:rsidRDefault="006835E7" w:rsidP="007F2B57">
      <w:r>
        <w:separator/>
      </w:r>
    </w:p>
    <w:p w14:paraId="498A49AC" w14:textId="77777777" w:rsidR="006835E7" w:rsidRDefault="006835E7" w:rsidP="007F2B57"/>
    <w:p w14:paraId="59392180" w14:textId="77777777" w:rsidR="006835E7" w:rsidRDefault="006835E7" w:rsidP="007F2B57"/>
  </w:endnote>
  <w:endnote w:type="continuationSeparator" w:id="0">
    <w:p w14:paraId="1427099F" w14:textId="77777777" w:rsidR="006835E7" w:rsidRDefault="006835E7" w:rsidP="007F2B57">
      <w:r>
        <w:continuationSeparator/>
      </w:r>
    </w:p>
    <w:p w14:paraId="38A8D408" w14:textId="77777777" w:rsidR="006835E7" w:rsidRDefault="006835E7" w:rsidP="007F2B57"/>
    <w:p w14:paraId="3FDB0462" w14:textId="77777777" w:rsidR="006835E7" w:rsidRDefault="006835E7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005EB8"/>
        <w:insideH w:val="single" w:sz="18" w:space="0" w:color="005EB8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D5061A" w:rsidRPr="00A70299" w14:paraId="126B0FAC" w14:textId="77777777" w:rsidTr="007E4AE8">
      <w:tc>
        <w:tcPr>
          <w:tcW w:w="918" w:type="dxa"/>
        </w:tcPr>
        <w:p w14:paraId="366570F2" w14:textId="77777777" w:rsidR="00D5061A" w:rsidRPr="001E692B" w:rsidRDefault="00D5061A" w:rsidP="00D5061A">
          <w:pPr>
            <w:pStyle w:val="PageNo"/>
          </w:pPr>
          <w:r w:rsidRPr="001E692B">
            <w:fldChar w:fldCharType="begin"/>
          </w:r>
          <w:r w:rsidRPr="001E692B">
            <w:instrText xml:space="preserve"> PAGE   \* MERGEFORMAT </w:instrText>
          </w:r>
          <w:r w:rsidRPr="001E692B">
            <w:fldChar w:fldCharType="separate"/>
          </w:r>
          <w:r w:rsidR="00B54709">
            <w:rPr>
              <w:noProof/>
            </w:rPr>
            <w:t>2</w:t>
          </w:r>
          <w:r w:rsidRPr="001E692B">
            <w:fldChar w:fldCharType="end"/>
          </w:r>
        </w:p>
      </w:tc>
      <w:tc>
        <w:tcPr>
          <w:tcW w:w="7938" w:type="dxa"/>
        </w:tcPr>
        <w:p w14:paraId="6CAAB194" w14:textId="0CC22CE3" w:rsidR="00D5061A" w:rsidRPr="00A70299" w:rsidRDefault="00D5061A" w:rsidP="00D5061A">
          <w:pPr>
            <w:pStyle w:val="Footer"/>
          </w:pPr>
          <w:r>
            <w:t>ITSC205</w:t>
          </w:r>
          <w:r w:rsidRPr="00A70299">
            <w:t xml:space="preserve">: </w:t>
          </w:r>
          <w:r>
            <w:t xml:space="preserve">Lab </w:t>
          </w:r>
          <w:r w:rsidR="008C248C">
            <w:t>2</w:t>
          </w:r>
        </w:p>
        <w:p w14:paraId="6B6B6769" w14:textId="3F0BABBE" w:rsidR="00D5061A" w:rsidRPr="00A70299" w:rsidRDefault="00D5061A" w:rsidP="00D5061A">
          <w:pPr>
            <w:pStyle w:val="Copyright"/>
          </w:pPr>
          <w:r w:rsidRPr="00A70299">
            <w:t>© 201</w:t>
          </w:r>
          <w:r>
            <w:t>9, Southern Alberta Institute of Technology</w:t>
          </w:r>
        </w:p>
      </w:tc>
    </w:tr>
  </w:tbl>
  <w:p w14:paraId="73C8AF35" w14:textId="77777777" w:rsidR="006E1B92" w:rsidRDefault="006E1B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52EAB256" w:rsidR="00017FD6" w:rsidRDefault="00017FD6" w:rsidP="00017FD6">
    <w:r>
      <w:t>© 201</w:t>
    </w:r>
    <w:r w:rsidR="00D737A1">
      <w:t>9</w:t>
    </w:r>
    <w:r>
      <w:t>, Southern Alberta Institute of Technology. All rights reserved.</w:t>
    </w:r>
  </w:p>
  <w:p w14:paraId="6B81DECE" w14:textId="232C2329" w:rsidR="00017FD6" w:rsidRDefault="00017FD6" w:rsidP="00017FD6">
    <w:r>
      <w:t>This publication and materials herein are protected by applicable intellectual property laws.</w:t>
    </w:r>
  </w:p>
  <w:p w14:paraId="65B9C7A0" w14:textId="130561B0" w:rsidR="00017FD6" w:rsidRDefault="00017FD6" w:rsidP="00017FD6">
    <w:r>
      <w:t>Unauthorized reproduction and distribution of this publication in whole or part is prohibited.</w:t>
    </w:r>
  </w:p>
  <w:p w14:paraId="6F4DB428" w14:textId="77777777" w:rsidR="00017FD6" w:rsidRDefault="00017FD6" w:rsidP="00017FD6"/>
  <w:p w14:paraId="508159DB" w14:textId="5B791053" w:rsidR="00017FD6" w:rsidRDefault="00017FD6" w:rsidP="00017FD6">
    <w:r>
      <w:t>For more information, contact:</w:t>
    </w:r>
  </w:p>
  <w:p w14:paraId="0D60F3E3" w14:textId="56AB9BBB" w:rsidR="00017FD6" w:rsidRDefault="00017FD6" w:rsidP="00017FD6">
    <w:r>
      <w:t>Director, Centre for Instructional Technology and Development</w:t>
    </w:r>
  </w:p>
  <w:p w14:paraId="4E741738" w14:textId="6D12960E" w:rsidR="00017FD6" w:rsidRDefault="00017FD6" w:rsidP="00017FD6">
    <w:r>
      <w:t>Southern Alberta Institute of Technology</w:t>
    </w:r>
  </w:p>
  <w:p w14:paraId="10822D5A" w14:textId="73CAE1C3" w:rsidR="00017FD6" w:rsidRDefault="00017FD6" w:rsidP="00017FD6">
    <w:r>
      <w:t>1301 16 Ave. N.W., Calgary, AB T2M 0L4</w:t>
    </w:r>
  </w:p>
  <w:p w14:paraId="7D139869" w14:textId="77777777" w:rsidR="00017FD6" w:rsidRDefault="00017FD6" w:rsidP="00017FD6"/>
  <w:p w14:paraId="4943EC27" w14:textId="77777777" w:rsidR="00017FD6" w:rsidRPr="0088153E" w:rsidRDefault="00017FD6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D7185" w14:textId="77777777" w:rsidR="006835E7" w:rsidRDefault="006835E7" w:rsidP="007F2B57">
      <w:r>
        <w:separator/>
      </w:r>
    </w:p>
    <w:p w14:paraId="0DD8CB1E" w14:textId="77777777" w:rsidR="006835E7" w:rsidRDefault="006835E7" w:rsidP="007F2B57"/>
    <w:p w14:paraId="50F50288" w14:textId="77777777" w:rsidR="006835E7" w:rsidRDefault="006835E7" w:rsidP="007F2B57"/>
  </w:footnote>
  <w:footnote w:type="continuationSeparator" w:id="0">
    <w:p w14:paraId="57F6AA36" w14:textId="77777777" w:rsidR="006835E7" w:rsidRDefault="006835E7" w:rsidP="007F2B57">
      <w:r>
        <w:continuationSeparator/>
      </w:r>
    </w:p>
    <w:p w14:paraId="2CECB0E9" w14:textId="77777777" w:rsidR="006835E7" w:rsidRDefault="006835E7" w:rsidP="007F2B57"/>
    <w:p w14:paraId="0F4BA593" w14:textId="77777777" w:rsidR="006835E7" w:rsidRDefault="006835E7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33AC5" w14:textId="77777777" w:rsidR="00D5061A" w:rsidRPr="00EF5C89" w:rsidRDefault="00D5061A" w:rsidP="00D5061A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8480" behindDoc="1" locked="0" layoutInCell="1" allowOverlap="1" wp14:anchorId="4522651E" wp14:editId="538E09A9">
          <wp:simplePos x="0" y="0"/>
          <wp:positionH relativeFrom="column">
            <wp:posOffset>5178425</wp:posOffset>
          </wp:positionH>
          <wp:positionV relativeFrom="page">
            <wp:posOffset>171450</wp:posOffset>
          </wp:positionV>
          <wp:extent cx="1261745" cy="52070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158977" wp14:editId="54475160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2EE358" id="Straight Connector 2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O2ysar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  <w:p w14:paraId="3237A23A" w14:textId="77777777" w:rsidR="006E1B92" w:rsidRDefault="006E1B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512D26" w:rsidRPr="00EF5C89" w:rsidRDefault="00512D26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B6D4FB2" wp14:editId="69A8F12D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6B255C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B058A580"/>
    <w:name w:val="WW8Num4"/>
    <w:lvl w:ilvl="0">
      <w:start w:val="1"/>
      <w:numFmt w:val="decimal"/>
      <w:lvlText w:val="%1."/>
      <w:lvlJc w:val="left"/>
      <w:pPr>
        <w:tabs>
          <w:tab w:val="num" w:pos="-77"/>
        </w:tabs>
        <w:ind w:left="643" w:hanging="360"/>
      </w:pPr>
      <w:rPr>
        <w:rFonts w:hint="default"/>
        <w:b/>
        <w:bCs/>
        <w:sz w:val="22"/>
        <w:szCs w:val="28"/>
      </w:rPr>
    </w:lvl>
    <w:lvl w:ilvl="1">
      <w:start w:val="1"/>
      <w:numFmt w:val="lowerLetter"/>
      <w:lvlText w:val="%2."/>
      <w:lvlJc w:val="left"/>
      <w:pPr>
        <w:tabs>
          <w:tab w:val="num" w:pos="-77"/>
        </w:tabs>
        <w:ind w:left="1363" w:hanging="360"/>
      </w:pPr>
    </w:lvl>
    <w:lvl w:ilvl="2">
      <w:start w:val="1"/>
      <w:numFmt w:val="lowerRoman"/>
      <w:lvlText w:val="%3."/>
      <w:lvlJc w:val="right"/>
      <w:pPr>
        <w:tabs>
          <w:tab w:val="num" w:pos="-77"/>
        </w:tabs>
        <w:ind w:left="2083" w:hanging="180"/>
      </w:pPr>
    </w:lvl>
    <w:lvl w:ilvl="3">
      <w:start w:val="1"/>
      <w:numFmt w:val="decimal"/>
      <w:lvlText w:val="%4."/>
      <w:lvlJc w:val="left"/>
      <w:pPr>
        <w:tabs>
          <w:tab w:val="num" w:pos="-77"/>
        </w:tabs>
        <w:ind w:left="2803" w:hanging="360"/>
      </w:pPr>
      <w:rPr>
        <w:sz w:val="28"/>
        <w:szCs w:val="28"/>
      </w:rPr>
    </w:lvl>
    <w:lvl w:ilvl="4">
      <w:start w:val="1"/>
      <w:numFmt w:val="lowerLetter"/>
      <w:lvlText w:val="%5."/>
      <w:lvlJc w:val="left"/>
      <w:pPr>
        <w:tabs>
          <w:tab w:val="num" w:pos="-77"/>
        </w:tabs>
        <w:ind w:left="3523" w:hanging="360"/>
      </w:pPr>
    </w:lvl>
    <w:lvl w:ilvl="5">
      <w:start w:val="1"/>
      <w:numFmt w:val="lowerRoman"/>
      <w:lvlText w:val="%6."/>
      <w:lvlJc w:val="right"/>
      <w:pPr>
        <w:tabs>
          <w:tab w:val="num" w:pos="-77"/>
        </w:tabs>
        <w:ind w:left="4243" w:hanging="180"/>
      </w:pPr>
    </w:lvl>
    <w:lvl w:ilvl="6">
      <w:start w:val="1"/>
      <w:numFmt w:val="decimal"/>
      <w:lvlText w:val="%7."/>
      <w:lvlJc w:val="left"/>
      <w:pPr>
        <w:tabs>
          <w:tab w:val="num" w:pos="-77"/>
        </w:tabs>
        <w:ind w:left="4963" w:hanging="360"/>
      </w:pPr>
    </w:lvl>
    <w:lvl w:ilvl="7">
      <w:start w:val="1"/>
      <w:numFmt w:val="lowerLetter"/>
      <w:lvlText w:val="%8."/>
      <w:lvlJc w:val="left"/>
      <w:pPr>
        <w:tabs>
          <w:tab w:val="num" w:pos="-77"/>
        </w:tabs>
        <w:ind w:left="5683" w:hanging="360"/>
      </w:pPr>
    </w:lvl>
    <w:lvl w:ilvl="8">
      <w:start w:val="1"/>
      <w:numFmt w:val="lowerRoman"/>
      <w:lvlText w:val="%9."/>
      <w:lvlJc w:val="right"/>
      <w:pPr>
        <w:tabs>
          <w:tab w:val="num" w:pos="-77"/>
        </w:tabs>
        <w:ind w:left="6403" w:hanging="180"/>
      </w:pPr>
    </w:lvl>
  </w:abstractNum>
  <w:abstractNum w:abstractNumId="1" w15:restartNumberingAfterBreak="0">
    <w:nsid w:val="0000000D"/>
    <w:multiLevelType w:val="multilevel"/>
    <w:tmpl w:val="64C6736C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hint="default"/>
        <w:b/>
        <w:sz w:val="28"/>
        <w:szCs w:val="28"/>
        <w:lang w:val="e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sz w:val="20"/>
        <w:szCs w:val="2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E"/>
    <w:multiLevelType w:val="multilevel"/>
    <w:tmpl w:val="8EE6AFB4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/>
        <w:b/>
        <w:sz w:val="22"/>
        <w:szCs w:val="2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05E5564E"/>
    <w:multiLevelType w:val="hybridMultilevel"/>
    <w:tmpl w:val="EC9CD6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280BC0"/>
    <w:multiLevelType w:val="hybridMultilevel"/>
    <w:tmpl w:val="D8A85060"/>
    <w:lvl w:ilvl="0" w:tplc="1188F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846EE6"/>
    <w:multiLevelType w:val="multilevel"/>
    <w:tmpl w:val="6D606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16AF7463"/>
    <w:multiLevelType w:val="hybridMultilevel"/>
    <w:tmpl w:val="74AA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83F28"/>
    <w:multiLevelType w:val="hybridMultilevel"/>
    <w:tmpl w:val="166695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C72E7"/>
    <w:multiLevelType w:val="hybridMultilevel"/>
    <w:tmpl w:val="747C1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756EB"/>
    <w:multiLevelType w:val="hybridMultilevel"/>
    <w:tmpl w:val="7F2061A8"/>
    <w:lvl w:ilvl="0" w:tplc="413AAB84">
      <w:start w:val="4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29654FFE"/>
    <w:multiLevelType w:val="hybridMultilevel"/>
    <w:tmpl w:val="F858D7B4"/>
    <w:lvl w:ilvl="0" w:tplc="9BB4E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B42C2D"/>
    <w:multiLevelType w:val="hybridMultilevel"/>
    <w:tmpl w:val="1C34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B4836"/>
    <w:multiLevelType w:val="hybridMultilevel"/>
    <w:tmpl w:val="189C629E"/>
    <w:lvl w:ilvl="0" w:tplc="9724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5A6874"/>
    <w:multiLevelType w:val="hybridMultilevel"/>
    <w:tmpl w:val="5498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400E00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52E44"/>
    <w:multiLevelType w:val="hybridMultilevel"/>
    <w:tmpl w:val="4DBA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0141D"/>
    <w:multiLevelType w:val="hybridMultilevel"/>
    <w:tmpl w:val="460E118C"/>
    <w:lvl w:ilvl="0" w:tplc="EE1C52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2C39AB"/>
    <w:multiLevelType w:val="hybridMultilevel"/>
    <w:tmpl w:val="9ABCC972"/>
    <w:lvl w:ilvl="0" w:tplc="9724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E5A32"/>
    <w:multiLevelType w:val="hybridMultilevel"/>
    <w:tmpl w:val="C33C74D6"/>
    <w:lvl w:ilvl="0" w:tplc="FDF42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BB3E4D"/>
    <w:multiLevelType w:val="hybridMultilevel"/>
    <w:tmpl w:val="4BBCD1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B21E0"/>
    <w:multiLevelType w:val="hybridMultilevel"/>
    <w:tmpl w:val="A0707A9C"/>
    <w:lvl w:ilvl="0" w:tplc="8930A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174ACC"/>
    <w:multiLevelType w:val="hybridMultilevel"/>
    <w:tmpl w:val="A52C1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66BF0"/>
    <w:multiLevelType w:val="hybridMultilevel"/>
    <w:tmpl w:val="B66848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BE1B10"/>
    <w:multiLevelType w:val="hybridMultilevel"/>
    <w:tmpl w:val="62FAA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42D95"/>
    <w:multiLevelType w:val="hybridMultilevel"/>
    <w:tmpl w:val="C248D906"/>
    <w:lvl w:ilvl="0" w:tplc="76E224C6">
      <w:start w:val="1"/>
      <w:numFmt w:val="lowerLetter"/>
      <w:lvlText w:val="%1."/>
      <w:lvlJc w:val="left"/>
      <w:pPr>
        <w:ind w:left="1210" w:hanging="360"/>
      </w:pPr>
      <w:rPr>
        <w:rFonts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70C74"/>
    <w:multiLevelType w:val="hybridMultilevel"/>
    <w:tmpl w:val="F28C76A8"/>
    <w:lvl w:ilvl="0" w:tplc="70D0443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1"/>
  </w:num>
  <w:num w:numId="3">
    <w:abstractNumId w:val="16"/>
  </w:num>
  <w:num w:numId="4">
    <w:abstractNumId w:val="5"/>
  </w:num>
  <w:num w:numId="5">
    <w:abstractNumId w:val="26"/>
  </w:num>
  <w:num w:numId="6">
    <w:abstractNumId w:val="6"/>
  </w:num>
  <w:num w:numId="7">
    <w:abstractNumId w:val="29"/>
  </w:num>
  <w:num w:numId="8">
    <w:abstractNumId w:val="3"/>
  </w:num>
  <w:num w:numId="9">
    <w:abstractNumId w:val="13"/>
  </w:num>
  <w:num w:numId="10">
    <w:abstractNumId w:val="30"/>
  </w:num>
  <w:num w:numId="11">
    <w:abstractNumId w:val="23"/>
  </w:num>
  <w:num w:numId="12">
    <w:abstractNumId w:val="10"/>
  </w:num>
  <w:num w:numId="13">
    <w:abstractNumId w:val="7"/>
  </w:num>
  <w:num w:numId="14">
    <w:abstractNumId w:val="11"/>
  </w:num>
  <w:num w:numId="15">
    <w:abstractNumId w:val="25"/>
  </w:num>
  <w:num w:numId="16">
    <w:abstractNumId w:val="28"/>
  </w:num>
  <w:num w:numId="17">
    <w:abstractNumId w:val="22"/>
  </w:num>
  <w:num w:numId="18">
    <w:abstractNumId w:val="15"/>
  </w:num>
  <w:num w:numId="19">
    <w:abstractNumId w:val="24"/>
  </w:num>
  <w:num w:numId="20">
    <w:abstractNumId w:val="9"/>
  </w:num>
  <w:num w:numId="21">
    <w:abstractNumId w:val="4"/>
  </w:num>
  <w:num w:numId="22">
    <w:abstractNumId w:val="20"/>
  </w:num>
  <w:num w:numId="23">
    <w:abstractNumId w:val="18"/>
  </w:num>
  <w:num w:numId="24">
    <w:abstractNumId w:val="17"/>
  </w:num>
  <w:num w:numId="25">
    <w:abstractNumId w:val="19"/>
  </w:num>
  <w:num w:numId="26">
    <w:abstractNumId w:val="14"/>
  </w:num>
  <w:num w:numId="27">
    <w:abstractNumId w:val="0"/>
  </w:num>
  <w:num w:numId="28">
    <w:abstractNumId w:val="2"/>
  </w:num>
  <w:num w:numId="29">
    <w:abstractNumId w:val="12"/>
  </w:num>
  <w:num w:numId="30">
    <w:abstractNumId w:val="8"/>
  </w:num>
  <w:num w:numId="31">
    <w:abstractNumId w:val="31"/>
  </w:num>
  <w:num w:numId="32">
    <w:abstractNumId w:val="32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022ED"/>
    <w:rsid w:val="00011D38"/>
    <w:rsid w:val="00017FD6"/>
    <w:rsid w:val="0002028C"/>
    <w:rsid w:val="00032F28"/>
    <w:rsid w:val="000362BD"/>
    <w:rsid w:val="00036F15"/>
    <w:rsid w:val="00041B5E"/>
    <w:rsid w:val="0004384D"/>
    <w:rsid w:val="00044CEE"/>
    <w:rsid w:val="00046A0C"/>
    <w:rsid w:val="00047774"/>
    <w:rsid w:val="00052E6F"/>
    <w:rsid w:val="0005300F"/>
    <w:rsid w:val="000537E5"/>
    <w:rsid w:val="00053992"/>
    <w:rsid w:val="000554E3"/>
    <w:rsid w:val="0005574D"/>
    <w:rsid w:val="000579BB"/>
    <w:rsid w:val="00066669"/>
    <w:rsid w:val="0007068D"/>
    <w:rsid w:val="000718D6"/>
    <w:rsid w:val="00076950"/>
    <w:rsid w:val="0008395A"/>
    <w:rsid w:val="0009096F"/>
    <w:rsid w:val="00090ACB"/>
    <w:rsid w:val="00091836"/>
    <w:rsid w:val="000932DE"/>
    <w:rsid w:val="000942C6"/>
    <w:rsid w:val="00095D68"/>
    <w:rsid w:val="000970AA"/>
    <w:rsid w:val="000A3B47"/>
    <w:rsid w:val="000B4216"/>
    <w:rsid w:val="000B5698"/>
    <w:rsid w:val="000D5A67"/>
    <w:rsid w:val="000D6CD4"/>
    <w:rsid w:val="001008F0"/>
    <w:rsid w:val="0010711D"/>
    <w:rsid w:val="00111326"/>
    <w:rsid w:val="001161F0"/>
    <w:rsid w:val="00117156"/>
    <w:rsid w:val="001236AD"/>
    <w:rsid w:val="00124334"/>
    <w:rsid w:val="00124BF8"/>
    <w:rsid w:val="001328B2"/>
    <w:rsid w:val="001356AB"/>
    <w:rsid w:val="00144E22"/>
    <w:rsid w:val="001547CE"/>
    <w:rsid w:val="001570D1"/>
    <w:rsid w:val="00164076"/>
    <w:rsid w:val="0016421B"/>
    <w:rsid w:val="00173875"/>
    <w:rsid w:val="00175505"/>
    <w:rsid w:val="00191174"/>
    <w:rsid w:val="001A0291"/>
    <w:rsid w:val="001A02A1"/>
    <w:rsid w:val="001A0A50"/>
    <w:rsid w:val="001A319C"/>
    <w:rsid w:val="001A7B2E"/>
    <w:rsid w:val="001B0A05"/>
    <w:rsid w:val="001B24D8"/>
    <w:rsid w:val="001B2D50"/>
    <w:rsid w:val="001B4CC3"/>
    <w:rsid w:val="001C2D94"/>
    <w:rsid w:val="001C77AE"/>
    <w:rsid w:val="001D399F"/>
    <w:rsid w:val="001D6A01"/>
    <w:rsid w:val="001E2340"/>
    <w:rsid w:val="001E2684"/>
    <w:rsid w:val="001E415C"/>
    <w:rsid w:val="001E53ED"/>
    <w:rsid w:val="001E692B"/>
    <w:rsid w:val="001F0B66"/>
    <w:rsid w:val="002153F3"/>
    <w:rsid w:val="00220D48"/>
    <w:rsid w:val="002217A3"/>
    <w:rsid w:val="002255D9"/>
    <w:rsid w:val="002310B7"/>
    <w:rsid w:val="00236318"/>
    <w:rsid w:val="00237C1E"/>
    <w:rsid w:val="00242511"/>
    <w:rsid w:val="002444DA"/>
    <w:rsid w:val="002500DA"/>
    <w:rsid w:val="00253EC4"/>
    <w:rsid w:val="00264C10"/>
    <w:rsid w:val="00267354"/>
    <w:rsid w:val="00276B8F"/>
    <w:rsid w:val="00282174"/>
    <w:rsid w:val="00285A87"/>
    <w:rsid w:val="00292E6D"/>
    <w:rsid w:val="002B076F"/>
    <w:rsid w:val="002B315C"/>
    <w:rsid w:val="002B49AB"/>
    <w:rsid w:val="002C1FF5"/>
    <w:rsid w:val="002C2DA2"/>
    <w:rsid w:val="002C361C"/>
    <w:rsid w:val="002C5DAC"/>
    <w:rsid w:val="002C6414"/>
    <w:rsid w:val="002C6AE9"/>
    <w:rsid w:val="002D11B4"/>
    <w:rsid w:val="002D316C"/>
    <w:rsid w:val="002F1876"/>
    <w:rsid w:val="002F3569"/>
    <w:rsid w:val="002F5AA7"/>
    <w:rsid w:val="002F75C1"/>
    <w:rsid w:val="00311CEF"/>
    <w:rsid w:val="00311F98"/>
    <w:rsid w:val="0031349E"/>
    <w:rsid w:val="003152BC"/>
    <w:rsid w:val="00331984"/>
    <w:rsid w:val="003322E7"/>
    <w:rsid w:val="00334347"/>
    <w:rsid w:val="00335AD2"/>
    <w:rsid w:val="00337BAE"/>
    <w:rsid w:val="00340AAC"/>
    <w:rsid w:val="00342C34"/>
    <w:rsid w:val="0034315E"/>
    <w:rsid w:val="003461A6"/>
    <w:rsid w:val="00350155"/>
    <w:rsid w:val="00350648"/>
    <w:rsid w:val="00357496"/>
    <w:rsid w:val="00357C5B"/>
    <w:rsid w:val="00366200"/>
    <w:rsid w:val="00371BD1"/>
    <w:rsid w:val="00373D1D"/>
    <w:rsid w:val="0038135B"/>
    <w:rsid w:val="003864E9"/>
    <w:rsid w:val="0039320D"/>
    <w:rsid w:val="00393D87"/>
    <w:rsid w:val="00395BBB"/>
    <w:rsid w:val="003968B8"/>
    <w:rsid w:val="003A662F"/>
    <w:rsid w:val="003A69E2"/>
    <w:rsid w:val="003A7309"/>
    <w:rsid w:val="003B05D7"/>
    <w:rsid w:val="003B18A7"/>
    <w:rsid w:val="003B40B6"/>
    <w:rsid w:val="003C0D4A"/>
    <w:rsid w:val="003D1B25"/>
    <w:rsid w:val="003D25B6"/>
    <w:rsid w:val="003D275F"/>
    <w:rsid w:val="003D481D"/>
    <w:rsid w:val="003D51D2"/>
    <w:rsid w:val="003D5F2E"/>
    <w:rsid w:val="003E17D7"/>
    <w:rsid w:val="003E3385"/>
    <w:rsid w:val="003F12CC"/>
    <w:rsid w:val="003F1384"/>
    <w:rsid w:val="003F2C59"/>
    <w:rsid w:val="003F2D61"/>
    <w:rsid w:val="003F2E86"/>
    <w:rsid w:val="003F3614"/>
    <w:rsid w:val="003F4202"/>
    <w:rsid w:val="00404264"/>
    <w:rsid w:val="00404D01"/>
    <w:rsid w:val="00410211"/>
    <w:rsid w:val="00412481"/>
    <w:rsid w:val="00417B89"/>
    <w:rsid w:val="00426F5E"/>
    <w:rsid w:val="00433B33"/>
    <w:rsid w:val="0043569B"/>
    <w:rsid w:val="00436D9A"/>
    <w:rsid w:val="004503C5"/>
    <w:rsid w:val="004515F3"/>
    <w:rsid w:val="00452724"/>
    <w:rsid w:val="004540D0"/>
    <w:rsid w:val="00457729"/>
    <w:rsid w:val="00462B23"/>
    <w:rsid w:val="00463868"/>
    <w:rsid w:val="00464AA9"/>
    <w:rsid w:val="00466B2F"/>
    <w:rsid w:val="00474FCF"/>
    <w:rsid w:val="00475522"/>
    <w:rsid w:val="00482936"/>
    <w:rsid w:val="00490798"/>
    <w:rsid w:val="00494B19"/>
    <w:rsid w:val="00495FD0"/>
    <w:rsid w:val="004974D2"/>
    <w:rsid w:val="004979D9"/>
    <w:rsid w:val="004A51BA"/>
    <w:rsid w:val="004B1B20"/>
    <w:rsid w:val="004B22CC"/>
    <w:rsid w:val="004B3928"/>
    <w:rsid w:val="004C3895"/>
    <w:rsid w:val="004C4C4D"/>
    <w:rsid w:val="004C5038"/>
    <w:rsid w:val="004C6B67"/>
    <w:rsid w:val="004D28E5"/>
    <w:rsid w:val="004E2235"/>
    <w:rsid w:val="004E62C2"/>
    <w:rsid w:val="0050120A"/>
    <w:rsid w:val="00502C72"/>
    <w:rsid w:val="00504291"/>
    <w:rsid w:val="00512D0A"/>
    <w:rsid w:val="00512D26"/>
    <w:rsid w:val="00531482"/>
    <w:rsid w:val="005349C0"/>
    <w:rsid w:val="0054365B"/>
    <w:rsid w:val="005437EA"/>
    <w:rsid w:val="00543A40"/>
    <w:rsid w:val="00551EE2"/>
    <w:rsid w:val="005544A5"/>
    <w:rsid w:val="00564E88"/>
    <w:rsid w:val="00567D07"/>
    <w:rsid w:val="005758AD"/>
    <w:rsid w:val="00575B42"/>
    <w:rsid w:val="00586592"/>
    <w:rsid w:val="00590F16"/>
    <w:rsid w:val="00594FB6"/>
    <w:rsid w:val="005951AA"/>
    <w:rsid w:val="00595E89"/>
    <w:rsid w:val="00596D40"/>
    <w:rsid w:val="005977E8"/>
    <w:rsid w:val="005A25B4"/>
    <w:rsid w:val="005A39F1"/>
    <w:rsid w:val="005A5F41"/>
    <w:rsid w:val="005B2B6A"/>
    <w:rsid w:val="005B36F6"/>
    <w:rsid w:val="005B62D2"/>
    <w:rsid w:val="005C6852"/>
    <w:rsid w:val="005F0154"/>
    <w:rsid w:val="006075E7"/>
    <w:rsid w:val="00612D92"/>
    <w:rsid w:val="006148DC"/>
    <w:rsid w:val="00617CB3"/>
    <w:rsid w:val="006201E3"/>
    <w:rsid w:val="00625AB2"/>
    <w:rsid w:val="00631C3C"/>
    <w:rsid w:val="00644444"/>
    <w:rsid w:val="00647D54"/>
    <w:rsid w:val="00657374"/>
    <w:rsid w:val="0066033A"/>
    <w:rsid w:val="00666EA3"/>
    <w:rsid w:val="006821C5"/>
    <w:rsid w:val="0068242C"/>
    <w:rsid w:val="00682583"/>
    <w:rsid w:val="006835E7"/>
    <w:rsid w:val="006A1CDF"/>
    <w:rsid w:val="006A530D"/>
    <w:rsid w:val="006A6D5A"/>
    <w:rsid w:val="006C001A"/>
    <w:rsid w:val="006C0A4D"/>
    <w:rsid w:val="006C0BBA"/>
    <w:rsid w:val="006C16DE"/>
    <w:rsid w:val="006C6447"/>
    <w:rsid w:val="006D72E0"/>
    <w:rsid w:val="006E1B92"/>
    <w:rsid w:val="006E473D"/>
    <w:rsid w:val="006F44DB"/>
    <w:rsid w:val="006F7759"/>
    <w:rsid w:val="0074188E"/>
    <w:rsid w:val="007468A7"/>
    <w:rsid w:val="00764A71"/>
    <w:rsid w:val="007728CA"/>
    <w:rsid w:val="00784E12"/>
    <w:rsid w:val="0078734A"/>
    <w:rsid w:val="00790BEF"/>
    <w:rsid w:val="00794EDD"/>
    <w:rsid w:val="00797D08"/>
    <w:rsid w:val="007A0106"/>
    <w:rsid w:val="007A5107"/>
    <w:rsid w:val="007A64D9"/>
    <w:rsid w:val="007B434F"/>
    <w:rsid w:val="007B6BA5"/>
    <w:rsid w:val="007C12F5"/>
    <w:rsid w:val="007D01AD"/>
    <w:rsid w:val="007E29CA"/>
    <w:rsid w:val="007E4E47"/>
    <w:rsid w:val="007E51D4"/>
    <w:rsid w:val="007E5769"/>
    <w:rsid w:val="007F2511"/>
    <w:rsid w:val="007F2B57"/>
    <w:rsid w:val="007F6E51"/>
    <w:rsid w:val="008016F4"/>
    <w:rsid w:val="008019F6"/>
    <w:rsid w:val="00806ED4"/>
    <w:rsid w:val="008119EB"/>
    <w:rsid w:val="00812F17"/>
    <w:rsid w:val="00813D75"/>
    <w:rsid w:val="00817DF6"/>
    <w:rsid w:val="0082144A"/>
    <w:rsid w:val="00826043"/>
    <w:rsid w:val="00827578"/>
    <w:rsid w:val="008331C7"/>
    <w:rsid w:val="008347E0"/>
    <w:rsid w:val="00835E23"/>
    <w:rsid w:val="008411EE"/>
    <w:rsid w:val="0084398F"/>
    <w:rsid w:val="00843A97"/>
    <w:rsid w:val="00846D34"/>
    <w:rsid w:val="00851A2F"/>
    <w:rsid w:val="00854799"/>
    <w:rsid w:val="00862706"/>
    <w:rsid w:val="00864EF1"/>
    <w:rsid w:val="008669D8"/>
    <w:rsid w:val="00870C49"/>
    <w:rsid w:val="00871691"/>
    <w:rsid w:val="0088153E"/>
    <w:rsid w:val="00882358"/>
    <w:rsid w:val="00883018"/>
    <w:rsid w:val="008853E9"/>
    <w:rsid w:val="008933E6"/>
    <w:rsid w:val="00896E86"/>
    <w:rsid w:val="00897B0B"/>
    <w:rsid w:val="008A1EC8"/>
    <w:rsid w:val="008B1B64"/>
    <w:rsid w:val="008B1D65"/>
    <w:rsid w:val="008B2EBF"/>
    <w:rsid w:val="008B4FF6"/>
    <w:rsid w:val="008B573D"/>
    <w:rsid w:val="008B5F02"/>
    <w:rsid w:val="008B6EED"/>
    <w:rsid w:val="008C248C"/>
    <w:rsid w:val="008C2999"/>
    <w:rsid w:val="008C2E88"/>
    <w:rsid w:val="008D2B18"/>
    <w:rsid w:val="008D327F"/>
    <w:rsid w:val="008D3FC7"/>
    <w:rsid w:val="008E16A5"/>
    <w:rsid w:val="008E58AF"/>
    <w:rsid w:val="008E7053"/>
    <w:rsid w:val="00900BDB"/>
    <w:rsid w:val="00905E10"/>
    <w:rsid w:val="00907B08"/>
    <w:rsid w:val="0091404A"/>
    <w:rsid w:val="00915DE4"/>
    <w:rsid w:val="009213A0"/>
    <w:rsid w:val="0092466B"/>
    <w:rsid w:val="00926A68"/>
    <w:rsid w:val="009276F6"/>
    <w:rsid w:val="00927D58"/>
    <w:rsid w:val="00932134"/>
    <w:rsid w:val="00935B3E"/>
    <w:rsid w:val="00946641"/>
    <w:rsid w:val="00954AD1"/>
    <w:rsid w:val="00955C37"/>
    <w:rsid w:val="00956AFF"/>
    <w:rsid w:val="00965308"/>
    <w:rsid w:val="00965472"/>
    <w:rsid w:val="00970B47"/>
    <w:rsid w:val="009744B7"/>
    <w:rsid w:val="009764DA"/>
    <w:rsid w:val="00987771"/>
    <w:rsid w:val="0099280C"/>
    <w:rsid w:val="00992F4D"/>
    <w:rsid w:val="009A08CB"/>
    <w:rsid w:val="009A3935"/>
    <w:rsid w:val="009A557C"/>
    <w:rsid w:val="009C1540"/>
    <w:rsid w:val="009C1F3C"/>
    <w:rsid w:val="009C5F20"/>
    <w:rsid w:val="009C77F7"/>
    <w:rsid w:val="009D64B6"/>
    <w:rsid w:val="009E5338"/>
    <w:rsid w:val="009E5F22"/>
    <w:rsid w:val="009F2AEF"/>
    <w:rsid w:val="009F6C19"/>
    <w:rsid w:val="009F7FCA"/>
    <w:rsid w:val="00A01251"/>
    <w:rsid w:val="00A04CAE"/>
    <w:rsid w:val="00A07387"/>
    <w:rsid w:val="00A07E45"/>
    <w:rsid w:val="00A131CC"/>
    <w:rsid w:val="00A213D6"/>
    <w:rsid w:val="00A2491B"/>
    <w:rsid w:val="00A300E3"/>
    <w:rsid w:val="00A35018"/>
    <w:rsid w:val="00A40478"/>
    <w:rsid w:val="00A42E55"/>
    <w:rsid w:val="00A452DA"/>
    <w:rsid w:val="00A45EC3"/>
    <w:rsid w:val="00A45FB0"/>
    <w:rsid w:val="00A463C2"/>
    <w:rsid w:val="00A504CA"/>
    <w:rsid w:val="00A5077E"/>
    <w:rsid w:val="00A509A9"/>
    <w:rsid w:val="00A61E4C"/>
    <w:rsid w:val="00A6373F"/>
    <w:rsid w:val="00A70299"/>
    <w:rsid w:val="00A86C79"/>
    <w:rsid w:val="00A8790D"/>
    <w:rsid w:val="00A87FD4"/>
    <w:rsid w:val="00A900A3"/>
    <w:rsid w:val="00A9151B"/>
    <w:rsid w:val="00A95D55"/>
    <w:rsid w:val="00AA1270"/>
    <w:rsid w:val="00AA1F08"/>
    <w:rsid w:val="00AB152B"/>
    <w:rsid w:val="00AB3B26"/>
    <w:rsid w:val="00AC0083"/>
    <w:rsid w:val="00AC52AD"/>
    <w:rsid w:val="00AE1107"/>
    <w:rsid w:val="00AF0997"/>
    <w:rsid w:val="00AF0ABA"/>
    <w:rsid w:val="00AF352B"/>
    <w:rsid w:val="00B004B9"/>
    <w:rsid w:val="00B074E1"/>
    <w:rsid w:val="00B207F1"/>
    <w:rsid w:val="00B317F4"/>
    <w:rsid w:val="00B32786"/>
    <w:rsid w:val="00B34B49"/>
    <w:rsid w:val="00B34BA1"/>
    <w:rsid w:val="00B411AF"/>
    <w:rsid w:val="00B4401E"/>
    <w:rsid w:val="00B53BF5"/>
    <w:rsid w:val="00B54614"/>
    <w:rsid w:val="00B54709"/>
    <w:rsid w:val="00B80E6C"/>
    <w:rsid w:val="00B87CD3"/>
    <w:rsid w:val="00B87D60"/>
    <w:rsid w:val="00B90757"/>
    <w:rsid w:val="00B945E1"/>
    <w:rsid w:val="00B974F0"/>
    <w:rsid w:val="00B97855"/>
    <w:rsid w:val="00B97B1D"/>
    <w:rsid w:val="00BA4726"/>
    <w:rsid w:val="00BB3F7A"/>
    <w:rsid w:val="00BB4689"/>
    <w:rsid w:val="00BC3A5E"/>
    <w:rsid w:val="00BC741E"/>
    <w:rsid w:val="00BD0562"/>
    <w:rsid w:val="00BD1A72"/>
    <w:rsid w:val="00BD5A73"/>
    <w:rsid w:val="00BE1718"/>
    <w:rsid w:val="00BE56AA"/>
    <w:rsid w:val="00BF377E"/>
    <w:rsid w:val="00C01287"/>
    <w:rsid w:val="00C10994"/>
    <w:rsid w:val="00C10B87"/>
    <w:rsid w:val="00C129D3"/>
    <w:rsid w:val="00C2018B"/>
    <w:rsid w:val="00C24CD4"/>
    <w:rsid w:val="00C30987"/>
    <w:rsid w:val="00C324D0"/>
    <w:rsid w:val="00C365F3"/>
    <w:rsid w:val="00C40EEA"/>
    <w:rsid w:val="00C43AB3"/>
    <w:rsid w:val="00C467F1"/>
    <w:rsid w:val="00C52086"/>
    <w:rsid w:val="00C568D1"/>
    <w:rsid w:val="00C577BB"/>
    <w:rsid w:val="00C67E64"/>
    <w:rsid w:val="00C72591"/>
    <w:rsid w:val="00C73777"/>
    <w:rsid w:val="00C823E7"/>
    <w:rsid w:val="00C91BB9"/>
    <w:rsid w:val="00C964E5"/>
    <w:rsid w:val="00CA0E91"/>
    <w:rsid w:val="00CB0D2E"/>
    <w:rsid w:val="00CC08CE"/>
    <w:rsid w:val="00CC0FE8"/>
    <w:rsid w:val="00CC55E1"/>
    <w:rsid w:val="00CD0633"/>
    <w:rsid w:val="00CD0BF9"/>
    <w:rsid w:val="00CE6287"/>
    <w:rsid w:val="00CF0F8C"/>
    <w:rsid w:val="00CF6840"/>
    <w:rsid w:val="00D1086A"/>
    <w:rsid w:val="00D17F2A"/>
    <w:rsid w:val="00D24BAD"/>
    <w:rsid w:val="00D250AC"/>
    <w:rsid w:val="00D26144"/>
    <w:rsid w:val="00D339C7"/>
    <w:rsid w:val="00D40D27"/>
    <w:rsid w:val="00D44A63"/>
    <w:rsid w:val="00D4672E"/>
    <w:rsid w:val="00D476D3"/>
    <w:rsid w:val="00D5061A"/>
    <w:rsid w:val="00D532EE"/>
    <w:rsid w:val="00D60049"/>
    <w:rsid w:val="00D601EB"/>
    <w:rsid w:val="00D659B4"/>
    <w:rsid w:val="00D664EC"/>
    <w:rsid w:val="00D737A1"/>
    <w:rsid w:val="00D74B2C"/>
    <w:rsid w:val="00D759B5"/>
    <w:rsid w:val="00D806EC"/>
    <w:rsid w:val="00D80D4C"/>
    <w:rsid w:val="00D825D3"/>
    <w:rsid w:val="00D82CF5"/>
    <w:rsid w:val="00DA4F30"/>
    <w:rsid w:val="00DA7D6F"/>
    <w:rsid w:val="00DB0871"/>
    <w:rsid w:val="00DB10B5"/>
    <w:rsid w:val="00DB220F"/>
    <w:rsid w:val="00DB5A9F"/>
    <w:rsid w:val="00DB7A3D"/>
    <w:rsid w:val="00DC0419"/>
    <w:rsid w:val="00DC0D07"/>
    <w:rsid w:val="00DC3BFD"/>
    <w:rsid w:val="00DC55FB"/>
    <w:rsid w:val="00DC6A30"/>
    <w:rsid w:val="00DC7B81"/>
    <w:rsid w:val="00DD612B"/>
    <w:rsid w:val="00DE4B75"/>
    <w:rsid w:val="00DF4A33"/>
    <w:rsid w:val="00DF6B52"/>
    <w:rsid w:val="00DF77BE"/>
    <w:rsid w:val="00E00E9B"/>
    <w:rsid w:val="00E0219B"/>
    <w:rsid w:val="00E02697"/>
    <w:rsid w:val="00E026F5"/>
    <w:rsid w:val="00E02798"/>
    <w:rsid w:val="00E035C8"/>
    <w:rsid w:val="00E06FBF"/>
    <w:rsid w:val="00E070CA"/>
    <w:rsid w:val="00E0749B"/>
    <w:rsid w:val="00E14A36"/>
    <w:rsid w:val="00E14DB6"/>
    <w:rsid w:val="00E22232"/>
    <w:rsid w:val="00E22447"/>
    <w:rsid w:val="00E3353D"/>
    <w:rsid w:val="00E4066F"/>
    <w:rsid w:val="00E45F6E"/>
    <w:rsid w:val="00E528C4"/>
    <w:rsid w:val="00E5353D"/>
    <w:rsid w:val="00E548FA"/>
    <w:rsid w:val="00E552DA"/>
    <w:rsid w:val="00E56E10"/>
    <w:rsid w:val="00E61635"/>
    <w:rsid w:val="00E624CE"/>
    <w:rsid w:val="00E62AB2"/>
    <w:rsid w:val="00E64327"/>
    <w:rsid w:val="00E7012B"/>
    <w:rsid w:val="00E8624E"/>
    <w:rsid w:val="00E87A7D"/>
    <w:rsid w:val="00E9543C"/>
    <w:rsid w:val="00EA0CD6"/>
    <w:rsid w:val="00EA0ED5"/>
    <w:rsid w:val="00EA26E8"/>
    <w:rsid w:val="00EA5BBB"/>
    <w:rsid w:val="00EB176F"/>
    <w:rsid w:val="00EB2EBF"/>
    <w:rsid w:val="00EB4B92"/>
    <w:rsid w:val="00EC5E6E"/>
    <w:rsid w:val="00ED277A"/>
    <w:rsid w:val="00ED2D16"/>
    <w:rsid w:val="00ED3045"/>
    <w:rsid w:val="00ED3282"/>
    <w:rsid w:val="00EE539F"/>
    <w:rsid w:val="00EF2EBA"/>
    <w:rsid w:val="00EF5C89"/>
    <w:rsid w:val="00F03265"/>
    <w:rsid w:val="00F0551D"/>
    <w:rsid w:val="00F116E0"/>
    <w:rsid w:val="00F13CFF"/>
    <w:rsid w:val="00F2482E"/>
    <w:rsid w:val="00F33A84"/>
    <w:rsid w:val="00F345A6"/>
    <w:rsid w:val="00F40FC8"/>
    <w:rsid w:val="00F54363"/>
    <w:rsid w:val="00F6176D"/>
    <w:rsid w:val="00F62EC0"/>
    <w:rsid w:val="00F67501"/>
    <w:rsid w:val="00F73F7C"/>
    <w:rsid w:val="00F743A0"/>
    <w:rsid w:val="00F74D11"/>
    <w:rsid w:val="00F76F7B"/>
    <w:rsid w:val="00F82FF2"/>
    <w:rsid w:val="00F8588C"/>
    <w:rsid w:val="00F91596"/>
    <w:rsid w:val="00F91646"/>
    <w:rsid w:val="00F9758E"/>
    <w:rsid w:val="00FB3AC4"/>
    <w:rsid w:val="00FB3D74"/>
    <w:rsid w:val="00FB4B81"/>
    <w:rsid w:val="00FB706D"/>
    <w:rsid w:val="00FB77CA"/>
    <w:rsid w:val="00FC1CFE"/>
    <w:rsid w:val="00FE00EA"/>
    <w:rsid w:val="00FE1D09"/>
    <w:rsid w:val="00FE3C1E"/>
    <w:rsid w:val="00FE7893"/>
    <w:rsid w:val="00FF2185"/>
    <w:rsid w:val="00FF3074"/>
    <w:rsid w:val="00FF4A18"/>
    <w:rsid w:val="00F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BAEB6BF4-F85C-434F-AE1F-FADF574D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customStyle="1" w:styleId="Source">
    <w:name w:val="Source"/>
    <w:basedOn w:val="SAITCaption"/>
    <w:qFormat/>
    <w:rsid w:val="00C72591"/>
    <w:pPr>
      <w:spacing w:before="0" w:after="0"/>
    </w:pPr>
    <w:rPr>
      <w:b w:val="0"/>
      <w:sz w:val="20"/>
      <w:szCs w:val="20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character" w:customStyle="1" w:styleId="apple-converted-space">
    <w:name w:val="apple-converted-space"/>
    <w:basedOn w:val="DefaultParagraphFont"/>
    <w:rsid w:val="00436D9A"/>
  </w:style>
  <w:style w:type="paragraph" w:styleId="NormalWeb">
    <w:name w:val="Normal (Web)"/>
    <w:basedOn w:val="Normal"/>
    <w:rsid w:val="00BD5A73"/>
    <w:pPr>
      <w:spacing w:before="100" w:beforeAutospacing="1" w:after="100" w:afterAutospacing="1" w:line="240" w:lineRule="auto"/>
    </w:pPr>
    <w:rPr>
      <w:color w:val="000000"/>
      <w:sz w:val="24"/>
      <w:szCs w:val="24"/>
    </w:rPr>
  </w:style>
  <w:style w:type="paragraph" w:customStyle="1" w:styleId="first-para">
    <w:name w:val="first-para"/>
    <w:basedOn w:val="Normal"/>
    <w:rsid w:val="0007068D"/>
    <w:pPr>
      <w:spacing w:before="210" w:after="210" w:line="240" w:lineRule="auto"/>
      <w:ind w:left="367" w:right="367"/>
    </w:pPr>
    <w:rPr>
      <w:rFonts w:ascii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883018"/>
    <w:rPr>
      <w:color w:val="800080" w:themeColor="followedHyperlink"/>
      <w:u w:val="single"/>
    </w:rPr>
  </w:style>
  <w:style w:type="character" w:customStyle="1" w:styleId="WW8Num1z6">
    <w:name w:val="WW8Num1z6"/>
    <w:rsid w:val="00F345A6"/>
  </w:style>
  <w:style w:type="paragraph" w:styleId="PlainText">
    <w:name w:val="Plain Text"/>
    <w:basedOn w:val="Normal"/>
    <w:link w:val="PlainTextChar"/>
    <w:rsid w:val="00A42E55"/>
    <w:pPr>
      <w:spacing w:line="240" w:lineRule="auto"/>
    </w:pPr>
    <w:rPr>
      <w:rFonts w:ascii="Consolas" w:eastAsia="Calibri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A42E55"/>
    <w:rPr>
      <w:rFonts w:ascii="Consolas" w:eastAsia="Calibri" w:hAnsi="Consolas" w:cs="Consolas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users.cs.cf.ac.uk/Dave.Marshall/C/node10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ftp://ftp.gnu.org/old-gnu/Manuals/gdb/html_chapter/gdb_5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ftp://ftp.gnu.org/old-nu/Manuals/gdb/html_chapter/gdb_3.html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tp://ftp.gnu.org/old-gnu/Manuals/gdb/html_chapter/gdb_2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BDA27-5336-4978-AB38-C9D1302E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1595</TotalTime>
  <Pages>11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Patricia Castillo</cp:lastModifiedBy>
  <cp:revision>188</cp:revision>
  <cp:lastPrinted>2016-10-25T21:35:00Z</cp:lastPrinted>
  <dcterms:created xsi:type="dcterms:W3CDTF">2019-01-12T20:27:00Z</dcterms:created>
  <dcterms:modified xsi:type="dcterms:W3CDTF">2019-01-14T00:00:00Z</dcterms:modified>
</cp:coreProperties>
</file>