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D5F834" w14:textId="77777777" w:rsidR="00D24BAD" w:rsidRPr="00644444" w:rsidRDefault="00D24BAD" w:rsidP="00D24BAD">
      <w:r>
        <w:rPr>
          <w:noProof/>
          <w:lang w:val="en-CA" w:eastAsia="en-CA"/>
        </w:rPr>
        <w:drawing>
          <wp:anchor distT="0" distB="0" distL="114300" distR="114300" simplePos="0" relativeHeight="251658752" behindDoc="1" locked="0" layoutInCell="1" allowOverlap="1" wp14:anchorId="0230969F" wp14:editId="1D0EFD39">
            <wp:simplePos x="0" y="0"/>
            <wp:positionH relativeFrom="column">
              <wp:posOffset>4864100</wp:posOffset>
            </wp:positionH>
            <wp:positionV relativeFrom="paragraph">
              <wp:posOffset>-173355</wp:posOffset>
            </wp:positionV>
            <wp:extent cx="1984248" cy="2523744"/>
            <wp:effectExtent l="0" t="0" r="0" b="0"/>
            <wp:wrapNone/>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84248" cy="2523744"/>
                    </a:xfrm>
                    <a:prstGeom prst="rect">
                      <a:avLst/>
                    </a:prstGeom>
                    <a:noFill/>
                  </pic:spPr>
                </pic:pic>
              </a:graphicData>
            </a:graphic>
            <wp14:sizeRelH relativeFrom="page">
              <wp14:pctWidth>0</wp14:pctWidth>
            </wp14:sizeRelH>
            <wp14:sizeRelV relativeFrom="page">
              <wp14:pctHeight>0</wp14:pctHeight>
            </wp14:sizeRelV>
          </wp:anchor>
        </w:drawing>
      </w:r>
    </w:p>
    <w:p w14:paraId="329FC1C0" w14:textId="77777777" w:rsidR="00D24BAD" w:rsidRDefault="00D24BAD" w:rsidP="00D24BAD">
      <w:r>
        <w:rPr>
          <w:noProof/>
          <w:lang w:val="en-CA" w:eastAsia="en-CA"/>
        </w:rPr>
        <mc:AlternateContent>
          <mc:Choice Requires="wpg">
            <w:drawing>
              <wp:anchor distT="0" distB="0" distL="114300" distR="114300" simplePos="0" relativeHeight="251657728" behindDoc="0" locked="0" layoutInCell="1" allowOverlap="1" wp14:anchorId="631534AC" wp14:editId="3F928779">
                <wp:simplePos x="0" y="0"/>
                <wp:positionH relativeFrom="column">
                  <wp:posOffset>-301336</wp:posOffset>
                </wp:positionH>
                <wp:positionV relativeFrom="paragraph">
                  <wp:posOffset>3489325</wp:posOffset>
                </wp:positionV>
                <wp:extent cx="6960904" cy="5209557"/>
                <wp:effectExtent l="0" t="0" r="0" b="0"/>
                <wp:wrapNone/>
                <wp:docPr id="14"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0904" cy="5209557"/>
                          <a:chOff x="4226" y="0"/>
                          <a:chExt cx="69613" cy="52096"/>
                        </a:xfrm>
                      </wpg:grpSpPr>
                      <wpg:grpSp>
                        <wpg:cNvPr id="15" name="Group 30"/>
                        <wpg:cNvGrpSpPr>
                          <a:grpSpLocks/>
                        </wpg:cNvGrpSpPr>
                        <wpg:grpSpPr bwMode="auto">
                          <a:xfrm>
                            <a:off x="4226" y="0"/>
                            <a:ext cx="68978" cy="47604"/>
                            <a:chOff x="4226" y="0"/>
                            <a:chExt cx="68978" cy="47604"/>
                          </a:xfrm>
                        </wpg:grpSpPr>
                        <wps:wsp>
                          <wps:cNvPr id="17" name="Text Box 4"/>
                          <wps:cNvSpPr txBox="1">
                            <a:spLocks noChangeArrowheads="1"/>
                          </wps:cNvSpPr>
                          <wps:spPr bwMode="auto">
                            <a:xfrm>
                              <a:off x="4226" y="0"/>
                              <a:ext cx="47708" cy="5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0816113" w14:textId="77777777" w:rsidR="00D24BAD" w:rsidRPr="00090ACB" w:rsidRDefault="00D24BAD" w:rsidP="00D24BAD"/>
                            </w:txbxContent>
                          </wps:txbx>
                          <wps:bodyPr rot="0" vert="horz" wrap="square" lIns="91440" tIns="45720" rIns="91440" bIns="45720" anchor="t" anchorCtr="0" upright="1">
                            <a:noAutofit/>
                          </wps:bodyPr>
                        </wps:wsp>
                        <wps:wsp>
                          <wps:cNvPr id="18" name="Text Box 5"/>
                          <wps:cNvSpPr txBox="1">
                            <a:spLocks noChangeArrowheads="1"/>
                          </wps:cNvSpPr>
                          <wps:spPr bwMode="auto">
                            <a:xfrm>
                              <a:off x="6081" y="0"/>
                              <a:ext cx="67123" cy="39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FD9D087" w14:textId="77777777" w:rsidR="005B3691" w:rsidRDefault="00E808A7" w:rsidP="00D24BAD">
                                <w:pPr>
                                  <w:pStyle w:val="TitlePageCourseName"/>
                                  <w:rPr>
                                    <w:rFonts w:ascii="Titillium Bd" w:hAnsi="Titillium Bd"/>
                                  </w:rPr>
                                </w:pPr>
                                <w:r>
                                  <w:rPr>
                                    <w:rFonts w:ascii="Titillium Bd" w:hAnsi="Titillium Bd"/>
                                  </w:rPr>
                                  <w:t>Lab 6</w:t>
                                </w:r>
                              </w:p>
                              <w:p w14:paraId="5BD1B0D6" w14:textId="401CFA7A" w:rsidR="00D24BAD" w:rsidRPr="005B3691" w:rsidRDefault="005B3691" w:rsidP="00D24BAD">
                                <w:pPr>
                                  <w:pStyle w:val="TitlePageCourseName"/>
                                  <w:rPr>
                                    <w:rFonts w:ascii="Titillium Bd" w:hAnsi="Titillium Bd"/>
                                  </w:rPr>
                                </w:pPr>
                                <w:r>
                                  <w:rPr>
                                    <w:rFonts w:ascii="Titillium Bd" w:hAnsi="Titillium Bd"/>
                                    <w:sz w:val="56"/>
                                    <w:szCs w:val="56"/>
                                  </w:rPr>
                                  <w:t xml:space="preserve"> </w:t>
                                </w:r>
                                <w:r w:rsidR="00B01A11">
                                  <w:rPr>
                                    <w:rFonts w:ascii="Titillium Bd" w:hAnsi="Titillium Bd"/>
                                    <w:sz w:val="56"/>
                                    <w:szCs w:val="56"/>
                                  </w:rPr>
                                  <w:t xml:space="preserve">Linux </w:t>
                                </w:r>
                                <w:r>
                                  <w:rPr>
                                    <w:rFonts w:ascii="Titillium Bd" w:hAnsi="Titillium Bd"/>
                                    <w:sz w:val="56"/>
                                    <w:szCs w:val="56"/>
                                  </w:rPr>
                                  <w:t>Memory Management</w:t>
                                </w:r>
                              </w:p>
                            </w:txbxContent>
                          </wps:txbx>
                          <wps:bodyPr rot="0" vert="horz" wrap="square" lIns="91440" tIns="45720" rIns="91440" bIns="45720" anchor="t" anchorCtr="0" upright="1">
                            <a:noAutofit/>
                          </wps:bodyPr>
                        </wps:wsp>
                        <wps:wsp>
                          <wps:cNvPr id="19" name="Text Box 6"/>
                          <wps:cNvSpPr txBox="1">
                            <a:spLocks noChangeArrowheads="1"/>
                          </wps:cNvSpPr>
                          <wps:spPr bwMode="auto">
                            <a:xfrm>
                              <a:off x="6096" y="39336"/>
                              <a:ext cx="66583" cy="8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679D73D" w14:textId="77777777" w:rsidR="00D24BAD" w:rsidRPr="00A45EC3" w:rsidRDefault="00D24BAD" w:rsidP="00D24BAD">
                                <w:pPr>
                                  <w:pStyle w:val="TitlePageModuleTitle"/>
                                  <w:rPr>
                                    <w:rFonts w:ascii="Titillium Bd" w:hAnsi="Titillium Bd"/>
                                  </w:rPr>
                                </w:pPr>
                                <w:r>
                                  <w:rPr>
                                    <w:rFonts w:ascii="Titillium Bd" w:hAnsi="Titillium Bd"/>
                                  </w:rPr>
                                  <w:t>ITSC205</w:t>
                                </w:r>
                                <w:r w:rsidRPr="00A45EC3">
                                  <w:rPr>
                                    <w:rFonts w:ascii="Titillium Bd" w:hAnsi="Titillium Bd"/>
                                  </w:rPr>
                                  <w:t xml:space="preserve">: </w:t>
                                </w:r>
                                <w:r>
                                  <w:rPr>
                                    <w:rFonts w:ascii="Titillium Bd" w:hAnsi="Titillium Bd"/>
                                  </w:rPr>
                                  <w:t>Operating Systems Internals</w:t>
                                </w:r>
                              </w:p>
                            </w:txbxContent>
                          </wps:txbx>
                          <wps:bodyPr rot="0" vert="horz" wrap="square" lIns="91440" tIns="45720" rIns="91440" bIns="45720" anchor="t" anchorCtr="0" upright="1">
                            <a:noAutofit/>
                          </wps:bodyPr>
                        </wps:wsp>
                      </wpg:grpSp>
                      <wps:wsp>
                        <wps:cNvPr id="20" name="Text Box 2"/>
                        <wps:cNvSpPr txBox="1">
                          <a:spLocks noChangeArrowheads="1"/>
                        </wps:cNvSpPr>
                        <wps:spPr bwMode="auto">
                          <a:xfrm>
                            <a:off x="52184" y="49334"/>
                            <a:ext cx="21655" cy="27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42FC4D" w14:textId="77777777" w:rsidR="00D24BAD" w:rsidRPr="008B6EED" w:rsidRDefault="00D24BAD" w:rsidP="00D24BAD"/>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631534AC" id="Group 31" o:spid="_x0000_s1026" style="position:absolute;margin-left:-23.75pt;margin-top:274.75pt;width:548.1pt;height:410.2pt;z-index:251657728" coordorigin="4226" coordsize="69613,5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">
                <v:group id="Group 30" o:spid="_x0000_s1027" style="position:absolute;left:4226;width:68978;height:47604" coordorigin="4226" coordsize="68978,476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202" coordsize="21600,21600" o:spt="202" path="m,l,21600r21600,l21600,xe">
                    <v:stroke joinstyle="miter"/>
                    <v:path gradientshapeok="t" o:connecttype="rect"/>
                  </v:shapetype>
                  <v:shape id="Text Box 4" o:spid="_x0000_s1028" type="#_x0000_t202" style="position:absolute;left:4226;width:47708;height:5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50816113" w14:textId="77777777" w:rsidR="00D24BAD" w:rsidRPr="00090ACB" w:rsidRDefault="00D24BAD" w:rsidP="00D24BAD"/>
                      </w:txbxContent>
                    </v:textbox>
                  </v:shape>
                  <v:shape id="Text Box 5" o:spid="_x0000_s1029" type="#_x0000_t202" style="position:absolute;left:6081;width:67123;height:39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7FD9D087" w14:textId="77777777" w:rsidR="005B3691" w:rsidRDefault="00E808A7" w:rsidP="00D24BAD">
                          <w:pPr>
                            <w:pStyle w:val="TitlePageCourseName"/>
                            <w:rPr>
                              <w:rFonts w:ascii="Titillium Bd" w:hAnsi="Titillium Bd"/>
                            </w:rPr>
                          </w:pPr>
                          <w:r>
                            <w:rPr>
                              <w:rFonts w:ascii="Titillium Bd" w:hAnsi="Titillium Bd"/>
                            </w:rPr>
                            <w:t>Lab 6</w:t>
                          </w:r>
                        </w:p>
                        <w:p w14:paraId="5BD1B0D6" w14:textId="401CFA7A" w:rsidR="00D24BAD" w:rsidRPr="005B3691" w:rsidRDefault="005B3691" w:rsidP="00D24BAD">
                          <w:pPr>
                            <w:pStyle w:val="TitlePageCourseName"/>
                            <w:rPr>
                              <w:rFonts w:ascii="Titillium Bd" w:hAnsi="Titillium Bd"/>
                            </w:rPr>
                          </w:pPr>
                          <w:r>
                            <w:rPr>
                              <w:rFonts w:ascii="Titillium Bd" w:hAnsi="Titillium Bd"/>
                              <w:sz w:val="56"/>
                              <w:szCs w:val="56"/>
                            </w:rPr>
                            <w:t xml:space="preserve"> </w:t>
                          </w:r>
                          <w:r w:rsidR="00B01A11">
                            <w:rPr>
                              <w:rFonts w:ascii="Titillium Bd" w:hAnsi="Titillium Bd"/>
                              <w:sz w:val="56"/>
                              <w:szCs w:val="56"/>
                            </w:rPr>
                            <w:t xml:space="preserve">Linux </w:t>
                          </w:r>
                          <w:r>
                            <w:rPr>
                              <w:rFonts w:ascii="Titillium Bd" w:hAnsi="Titillium Bd"/>
                              <w:sz w:val="56"/>
                              <w:szCs w:val="56"/>
                            </w:rPr>
                            <w:t>Memory Management</w:t>
                          </w:r>
                        </w:p>
                      </w:txbxContent>
                    </v:textbox>
                  </v:shape>
                  <v:shape id="Text Box 6" o:spid="_x0000_s1030" type="#_x0000_t202" style="position:absolute;left:6096;top:39336;width:66583;height:8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14:paraId="1679D73D" w14:textId="77777777" w:rsidR="00D24BAD" w:rsidRPr="00A45EC3" w:rsidRDefault="00D24BAD" w:rsidP="00D24BAD">
                          <w:pPr>
                            <w:pStyle w:val="TitlePageModuleTitle"/>
                            <w:rPr>
                              <w:rFonts w:ascii="Titillium Bd" w:hAnsi="Titillium Bd"/>
                            </w:rPr>
                          </w:pPr>
                          <w:r>
                            <w:rPr>
                              <w:rFonts w:ascii="Titillium Bd" w:hAnsi="Titillium Bd"/>
                            </w:rPr>
                            <w:t>ITSC205</w:t>
                          </w:r>
                          <w:r w:rsidRPr="00A45EC3">
                            <w:rPr>
                              <w:rFonts w:ascii="Titillium Bd" w:hAnsi="Titillium Bd"/>
                            </w:rPr>
                            <w:t xml:space="preserve">: </w:t>
                          </w:r>
                          <w:r>
                            <w:rPr>
                              <w:rFonts w:ascii="Titillium Bd" w:hAnsi="Titillium Bd"/>
                            </w:rPr>
                            <w:t>Operating Systems Internals</w:t>
                          </w:r>
                        </w:p>
                      </w:txbxContent>
                    </v:textbox>
                  </v:shape>
                </v:group>
                <v:shape id="Text Box 2" o:spid="_x0000_s1031" type="#_x0000_t202" style="position:absolute;left:52184;top:49334;width:2165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hb0A&#10;AADbAAAADwAAAGRycy9kb3ducmV2LnhtbERPTYvCMBC9C/6HMII3TRVclmoU0V3wsJd1631oxqbY&#10;TEoz2vrvNwfB4+N9b3aDb9SDulgHNrCYZ6CIy2BrrgwUf9+zT1BRkC02gcnAkyLstuPRBnMbev6l&#10;x1kqlUI45mjAibS51rF05DHOQ0ucuGvoPEqCXaVth30K941eZtmH9lhzanDY0sFReTvfvQERu188&#10;iy8fT5fh59i7rFxhYcx0MuzXoIQGeYtf7pM1sEzr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O+thb0AAADbAAAADwAAAAAAAAAAAAAAAACYAgAAZHJzL2Rvd25yZXYu&#10;eG1sUEsFBgAAAAAEAAQA9QAAAIIDAAAAAA==&#10;" filled="f" stroked="f">
                  <v:textbox style="mso-fit-shape-to-text:t">
                    <w:txbxContent>
                      <w:p w14:paraId="5B42FC4D" w14:textId="77777777" w:rsidR="00D24BAD" w:rsidRPr="008B6EED" w:rsidRDefault="00D24BAD" w:rsidP="00D24BAD"/>
                    </w:txbxContent>
                  </v:textbox>
                </v:shape>
              </v:group>
            </w:pict>
          </mc:Fallback>
        </mc:AlternateContent>
      </w:r>
    </w:p>
    <w:p w14:paraId="35D8BAF1" w14:textId="77777777" w:rsidR="00D24BAD" w:rsidRPr="001547CE" w:rsidRDefault="00D24BAD" w:rsidP="00D24BAD"/>
    <w:p w14:paraId="5688815F" w14:textId="77777777" w:rsidR="00D24BAD" w:rsidRPr="009F6C19" w:rsidRDefault="00D24BAD" w:rsidP="00D24BAD"/>
    <w:p w14:paraId="4DD800D6" w14:textId="77777777" w:rsidR="00D24BAD" w:rsidRPr="00775750" w:rsidRDefault="00D24BAD" w:rsidP="00D24BAD">
      <w:pPr>
        <w:rPr>
          <w:sz w:val="32"/>
        </w:rPr>
      </w:pPr>
      <w:r w:rsidRPr="00775750">
        <w:rPr>
          <w:sz w:val="32"/>
        </w:rPr>
        <w:t>NAME:</w:t>
      </w:r>
      <w:r>
        <w:rPr>
          <w:sz w:val="32"/>
        </w:rPr>
        <w:t xml:space="preserve"> ____________________________________</w:t>
      </w:r>
    </w:p>
    <w:p w14:paraId="72A4FE16" w14:textId="77777777" w:rsidR="00D24BAD" w:rsidRPr="009F6C19" w:rsidRDefault="00D24BAD" w:rsidP="00D24BAD"/>
    <w:p w14:paraId="3EB484DC" w14:textId="77777777" w:rsidR="00D24BAD" w:rsidRPr="009F6C19" w:rsidRDefault="00D24BAD" w:rsidP="00D24BAD"/>
    <w:p w14:paraId="2E59B0EF" w14:textId="77777777" w:rsidR="00D24BAD" w:rsidRDefault="00D24BAD" w:rsidP="00D24BAD"/>
    <w:p w14:paraId="41E57F77" w14:textId="77777777" w:rsidR="00D24BAD" w:rsidRPr="009F6C19" w:rsidRDefault="00D24BAD" w:rsidP="00D24BAD"/>
    <w:p w14:paraId="1C57CC61" w14:textId="77777777" w:rsidR="00D24BAD" w:rsidRDefault="00D24BAD" w:rsidP="00D24BAD"/>
    <w:p w14:paraId="6F485809" w14:textId="77777777" w:rsidR="00D24BAD" w:rsidRDefault="00D24BAD" w:rsidP="00D24BAD"/>
    <w:p w14:paraId="45665751" w14:textId="77777777" w:rsidR="00D24BAD" w:rsidRPr="009F6C19" w:rsidRDefault="00D24BAD" w:rsidP="00D24BAD">
      <w:pPr>
        <w:sectPr w:rsidR="00D24BAD" w:rsidRPr="009F6C19" w:rsidSect="004C4C4D">
          <w:pgSz w:w="12240" w:h="15840" w:code="1"/>
          <w:pgMar w:top="288" w:right="288" w:bottom="1440" w:left="1440" w:header="720" w:footer="720" w:gutter="0"/>
          <w:cols w:space="720"/>
          <w:titlePg/>
          <w:docGrid w:linePitch="360"/>
        </w:sectPr>
      </w:pPr>
    </w:p>
    <w:sdt>
      <w:sdtPr>
        <w:rPr>
          <w:b w:val="0"/>
          <w:noProof/>
          <w:color w:val="auto"/>
          <w:sz w:val="22"/>
          <w:szCs w:val="20"/>
        </w:rPr>
        <w:id w:val="1405411376"/>
        <w:docPartObj>
          <w:docPartGallery w:val="Table of Contents"/>
          <w:docPartUnique/>
        </w:docPartObj>
      </w:sdtPr>
      <w:sdtEndPr>
        <w:rPr>
          <w:rStyle w:val="Hyperlink"/>
          <w:u w:val="single"/>
        </w:rPr>
      </w:sdtEndPr>
      <w:sdtContent>
        <w:p w14:paraId="56AABFF9" w14:textId="238FE33F" w:rsidR="008C2E88" w:rsidRPr="007E5769" w:rsidRDefault="008C2E88" w:rsidP="00FB3AC4">
          <w:pPr>
            <w:pStyle w:val="TOCHeading"/>
            <w:tabs>
              <w:tab w:val="left" w:pos="3960"/>
            </w:tabs>
          </w:pPr>
          <w:r w:rsidRPr="007E5769">
            <w:t>Table of Contents</w:t>
          </w:r>
          <w:r w:rsidR="00FB3AC4">
            <w:tab/>
          </w:r>
        </w:p>
        <w:p w14:paraId="719C8C0E" w14:textId="77777777" w:rsidR="008B474A" w:rsidRDefault="00F62EC0">
          <w:pPr>
            <w:pStyle w:val="TOC1"/>
            <w:rPr>
              <w:rFonts w:asciiTheme="minorHAnsi" w:eastAsiaTheme="minorEastAsia" w:hAnsiTheme="minorHAnsi" w:cstheme="minorBidi"/>
              <w:bCs w:val="0"/>
              <w:szCs w:val="22"/>
              <w:lang w:val="en-CA" w:eastAsia="en-CA"/>
            </w:rPr>
          </w:pPr>
          <w:r w:rsidRPr="00A70299">
            <w:rPr>
              <w:szCs w:val="22"/>
            </w:rPr>
            <w:fldChar w:fldCharType="begin"/>
          </w:r>
          <w:r w:rsidRPr="00A70299">
            <w:rPr>
              <w:szCs w:val="22"/>
            </w:rPr>
            <w:instrText xml:space="preserve"> TOC \o "1-3" \h \z \u </w:instrText>
          </w:r>
          <w:r w:rsidRPr="00A70299">
            <w:rPr>
              <w:szCs w:val="22"/>
            </w:rPr>
            <w:fldChar w:fldCharType="separate"/>
          </w:r>
          <w:hyperlink w:anchor="_Toc472777602" w:history="1">
            <w:r w:rsidR="008B474A" w:rsidRPr="00752743">
              <w:rPr>
                <w:rStyle w:val="Hyperlink"/>
              </w:rPr>
              <w:t>Lab Outcome(s)</w:t>
            </w:r>
            <w:r w:rsidR="008B474A">
              <w:rPr>
                <w:webHidden/>
              </w:rPr>
              <w:tab/>
            </w:r>
            <w:r w:rsidR="008B474A">
              <w:rPr>
                <w:webHidden/>
              </w:rPr>
              <w:fldChar w:fldCharType="begin"/>
            </w:r>
            <w:r w:rsidR="008B474A">
              <w:rPr>
                <w:webHidden/>
              </w:rPr>
              <w:instrText xml:space="preserve"> PAGEREF _Toc472777602 \h </w:instrText>
            </w:r>
            <w:r w:rsidR="008B474A">
              <w:rPr>
                <w:webHidden/>
              </w:rPr>
            </w:r>
            <w:r w:rsidR="008B474A">
              <w:rPr>
                <w:webHidden/>
              </w:rPr>
              <w:fldChar w:fldCharType="separate"/>
            </w:r>
            <w:r w:rsidR="008B474A">
              <w:rPr>
                <w:webHidden/>
              </w:rPr>
              <w:t>3</w:t>
            </w:r>
            <w:r w:rsidR="008B474A">
              <w:rPr>
                <w:webHidden/>
              </w:rPr>
              <w:fldChar w:fldCharType="end"/>
            </w:r>
          </w:hyperlink>
        </w:p>
        <w:p w14:paraId="1DB5DAD7" w14:textId="77777777" w:rsidR="008B474A" w:rsidRDefault="000269EA">
          <w:pPr>
            <w:pStyle w:val="TOC1"/>
            <w:rPr>
              <w:rFonts w:asciiTheme="minorHAnsi" w:eastAsiaTheme="minorEastAsia" w:hAnsiTheme="minorHAnsi" w:cstheme="minorBidi"/>
              <w:bCs w:val="0"/>
              <w:szCs w:val="22"/>
              <w:lang w:val="en-CA" w:eastAsia="en-CA"/>
            </w:rPr>
          </w:pPr>
          <w:hyperlink w:anchor="_Toc472777603" w:history="1">
            <w:r w:rsidR="008B474A" w:rsidRPr="00752743">
              <w:rPr>
                <w:rStyle w:val="Hyperlink"/>
              </w:rPr>
              <w:t>Reading</w:t>
            </w:r>
            <w:r w:rsidR="008B474A">
              <w:rPr>
                <w:webHidden/>
              </w:rPr>
              <w:tab/>
            </w:r>
            <w:r w:rsidR="008B474A">
              <w:rPr>
                <w:webHidden/>
              </w:rPr>
              <w:fldChar w:fldCharType="begin"/>
            </w:r>
            <w:r w:rsidR="008B474A">
              <w:rPr>
                <w:webHidden/>
              </w:rPr>
              <w:instrText xml:space="preserve"> PAGEREF _Toc472777603 \h </w:instrText>
            </w:r>
            <w:r w:rsidR="008B474A">
              <w:rPr>
                <w:webHidden/>
              </w:rPr>
            </w:r>
            <w:r w:rsidR="008B474A">
              <w:rPr>
                <w:webHidden/>
              </w:rPr>
              <w:fldChar w:fldCharType="separate"/>
            </w:r>
            <w:r w:rsidR="008B474A">
              <w:rPr>
                <w:webHidden/>
              </w:rPr>
              <w:t>3</w:t>
            </w:r>
            <w:r w:rsidR="008B474A">
              <w:rPr>
                <w:webHidden/>
              </w:rPr>
              <w:fldChar w:fldCharType="end"/>
            </w:r>
          </w:hyperlink>
        </w:p>
        <w:p w14:paraId="6499375B" w14:textId="77777777" w:rsidR="008B474A" w:rsidRDefault="000269EA">
          <w:pPr>
            <w:pStyle w:val="TOC1"/>
            <w:rPr>
              <w:rFonts w:asciiTheme="minorHAnsi" w:eastAsiaTheme="minorEastAsia" w:hAnsiTheme="minorHAnsi" w:cstheme="minorBidi"/>
              <w:bCs w:val="0"/>
              <w:szCs w:val="22"/>
              <w:lang w:val="en-CA" w:eastAsia="en-CA"/>
            </w:rPr>
          </w:pPr>
          <w:hyperlink w:anchor="_Toc472777604" w:history="1">
            <w:r w:rsidR="008B474A" w:rsidRPr="00752743">
              <w:rPr>
                <w:rStyle w:val="Hyperlink"/>
              </w:rPr>
              <w:t>Introduction</w:t>
            </w:r>
            <w:r w:rsidR="008B474A">
              <w:rPr>
                <w:webHidden/>
              </w:rPr>
              <w:tab/>
            </w:r>
            <w:r w:rsidR="008B474A">
              <w:rPr>
                <w:webHidden/>
              </w:rPr>
              <w:fldChar w:fldCharType="begin"/>
            </w:r>
            <w:r w:rsidR="008B474A">
              <w:rPr>
                <w:webHidden/>
              </w:rPr>
              <w:instrText xml:space="preserve"> PAGEREF _Toc472777604 \h </w:instrText>
            </w:r>
            <w:r w:rsidR="008B474A">
              <w:rPr>
                <w:webHidden/>
              </w:rPr>
            </w:r>
            <w:r w:rsidR="008B474A">
              <w:rPr>
                <w:webHidden/>
              </w:rPr>
              <w:fldChar w:fldCharType="separate"/>
            </w:r>
            <w:r w:rsidR="008B474A">
              <w:rPr>
                <w:webHidden/>
              </w:rPr>
              <w:t>3</w:t>
            </w:r>
            <w:r w:rsidR="008B474A">
              <w:rPr>
                <w:webHidden/>
              </w:rPr>
              <w:fldChar w:fldCharType="end"/>
            </w:r>
          </w:hyperlink>
        </w:p>
        <w:p w14:paraId="64ED8250" w14:textId="5AFA231D" w:rsidR="008B474A" w:rsidRDefault="000269EA">
          <w:pPr>
            <w:pStyle w:val="TOC1"/>
            <w:tabs>
              <w:tab w:val="left" w:pos="660"/>
            </w:tabs>
            <w:rPr>
              <w:rFonts w:asciiTheme="minorHAnsi" w:eastAsiaTheme="minorEastAsia" w:hAnsiTheme="minorHAnsi" w:cstheme="minorBidi"/>
              <w:bCs w:val="0"/>
              <w:szCs w:val="22"/>
              <w:lang w:val="en-CA" w:eastAsia="en-CA"/>
            </w:rPr>
          </w:pPr>
          <w:hyperlink w:anchor="_Toc472777605" w:history="1">
            <w:r w:rsidR="008B474A" w:rsidRPr="00752743">
              <w:rPr>
                <w:rStyle w:val="Hyperlink"/>
              </w:rPr>
              <w:t>1.0</w:t>
            </w:r>
            <w:r w:rsidR="008B474A">
              <w:rPr>
                <w:rFonts w:asciiTheme="minorHAnsi" w:eastAsiaTheme="minorEastAsia" w:hAnsiTheme="minorHAnsi" w:cstheme="minorBidi"/>
                <w:bCs w:val="0"/>
                <w:szCs w:val="22"/>
                <w:lang w:val="en-CA" w:eastAsia="en-CA"/>
              </w:rPr>
              <w:tab/>
            </w:r>
            <w:r w:rsidR="00FF150A">
              <w:rPr>
                <w:rStyle w:val="Hyperlink"/>
              </w:rPr>
              <w:t>Linux M</w:t>
            </w:r>
            <w:r w:rsidR="008B474A" w:rsidRPr="00752743">
              <w:rPr>
                <w:rStyle w:val="Hyperlink"/>
              </w:rPr>
              <w:t>emory Information and Settings</w:t>
            </w:r>
            <w:r w:rsidR="008B474A">
              <w:rPr>
                <w:webHidden/>
              </w:rPr>
              <w:tab/>
            </w:r>
            <w:r w:rsidR="008B474A">
              <w:rPr>
                <w:webHidden/>
              </w:rPr>
              <w:fldChar w:fldCharType="begin"/>
            </w:r>
            <w:r w:rsidR="008B474A">
              <w:rPr>
                <w:webHidden/>
              </w:rPr>
              <w:instrText xml:space="preserve"> PAGEREF _Toc472777605 \h </w:instrText>
            </w:r>
            <w:r w:rsidR="008B474A">
              <w:rPr>
                <w:webHidden/>
              </w:rPr>
            </w:r>
            <w:r w:rsidR="008B474A">
              <w:rPr>
                <w:webHidden/>
              </w:rPr>
              <w:fldChar w:fldCharType="separate"/>
            </w:r>
            <w:r w:rsidR="008B474A">
              <w:rPr>
                <w:webHidden/>
              </w:rPr>
              <w:t>4</w:t>
            </w:r>
            <w:r w:rsidR="008B474A">
              <w:rPr>
                <w:webHidden/>
              </w:rPr>
              <w:fldChar w:fldCharType="end"/>
            </w:r>
          </w:hyperlink>
        </w:p>
        <w:p w14:paraId="06AD1241" w14:textId="726C5A58" w:rsidR="008B474A" w:rsidRDefault="000269EA">
          <w:pPr>
            <w:pStyle w:val="TOC1"/>
            <w:tabs>
              <w:tab w:val="left" w:pos="660"/>
            </w:tabs>
            <w:rPr>
              <w:rFonts w:asciiTheme="minorHAnsi" w:eastAsiaTheme="minorEastAsia" w:hAnsiTheme="minorHAnsi" w:cstheme="minorBidi"/>
              <w:bCs w:val="0"/>
              <w:szCs w:val="22"/>
              <w:lang w:val="en-CA" w:eastAsia="en-CA"/>
            </w:rPr>
          </w:pPr>
          <w:hyperlink w:anchor="_Toc472777606" w:history="1">
            <w:r w:rsidR="008B474A" w:rsidRPr="00752743">
              <w:rPr>
                <w:rStyle w:val="Hyperlink"/>
              </w:rPr>
              <w:t>2.0</w:t>
            </w:r>
            <w:r w:rsidR="008B474A">
              <w:rPr>
                <w:rFonts w:asciiTheme="minorHAnsi" w:eastAsiaTheme="minorEastAsia" w:hAnsiTheme="minorHAnsi" w:cstheme="minorBidi"/>
                <w:bCs w:val="0"/>
                <w:szCs w:val="22"/>
                <w:lang w:val="en-CA" w:eastAsia="en-CA"/>
              </w:rPr>
              <w:tab/>
            </w:r>
            <w:r w:rsidR="00FF150A">
              <w:rPr>
                <w:rStyle w:val="Hyperlink"/>
              </w:rPr>
              <w:t>Memory Segmentation Fault</w:t>
            </w:r>
            <w:r w:rsidR="002629A4">
              <w:rPr>
                <w:rStyle w:val="Hyperlink"/>
              </w:rPr>
              <w:t xml:space="preserve"> and Satck Buffer Overflow</w:t>
            </w:r>
            <w:r w:rsidR="008B474A">
              <w:rPr>
                <w:webHidden/>
              </w:rPr>
              <w:tab/>
            </w:r>
          </w:hyperlink>
          <w:r w:rsidR="003F79EB">
            <w:t>7</w:t>
          </w:r>
        </w:p>
        <w:p w14:paraId="38A1FD43" w14:textId="6A6716E5" w:rsidR="008B474A" w:rsidRDefault="000269EA">
          <w:pPr>
            <w:pStyle w:val="TOC1"/>
            <w:tabs>
              <w:tab w:val="left" w:pos="660"/>
            </w:tabs>
          </w:pPr>
          <w:hyperlink w:anchor="_Toc472777607" w:history="1">
            <w:r w:rsidR="008B474A" w:rsidRPr="00752743">
              <w:rPr>
                <w:rStyle w:val="Hyperlink"/>
              </w:rPr>
              <w:t>3.0</w:t>
            </w:r>
            <w:r w:rsidR="008B474A">
              <w:rPr>
                <w:rFonts w:asciiTheme="minorHAnsi" w:eastAsiaTheme="minorEastAsia" w:hAnsiTheme="minorHAnsi" w:cstheme="minorBidi"/>
                <w:bCs w:val="0"/>
                <w:szCs w:val="22"/>
                <w:lang w:val="en-CA" w:eastAsia="en-CA"/>
              </w:rPr>
              <w:tab/>
            </w:r>
            <w:r w:rsidR="00C24A64">
              <w:rPr>
                <w:rStyle w:val="Hyperlink"/>
              </w:rPr>
              <w:t xml:space="preserve">Dynamic </w:t>
            </w:r>
            <w:r w:rsidR="008B474A" w:rsidRPr="00752743">
              <w:rPr>
                <w:rStyle w:val="Hyperlink"/>
              </w:rPr>
              <w:t>Memory</w:t>
            </w:r>
            <w:r w:rsidR="00C24A64">
              <w:rPr>
                <w:rStyle w:val="Hyperlink"/>
              </w:rPr>
              <w:t xml:space="preserve"> Allocation- Heap</w:t>
            </w:r>
            <w:r w:rsidR="008B474A">
              <w:rPr>
                <w:webHidden/>
              </w:rPr>
              <w:tab/>
            </w:r>
            <w:r w:rsidR="003F79EB">
              <w:rPr>
                <w:webHidden/>
              </w:rPr>
              <w:t>....</w:t>
            </w:r>
          </w:hyperlink>
          <w:r w:rsidR="003F79EB">
            <w:t xml:space="preserve"> 9</w:t>
          </w:r>
        </w:p>
        <w:p w14:paraId="3BB50648" w14:textId="0052EFD6" w:rsidR="00C24A64" w:rsidRPr="00C24A64" w:rsidRDefault="00C24A64" w:rsidP="00C24A64">
          <w:pPr>
            <w:rPr>
              <w:rFonts w:eastAsiaTheme="minorEastAsia"/>
            </w:rPr>
          </w:pPr>
          <w:r>
            <w:rPr>
              <w:rFonts w:eastAsiaTheme="minorEastAsia"/>
            </w:rPr>
            <w:t xml:space="preserve">4.0      Conversion Virtual to Physical memory </w:t>
          </w:r>
          <w:r w:rsidR="002629A4">
            <w:rPr>
              <w:rFonts w:eastAsiaTheme="minorEastAsia"/>
            </w:rPr>
            <w:t>Ad</w:t>
          </w:r>
          <w:r>
            <w:rPr>
              <w:rFonts w:eastAsiaTheme="minorEastAsia"/>
            </w:rPr>
            <w:t>dress…………………………………………</w:t>
          </w:r>
          <w:r w:rsidR="00545386">
            <w:rPr>
              <w:rFonts w:eastAsiaTheme="minorEastAsia"/>
            </w:rPr>
            <w:t>…</w:t>
          </w:r>
          <w:r w:rsidR="003F79EB">
            <w:rPr>
              <w:rFonts w:eastAsiaTheme="minorEastAsia"/>
            </w:rPr>
            <w:t>10</w:t>
          </w:r>
        </w:p>
        <w:p w14:paraId="6F93916A" w14:textId="2C580040" w:rsidR="008C2E88" w:rsidRPr="007D01AD" w:rsidRDefault="00F62EC0" w:rsidP="007F2B57">
          <w:pPr>
            <w:pStyle w:val="TOC1"/>
            <w:rPr>
              <w:rStyle w:val="Hyperlink"/>
              <w:color w:val="auto"/>
            </w:rPr>
          </w:pPr>
          <w:r w:rsidRPr="00A70299">
            <w:rPr>
              <w:szCs w:val="22"/>
            </w:rPr>
            <w:fldChar w:fldCharType="end"/>
          </w:r>
        </w:p>
      </w:sdtContent>
    </w:sdt>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579"/>
        <w:gridCol w:w="920"/>
        <w:gridCol w:w="846"/>
      </w:tblGrid>
      <w:tr w:rsidR="00724E47" w:rsidRPr="002A437E" w14:paraId="1A1C3F49" w14:textId="77777777" w:rsidTr="006E30A5">
        <w:trPr>
          <w:trHeight w:val="475"/>
        </w:trPr>
        <w:tc>
          <w:tcPr>
            <w:tcW w:w="7579" w:type="dxa"/>
            <w:tcBorders>
              <w:right w:val="single" w:sz="4" w:space="0" w:color="auto"/>
            </w:tcBorders>
          </w:tcPr>
          <w:p w14:paraId="1DBE9AA3" w14:textId="6359540F" w:rsidR="00724E47" w:rsidRPr="002A437E" w:rsidRDefault="00724E47" w:rsidP="00C34D3E">
            <w:r w:rsidRPr="002A437E">
              <w:t xml:space="preserve">Linux memory </w:t>
            </w:r>
            <w:r w:rsidR="001755C1">
              <w:t>information and settings</w:t>
            </w:r>
          </w:p>
        </w:tc>
        <w:tc>
          <w:tcPr>
            <w:tcW w:w="920" w:type="dxa"/>
            <w:tcBorders>
              <w:right w:val="single" w:sz="4" w:space="0" w:color="auto"/>
            </w:tcBorders>
          </w:tcPr>
          <w:p w14:paraId="343F1264" w14:textId="25CD49D5" w:rsidR="00724E47" w:rsidRPr="0041292A" w:rsidRDefault="00724E47" w:rsidP="001755C1">
            <w:pPr>
              <w:rPr>
                <w:bCs/>
              </w:rPr>
            </w:pPr>
            <w:r>
              <w:rPr>
                <w:bCs/>
              </w:rPr>
              <w:t xml:space="preserve">   </w:t>
            </w:r>
            <w:r w:rsidR="001755C1">
              <w:rPr>
                <w:bCs/>
              </w:rPr>
              <w:t>15</w:t>
            </w:r>
            <w:r>
              <w:rPr>
                <w:bCs/>
              </w:rPr>
              <w:t xml:space="preserve"> </w:t>
            </w:r>
          </w:p>
        </w:tc>
        <w:tc>
          <w:tcPr>
            <w:tcW w:w="846" w:type="dxa"/>
            <w:tcBorders>
              <w:left w:val="single" w:sz="4" w:space="0" w:color="auto"/>
            </w:tcBorders>
          </w:tcPr>
          <w:p w14:paraId="72B1627D" w14:textId="77777777" w:rsidR="00724E47" w:rsidRPr="002A437E" w:rsidRDefault="00724E47" w:rsidP="00C34D3E"/>
        </w:tc>
      </w:tr>
      <w:tr w:rsidR="00724E47" w:rsidRPr="002A437E" w14:paraId="5E19FB1D" w14:textId="77777777" w:rsidTr="002629A4">
        <w:trPr>
          <w:trHeight w:val="512"/>
        </w:trPr>
        <w:tc>
          <w:tcPr>
            <w:tcW w:w="7579" w:type="dxa"/>
            <w:tcBorders>
              <w:right w:val="single" w:sz="4" w:space="0" w:color="auto"/>
            </w:tcBorders>
          </w:tcPr>
          <w:p w14:paraId="48B4A052" w14:textId="7BFBE5A7" w:rsidR="00724E47" w:rsidRDefault="001755C1" w:rsidP="00C34D3E">
            <w:r>
              <w:t>Memory Segmentation Fault and Stack Buffer overflow</w:t>
            </w:r>
          </w:p>
        </w:tc>
        <w:tc>
          <w:tcPr>
            <w:tcW w:w="920" w:type="dxa"/>
            <w:tcBorders>
              <w:right w:val="single" w:sz="4" w:space="0" w:color="auto"/>
            </w:tcBorders>
          </w:tcPr>
          <w:p w14:paraId="54774A98" w14:textId="69F48E51" w:rsidR="00724E47" w:rsidRDefault="002629A4" w:rsidP="00C34D3E">
            <w:pPr>
              <w:rPr>
                <w:bCs/>
              </w:rPr>
            </w:pPr>
            <w:r>
              <w:rPr>
                <w:bCs/>
              </w:rPr>
              <w:t xml:space="preserve">   10</w:t>
            </w:r>
          </w:p>
        </w:tc>
        <w:tc>
          <w:tcPr>
            <w:tcW w:w="846" w:type="dxa"/>
            <w:tcBorders>
              <w:left w:val="single" w:sz="4" w:space="0" w:color="auto"/>
            </w:tcBorders>
          </w:tcPr>
          <w:p w14:paraId="7F759D21" w14:textId="77777777" w:rsidR="00724E47" w:rsidRPr="002A437E" w:rsidRDefault="00724E47" w:rsidP="00C34D3E"/>
        </w:tc>
      </w:tr>
      <w:tr w:rsidR="002629A4" w:rsidRPr="002A437E" w14:paraId="4A8CA577" w14:textId="77777777" w:rsidTr="006E30A5">
        <w:trPr>
          <w:trHeight w:val="475"/>
        </w:trPr>
        <w:tc>
          <w:tcPr>
            <w:tcW w:w="7579" w:type="dxa"/>
            <w:tcBorders>
              <w:right w:val="single" w:sz="4" w:space="0" w:color="auto"/>
            </w:tcBorders>
          </w:tcPr>
          <w:p w14:paraId="1E4895A0" w14:textId="10B49F2C" w:rsidR="002629A4" w:rsidRDefault="002629A4" w:rsidP="001755C1">
            <w:r>
              <w:t>Stack Buffer Overflow</w:t>
            </w:r>
          </w:p>
        </w:tc>
        <w:tc>
          <w:tcPr>
            <w:tcW w:w="920" w:type="dxa"/>
            <w:tcBorders>
              <w:right w:val="single" w:sz="4" w:space="0" w:color="auto"/>
            </w:tcBorders>
          </w:tcPr>
          <w:p w14:paraId="61A0D86A" w14:textId="630B992C" w:rsidR="002629A4" w:rsidRDefault="002629A4" w:rsidP="001755C1">
            <w:pPr>
              <w:rPr>
                <w:bCs/>
              </w:rPr>
            </w:pPr>
            <w:r>
              <w:rPr>
                <w:bCs/>
              </w:rPr>
              <w:t xml:space="preserve">     5</w:t>
            </w:r>
          </w:p>
        </w:tc>
        <w:tc>
          <w:tcPr>
            <w:tcW w:w="846" w:type="dxa"/>
            <w:tcBorders>
              <w:left w:val="single" w:sz="4" w:space="0" w:color="auto"/>
            </w:tcBorders>
          </w:tcPr>
          <w:p w14:paraId="729B4AAC" w14:textId="77777777" w:rsidR="002629A4" w:rsidRPr="002A437E" w:rsidRDefault="002629A4" w:rsidP="001755C1"/>
        </w:tc>
      </w:tr>
      <w:tr w:rsidR="001755C1" w:rsidRPr="002A437E" w14:paraId="7E32E1BC" w14:textId="77777777" w:rsidTr="006E30A5">
        <w:trPr>
          <w:trHeight w:val="475"/>
        </w:trPr>
        <w:tc>
          <w:tcPr>
            <w:tcW w:w="7579" w:type="dxa"/>
            <w:tcBorders>
              <w:right w:val="single" w:sz="4" w:space="0" w:color="auto"/>
            </w:tcBorders>
          </w:tcPr>
          <w:p w14:paraId="25C378C1" w14:textId="69289838" w:rsidR="001755C1" w:rsidRDefault="001755C1" w:rsidP="001755C1">
            <w:r>
              <w:t xml:space="preserve">Dynamic memory allocation </w:t>
            </w:r>
            <w:proofErr w:type="spellStart"/>
            <w:r>
              <w:t>malloc</w:t>
            </w:r>
            <w:proofErr w:type="spellEnd"/>
            <w:r>
              <w:t>( ) – Heap analysis</w:t>
            </w:r>
          </w:p>
        </w:tc>
        <w:tc>
          <w:tcPr>
            <w:tcW w:w="920" w:type="dxa"/>
            <w:tcBorders>
              <w:right w:val="single" w:sz="4" w:space="0" w:color="auto"/>
            </w:tcBorders>
          </w:tcPr>
          <w:p w14:paraId="56FC4932" w14:textId="7115B9C8" w:rsidR="001755C1" w:rsidRDefault="001755C1" w:rsidP="001755C1">
            <w:pPr>
              <w:rPr>
                <w:bCs/>
              </w:rPr>
            </w:pPr>
            <w:r>
              <w:rPr>
                <w:bCs/>
              </w:rPr>
              <w:t xml:space="preserve">   10</w:t>
            </w:r>
          </w:p>
        </w:tc>
        <w:tc>
          <w:tcPr>
            <w:tcW w:w="846" w:type="dxa"/>
            <w:tcBorders>
              <w:left w:val="single" w:sz="4" w:space="0" w:color="auto"/>
            </w:tcBorders>
          </w:tcPr>
          <w:p w14:paraId="2790EF23" w14:textId="77777777" w:rsidR="001755C1" w:rsidRPr="002A437E" w:rsidRDefault="001755C1" w:rsidP="001755C1"/>
        </w:tc>
      </w:tr>
      <w:tr w:rsidR="001755C1" w:rsidRPr="002A437E" w14:paraId="3764FFAF" w14:textId="77777777" w:rsidTr="006E30A5">
        <w:trPr>
          <w:trHeight w:val="475"/>
        </w:trPr>
        <w:tc>
          <w:tcPr>
            <w:tcW w:w="7579" w:type="dxa"/>
            <w:tcBorders>
              <w:right w:val="single" w:sz="4" w:space="0" w:color="auto"/>
            </w:tcBorders>
          </w:tcPr>
          <w:p w14:paraId="010AE934" w14:textId="11477380" w:rsidR="001755C1" w:rsidRPr="002A437E" w:rsidRDefault="001755C1" w:rsidP="001755C1">
            <w:r>
              <w:t>Virtual and Physical memory addresses and Page table analysis</w:t>
            </w:r>
          </w:p>
        </w:tc>
        <w:tc>
          <w:tcPr>
            <w:tcW w:w="920" w:type="dxa"/>
            <w:tcBorders>
              <w:right w:val="single" w:sz="4" w:space="0" w:color="auto"/>
            </w:tcBorders>
          </w:tcPr>
          <w:p w14:paraId="1AA125C4" w14:textId="69852756" w:rsidR="001755C1" w:rsidRPr="0041292A" w:rsidRDefault="001755C1" w:rsidP="001755C1">
            <w:pPr>
              <w:rPr>
                <w:bCs/>
              </w:rPr>
            </w:pPr>
            <w:r>
              <w:rPr>
                <w:bCs/>
              </w:rPr>
              <w:t xml:space="preserve">   10</w:t>
            </w:r>
          </w:p>
        </w:tc>
        <w:tc>
          <w:tcPr>
            <w:tcW w:w="846" w:type="dxa"/>
            <w:tcBorders>
              <w:left w:val="single" w:sz="4" w:space="0" w:color="auto"/>
            </w:tcBorders>
          </w:tcPr>
          <w:p w14:paraId="33329AAF" w14:textId="77777777" w:rsidR="001755C1" w:rsidRPr="002A437E" w:rsidRDefault="001755C1" w:rsidP="001755C1"/>
        </w:tc>
      </w:tr>
      <w:tr w:rsidR="001755C1" w:rsidRPr="002A437E" w14:paraId="202E9991" w14:textId="77777777" w:rsidTr="006E30A5">
        <w:trPr>
          <w:trHeight w:val="475"/>
        </w:trPr>
        <w:tc>
          <w:tcPr>
            <w:tcW w:w="7579" w:type="dxa"/>
            <w:tcBorders>
              <w:right w:val="single" w:sz="4" w:space="0" w:color="auto"/>
            </w:tcBorders>
          </w:tcPr>
          <w:p w14:paraId="53D8064A" w14:textId="77777777" w:rsidR="001755C1" w:rsidRPr="002A437E" w:rsidRDefault="001755C1" w:rsidP="001755C1">
            <w:r>
              <w:t>TOTAL</w:t>
            </w:r>
            <w:r w:rsidRPr="002A437E">
              <w:t xml:space="preserve">  MARK</w:t>
            </w:r>
          </w:p>
        </w:tc>
        <w:tc>
          <w:tcPr>
            <w:tcW w:w="920" w:type="dxa"/>
            <w:tcBorders>
              <w:right w:val="single" w:sz="4" w:space="0" w:color="auto"/>
            </w:tcBorders>
          </w:tcPr>
          <w:p w14:paraId="21761E6D" w14:textId="481C3CD1" w:rsidR="001755C1" w:rsidRPr="002A437E" w:rsidRDefault="001755C1" w:rsidP="001755C1">
            <w:r>
              <w:t xml:space="preserve">   50</w:t>
            </w:r>
          </w:p>
        </w:tc>
        <w:tc>
          <w:tcPr>
            <w:tcW w:w="846" w:type="dxa"/>
            <w:tcBorders>
              <w:left w:val="single" w:sz="4" w:space="0" w:color="auto"/>
            </w:tcBorders>
          </w:tcPr>
          <w:p w14:paraId="4B79F165" w14:textId="77777777" w:rsidR="001755C1" w:rsidRPr="002A437E" w:rsidRDefault="001755C1" w:rsidP="001755C1"/>
        </w:tc>
      </w:tr>
    </w:tbl>
    <w:p w14:paraId="272C3736" w14:textId="664ED4C7" w:rsidR="00E45F6E" w:rsidRDefault="00E45F6E" w:rsidP="007F2B57">
      <w:r>
        <w:br w:type="page"/>
      </w:r>
    </w:p>
    <w:p w14:paraId="72DE1E43" w14:textId="0A5CE755" w:rsidR="007B6BA5" w:rsidRPr="000537E5" w:rsidRDefault="00FB3AC4" w:rsidP="007B6BA5">
      <w:pPr>
        <w:pStyle w:val="HeadingStyle1"/>
      </w:pPr>
      <w:bookmarkStart w:id="0" w:name="_Toc452022643"/>
      <w:bookmarkStart w:id="1" w:name="_Toc472777602"/>
      <w:r>
        <w:lastRenderedPageBreak/>
        <w:t xml:space="preserve">Lab </w:t>
      </w:r>
      <w:r w:rsidR="007B6BA5" w:rsidRPr="000537E5">
        <w:t>Outcome</w:t>
      </w:r>
      <w:bookmarkEnd w:id="0"/>
      <w:r>
        <w:t>(s)</w:t>
      </w:r>
      <w:bookmarkEnd w:id="1"/>
    </w:p>
    <w:p w14:paraId="35764FC2" w14:textId="068459FF" w:rsidR="007B6BA5" w:rsidRDefault="00B0053E" w:rsidP="007B6BA5">
      <w:pPr>
        <w:pStyle w:val="ListParagraph"/>
        <w:numPr>
          <w:ilvl w:val="0"/>
          <w:numId w:val="4"/>
        </w:numPr>
      </w:pPr>
      <w:r>
        <w:t>Examine Windows memory settings.</w:t>
      </w:r>
    </w:p>
    <w:p w14:paraId="245912AE" w14:textId="082E67B2" w:rsidR="00222D40" w:rsidRDefault="00222D40" w:rsidP="007B6BA5">
      <w:pPr>
        <w:pStyle w:val="ListParagraph"/>
        <w:numPr>
          <w:ilvl w:val="0"/>
          <w:numId w:val="4"/>
        </w:numPr>
      </w:pPr>
      <w:r>
        <w:t>Examine Windows memory management techniques.</w:t>
      </w:r>
    </w:p>
    <w:p w14:paraId="277B6636" w14:textId="74D423A5" w:rsidR="007B6BA5" w:rsidRDefault="00B0053E" w:rsidP="007B6BA5">
      <w:pPr>
        <w:pStyle w:val="ListParagraph"/>
        <w:numPr>
          <w:ilvl w:val="0"/>
          <w:numId w:val="4"/>
        </w:numPr>
      </w:pPr>
      <w:r>
        <w:t>Analyze memory behavior</w:t>
      </w:r>
      <w:r w:rsidR="00D96C96">
        <w:t xml:space="preserve"> of normal system operations</w:t>
      </w:r>
      <w:r>
        <w:t>.</w:t>
      </w:r>
    </w:p>
    <w:p w14:paraId="30F93EAE" w14:textId="77777777" w:rsidR="001D399F" w:rsidRDefault="001D399F" w:rsidP="007F2B57"/>
    <w:p w14:paraId="5089985F" w14:textId="77777777" w:rsidR="00FB3AC4" w:rsidRDefault="00FB3AC4" w:rsidP="00FB3AC4">
      <w:pPr>
        <w:pStyle w:val="HeadingStyle1"/>
      </w:pPr>
      <w:bookmarkStart w:id="2" w:name="_Toc472777603"/>
      <w:r>
        <w:t>Reading</w:t>
      </w:r>
      <w:bookmarkEnd w:id="2"/>
    </w:p>
    <w:p w14:paraId="3C94ECAD" w14:textId="48185E15" w:rsidR="00FB4B81" w:rsidRDefault="00FB4B81" w:rsidP="00FB4B81">
      <w:pPr>
        <w:pStyle w:val="ListParagraph"/>
        <w:numPr>
          <w:ilvl w:val="0"/>
          <w:numId w:val="5"/>
        </w:numPr>
      </w:pPr>
      <w:r>
        <w:t xml:space="preserve">Textbook sections </w:t>
      </w:r>
      <w:r w:rsidR="00007D54">
        <w:t>9.3 (Paging), 9.4.1 (Hierarchical paging), 9.6( Structure of Page Table for Intel 32 and 64 bit Architectures), 20.6.2 (Virtual Memory)</w:t>
      </w:r>
    </w:p>
    <w:p w14:paraId="766E5BB0" w14:textId="77777777" w:rsidR="00264C10" w:rsidRDefault="00264C10" w:rsidP="007F2B57"/>
    <w:p w14:paraId="78FDBDCF" w14:textId="77777777" w:rsidR="00FB3AC4" w:rsidRPr="001D399F" w:rsidRDefault="00FB3AC4" w:rsidP="00FB3AC4">
      <w:pPr>
        <w:pStyle w:val="HeadingStyle1"/>
      </w:pPr>
      <w:bookmarkStart w:id="3" w:name="_Toc452022645"/>
      <w:bookmarkStart w:id="4" w:name="_Toc472777604"/>
      <w:r w:rsidRPr="001D399F">
        <w:t>Introduction</w:t>
      </w:r>
      <w:bookmarkEnd w:id="3"/>
      <w:bookmarkEnd w:id="4"/>
    </w:p>
    <w:p w14:paraId="1916F137" w14:textId="081B3063" w:rsidR="00B23C0D" w:rsidRPr="004F4A76" w:rsidRDefault="00B23C0D" w:rsidP="004F4A76">
      <w:pPr>
        <w:rPr>
          <w:iCs/>
        </w:rPr>
      </w:pPr>
      <w:r>
        <w:rPr>
          <w:iCs/>
        </w:rPr>
        <w:t xml:space="preserve">Memory is where all the magic happens, all the code and data to be executed resides in physical memory. </w:t>
      </w:r>
      <w:r w:rsidR="00E965BA">
        <w:rPr>
          <w:iCs/>
        </w:rPr>
        <w:t xml:space="preserve">Evidence of compromise may never be written to disk but memory has a high potential to contain malicious code in whole or in part. A victimized system will contain evidence that system resources were used by an attack. </w:t>
      </w:r>
    </w:p>
    <w:p w14:paraId="0B45BD67" w14:textId="77777777" w:rsidR="004F4A76" w:rsidRPr="004F4A76" w:rsidRDefault="004F4A76" w:rsidP="004F4A76">
      <w:pPr>
        <w:rPr>
          <w:iCs/>
        </w:rPr>
      </w:pPr>
    </w:p>
    <w:p w14:paraId="677BD5EC" w14:textId="77777777" w:rsidR="0050120A" w:rsidRDefault="0050120A" w:rsidP="007F2B57">
      <w:pPr>
        <w:rPr>
          <w:sz w:val="32"/>
        </w:rPr>
      </w:pPr>
      <w:r>
        <w:br w:type="page"/>
      </w:r>
    </w:p>
    <w:p w14:paraId="24DE1736" w14:textId="7BD6B7DE" w:rsidR="005F1EB2" w:rsidRPr="00AB62D3" w:rsidRDefault="005F1EB2" w:rsidP="00AC5EA6">
      <w:pPr>
        <w:pStyle w:val="HeadingStyle1"/>
        <w:numPr>
          <w:ilvl w:val="0"/>
          <w:numId w:val="8"/>
        </w:numPr>
        <w:rPr>
          <w:sz w:val="28"/>
        </w:rPr>
      </w:pPr>
      <w:bookmarkStart w:id="5" w:name="_Toc472777605"/>
      <w:r w:rsidRPr="00AB62D3">
        <w:rPr>
          <w:sz w:val="28"/>
        </w:rPr>
        <w:lastRenderedPageBreak/>
        <w:t xml:space="preserve">Linux </w:t>
      </w:r>
      <w:r w:rsidR="00703D85" w:rsidRPr="00AB62D3">
        <w:rPr>
          <w:sz w:val="28"/>
        </w:rPr>
        <w:t>Memory Information and Settings</w:t>
      </w:r>
      <w:bookmarkEnd w:id="5"/>
      <w:r w:rsidR="00CE53EC" w:rsidRPr="00AB62D3">
        <w:rPr>
          <w:sz w:val="28"/>
        </w:rPr>
        <w:t xml:space="preserve">       </w:t>
      </w:r>
      <w:r w:rsidR="00AB62D3">
        <w:rPr>
          <w:sz w:val="28"/>
        </w:rPr>
        <w:t xml:space="preserve">           </w:t>
      </w:r>
      <w:r w:rsidR="00CE53EC" w:rsidRPr="00AB62D3">
        <w:rPr>
          <w:sz w:val="28"/>
        </w:rPr>
        <w:t xml:space="preserve">          ____/15</w:t>
      </w:r>
    </w:p>
    <w:p w14:paraId="772D41BD" w14:textId="77777777" w:rsidR="005F1EB2" w:rsidRPr="00AB62D3" w:rsidRDefault="005F1EB2" w:rsidP="005F1EB2"/>
    <w:p w14:paraId="3D7FEF4A" w14:textId="15A7DF16" w:rsidR="0060393B" w:rsidRPr="00AB62D3" w:rsidRDefault="005F1EB2" w:rsidP="0060393B">
      <w:r w:rsidRPr="00AB62D3">
        <w:t>There are different tools in Linux that can be used to verify memory settings and usage. Some of the files that contain memory settings are /proc/</w:t>
      </w:r>
      <w:proofErr w:type="spellStart"/>
      <w:r w:rsidRPr="00AB62D3">
        <w:t>meminfo</w:t>
      </w:r>
      <w:proofErr w:type="spellEnd"/>
      <w:proofErr w:type="gramStart"/>
      <w:r w:rsidRPr="00AB62D3">
        <w:t>,  /</w:t>
      </w:r>
      <w:proofErr w:type="gramEnd"/>
      <w:r w:rsidRPr="00AB62D3">
        <w:t>proc/</w:t>
      </w:r>
      <w:proofErr w:type="spellStart"/>
      <w:r w:rsidRPr="00AB62D3">
        <w:t>vmallocinfo</w:t>
      </w:r>
      <w:proofErr w:type="spellEnd"/>
      <w:r w:rsidRPr="00AB62D3">
        <w:t>,  /proc/</w:t>
      </w:r>
      <w:proofErr w:type="spellStart"/>
      <w:r w:rsidRPr="00AB62D3">
        <w:t>vmstat</w:t>
      </w:r>
      <w:proofErr w:type="spellEnd"/>
      <w:r w:rsidRPr="00AB62D3">
        <w:t xml:space="preserve"> . </w:t>
      </w:r>
      <w:r w:rsidR="0060393B" w:rsidRPr="00AB62D3">
        <w:t xml:space="preserve">To understand and find a detailed description of the output of memory files, use Linux manual, read handouts provided in class or access the following web site </w:t>
      </w:r>
      <w:hyperlink r:id="rId9" w:history="1">
        <w:r w:rsidR="0060393B" w:rsidRPr="00AB62D3">
          <w:rPr>
            <w:rStyle w:val="Hyperlink"/>
          </w:rPr>
          <w:t>https://www.kernel.org/doc/Documentation/filesystems/proc.txt</w:t>
        </w:r>
      </w:hyperlink>
    </w:p>
    <w:p w14:paraId="14CDCF73" w14:textId="77777777" w:rsidR="005F1EB2" w:rsidRPr="00AB62D3" w:rsidRDefault="005F1EB2" w:rsidP="005F1EB2"/>
    <w:p w14:paraId="369C34C3" w14:textId="77777777" w:rsidR="005F1EB2" w:rsidRPr="00AB62D3" w:rsidRDefault="005F1EB2" w:rsidP="005F1EB2">
      <w:r w:rsidRPr="00AB62D3">
        <w:t xml:space="preserve">Alternatively, you can use the commands </w:t>
      </w:r>
      <w:r w:rsidRPr="00AB62D3">
        <w:rPr>
          <w:b/>
          <w:i/>
        </w:rPr>
        <w:t xml:space="preserve">free, top, </w:t>
      </w:r>
      <w:proofErr w:type="spellStart"/>
      <w:r w:rsidRPr="00AB62D3">
        <w:rPr>
          <w:b/>
          <w:i/>
        </w:rPr>
        <w:t>vmstat</w:t>
      </w:r>
      <w:proofErr w:type="spellEnd"/>
      <w:r w:rsidRPr="00AB62D3">
        <w:t xml:space="preserve"> to verify memory settings.  </w:t>
      </w:r>
    </w:p>
    <w:p w14:paraId="21A0E958" w14:textId="77777777" w:rsidR="005F1EB2" w:rsidRPr="00AB62D3" w:rsidRDefault="005F1EB2" w:rsidP="005F1EB2"/>
    <w:p w14:paraId="352499E7" w14:textId="77777777" w:rsidR="005F1EB2" w:rsidRPr="00AB62D3" w:rsidRDefault="005F1EB2" w:rsidP="005F1EB2"/>
    <w:p w14:paraId="583110F4" w14:textId="39B67238" w:rsidR="005F1EB2" w:rsidRPr="00AB62D3" w:rsidRDefault="00CE53EC" w:rsidP="005F1EB2">
      <w:pPr>
        <w:numPr>
          <w:ilvl w:val="0"/>
          <w:numId w:val="13"/>
        </w:numPr>
        <w:spacing w:line="240" w:lineRule="auto"/>
      </w:pPr>
      <w:r w:rsidRPr="00AB62D3">
        <w:t xml:space="preserve">( </w:t>
      </w:r>
      <w:r w:rsidR="00D3545A" w:rsidRPr="00AB62D3">
        <w:t>4</w:t>
      </w:r>
      <w:r w:rsidR="005F1EB2" w:rsidRPr="00AB62D3">
        <w:t xml:space="preserve"> marks) Use the Linux manual or access recommended link to find the description of the /proc/</w:t>
      </w:r>
      <w:proofErr w:type="spellStart"/>
      <w:r w:rsidR="005F1EB2" w:rsidRPr="00AB62D3">
        <w:t>meminfo</w:t>
      </w:r>
      <w:proofErr w:type="spellEnd"/>
      <w:r w:rsidR="005F1EB2" w:rsidRPr="00AB62D3">
        <w:t xml:space="preserve"> file. Explore the file and explain the purpose of  the following:</w:t>
      </w:r>
    </w:p>
    <w:p w14:paraId="6D6438E7" w14:textId="77777777" w:rsidR="005F1EB2" w:rsidRPr="00AB62D3" w:rsidRDefault="005F1EB2" w:rsidP="005F1EB2">
      <w:pPr>
        <w:autoSpaceDE w:val="0"/>
        <w:autoSpaceDN w:val="0"/>
        <w:adjustRightInd w:val="0"/>
        <w:ind w:left="720"/>
      </w:pPr>
    </w:p>
    <w:p w14:paraId="38E7F512" w14:textId="77777777" w:rsidR="005F1EB2" w:rsidRPr="00AB62D3" w:rsidRDefault="005F1EB2" w:rsidP="005F1EB2">
      <w:pPr>
        <w:numPr>
          <w:ilvl w:val="1"/>
          <w:numId w:val="13"/>
        </w:numPr>
        <w:spacing w:line="240" w:lineRule="auto"/>
      </w:pPr>
      <w:r w:rsidRPr="00AB62D3">
        <w:t>Dirty</w:t>
      </w:r>
    </w:p>
    <w:p w14:paraId="35B196D2" w14:textId="77777777" w:rsidR="005F1EB2" w:rsidRPr="00AB62D3" w:rsidRDefault="005F1EB2" w:rsidP="005F1EB2"/>
    <w:p w14:paraId="78F3C39D" w14:textId="77777777" w:rsidR="005F1EB2" w:rsidRPr="00AB62D3" w:rsidRDefault="005F1EB2" w:rsidP="005F1EB2"/>
    <w:p w14:paraId="3AA44942" w14:textId="77777777" w:rsidR="005F1EB2" w:rsidRPr="00AB62D3" w:rsidRDefault="005F1EB2" w:rsidP="005F1EB2"/>
    <w:p w14:paraId="4B9B401E" w14:textId="77777777" w:rsidR="005F1EB2" w:rsidRPr="00AB62D3" w:rsidRDefault="005F1EB2" w:rsidP="005F1EB2">
      <w:pPr>
        <w:numPr>
          <w:ilvl w:val="1"/>
          <w:numId w:val="13"/>
        </w:numPr>
        <w:spacing w:line="240" w:lineRule="auto"/>
      </w:pPr>
      <w:r w:rsidRPr="00AB62D3">
        <w:t>Buffers</w:t>
      </w:r>
    </w:p>
    <w:p w14:paraId="1DF7A241" w14:textId="77777777" w:rsidR="005F1EB2" w:rsidRPr="00AB62D3" w:rsidRDefault="005F1EB2" w:rsidP="005F1EB2">
      <w:pPr>
        <w:ind w:left="1440"/>
      </w:pPr>
    </w:p>
    <w:p w14:paraId="40186BE8" w14:textId="77777777" w:rsidR="005F1EB2" w:rsidRPr="00AB62D3" w:rsidRDefault="005F1EB2" w:rsidP="005F1EB2">
      <w:pPr>
        <w:ind w:left="1440"/>
      </w:pPr>
    </w:p>
    <w:p w14:paraId="03F08A63" w14:textId="77777777" w:rsidR="005F1EB2" w:rsidRPr="00AB62D3" w:rsidRDefault="005F1EB2" w:rsidP="005F1EB2">
      <w:pPr>
        <w:ind w:left="1440"/>
      </w:pPr>
    </w:p>
    <w:p w14:paraId="17A8D126" w14:textId="77777777" w:rsidR="005F1EB2" w:rsidRPr="00AB62D3" w:rsidRDefault="005F1EB2" w:rsidP="005F1EB2">
      <w:pPr>
        <w:numPr>
          <w:ilvl w:val="1"/>
          <w:numId w:val="13"/>
        </w:numPr>
        <w:spacing w:line="240" w:lineRule="auto"/>
      </w:pPr>
      <w:r w:rsidRPr="00AB62D3">
        <w:t xml:space="preserve">Mapped    </w:t>
      </w:r>
    </w:p>
    <w:p w14:paraId="426C4B9D" w14:textId="77777777" w:rsidR="005F1EB2" w:rsidRPr="00AB62D3" w:rsidRDefault="005F1EB2" w:rsidP="005F1EB2"/>
    <w:p w14:paraId="4F9D9156" w14:textId="77777777" w:rsidR="005F1EB2" w:rsidRPr="00AB62D3" w:rsidRDefault="005F1EB2" w:rsidP="005F1EB2"/>
    <w:p w14:paraId="71769EDB" w14:textId="77777777" w:rsidR="005F1EB2" w:rsidRPr="00AB62D3" w:rsidRDefault="005F1EB2" w:rsidP="005F1EB2"/>
    <w:p w14:paraId="6EB92D6B" w14:textId="77777777" w:rsidR="005F1EB2" w:rsidRPr="00AB62D3" w:rsidRDefault="005F1EB2" w:rsidP="005F1EB2">
      <w:pPr>
        <w:numPr>
          <w:ilvl w:val="1"/>
          <w:numId w:val="13"/>
        </w:numPr>
        <w:spacing w:line="240" w:lineRule="auto"/>
      </w:pPr>
      <w:proofErr w:type="spellStart"/>
      <w:r w:rsidRPr="00AB62D3">
        <w:t>PageTables</w:t>
      </w:r>
      <w:proofErr w:type="spellEnd"/>
    </w:p>
    <w:p w14:paraId="5110576F" w14:textId="77777777" w:rsidR="005F1EB2" w:rsidRPr="00AB62D3" w:rsidRDefault="005F1EB2" w:rsidP="005F1EB2"/>
    <w:p w14:paraId="7AF71703" w14:textId="77777777" w:rsidR="005F1EB2" w:rsidRPr="00AB62D3" w:rsidRDefault="005F1EB2" w:rsidP="005F1EB2"/>
    <w:p w14:paraId="3A2670CB" w14:textId="77777777" w:rsidR="00CE53EC" w:rsidRPr="00AB62D3" w:rsidRDefault="00CE53EC" w:rsidP="005F1EB2"/>
    <w:p w14:paraId="743AB82F" w14:textId="77777777" w:rsidR="005F1EB2" w:rsidRPr="00AB62D3" w:rsidRDefault="005F1EB2" w:rsidP="005F1EB2"/>
    <w:p w14:paraId="493207E5" w14:textId="1429E19B" w:rsidR="005F1EB2" w:rsidRPr="00AB62D3" w:rsidRDefault="00A41E28" w:rsidP="005F1EB2">
      <w:pPr>
        <w:numPr>
          <w:ilvl w:val="0"/>
          <w:numId w:val="13"/>
        </w:numPr>
        <w:autoSpaceDE w:val="0"/>
        <w:autoSpaceDN w:val="0"/>
        <w:adjustRightInd w:val="0"/>
        <w:spacing w:line="240" w:lineRule="auto"/>
      </w:pPr>
      <w:r w:rsidRPr="00AB62D3">
        <w:t>(2</w:t>
      </w:r>
      <w:r w:rsidR="005F1EB2" w:rsidRPr="00AB62D3">
        <w:t xml:space="preserve"> marks) Open a terminal and use </w:t>
      </w:r>
      <w:r w:rsidR="005F1EB2" w:rsidRPr="00AB62D3">
        <w:rPr>
          <w:b/>
        </w:rPr>
        <w:t>free</w:t>
      </w:r>
      <w:r w:rsidR="005F1EB2" w:rsidRPr="00AB62D3">
        <w:t xml:space="preserve"> to view memory utilization.  Now start </w:t>
      </w:r>
      <w:r w:rsidR="005F1EB2" w:rsidRPr="00AB62D3">
        <w:rPr>
          <w:b/>
        </w:rPr>
        <w:t>top</w:t>
      </w:r>
      <w:r w:rsidR="005F1EB2" w:rsidRPr="00AB62D3">
        <w:t xml:space="preserve"> in another terminal and verify the memory usage of top program. Read man </w:t>
      </w:r>
      <w:r w:rsidR="005F1EB2" w:rsidRPr="00AB62D3">
        <w:rPr>
          <w:b/>
        </w:rPr>
        <w:t xml:space="preserve">top </w:t>
      </w:r>
      <w:r w:rsidR="005F1EB2" w:rsidRPr="00AB62D3">
        <w:t>and provide the difference between the RES and %MEM parameters?</w:t>
      </w:r>
    </w:p>
    <w:p w14:paraId="428C3CA5" w14:textId="77777777" w:rsidR="00A41E28" w:rsidRPr="00AB62D3" w:rsidRDefault="00A41E28" w:rsidP="00A41E28">
      <w:pPr>
        <w:autoSpaceDE w:val="0"/>
        <w:autoSpaceDN w:val="0"/>
        <w:adjustRightInd w:val="0"/>
        <w:spacing w:line="240" w:lineRule="auto"/>
      </w:pPr>
    </w:p>
    <w:p w14:paraId="18FF610F" w14:textId="77777777" w:rsidR="00A41E28" w:rsidRPr="00AB62D3" w:rsidRDefault="00A41E28" w:rsidP="00A41E28">
      <w:pPr>
        <w:autoSpaceDE w:val="0"/>
        <w:autoSpaceDN w:val="0"/>
        <w:adjustRightInd w:val="0"/>
        <w:spacing w:line="240" w:lineRule="auto"/>
      </w:pPr>
    </w:p>
    <w:p w14:paraId="1F65C132" w14:textId="77777777" w:rsidR="005F1EB2" w:rsidRPr="00AB62D3" w:rsidRDefault="005F1EB2" w:rsidP="005F1EB2">
      <w:pPr>
        <w:autoSpaceDE w:val="0"/>
        <w:autoSpaceDN w:val="0"/>
        <w:adjustRightInd w:val="0"/>
      </w:pPr>
    </w:p>
    <w:p w14:paraId="0F387D36" w14:textId="3248B2F6" w:rsidR="005F1EB2" w:rsidRPr="00AB62D3" w:rsidRDefault="00C56EC0" w:rsidP="005F1EB2">
      <w:pPr>
        <w:numPr>
          <w:ilvl w:val="0"/>
          <w:numId w:val="13"/>
        </w:numPr>
        <w:spacing w:line="240" w:lineRule="auto"/>
      </w:pPr>
      <w:r w:rsidRPr="00AB62D3">
        <w:t>(2 m</w:t>
      </w:r>
      <w:r w:rsidR="005F1EB2" w:rsidRPr="00AB62D3">
        <w:t>ark</w:t>
      </w:r>
      <w:r w:rsidRPr="00AB62D3">
        <w:t>s</w:t>
      </w:r>
      <w:r w:rsidR="005F1EB2" w:rsidRPr="00AB62D3">
        <w:t xml:space="preserve">) The command </w:t>
      </w:r>
      <w:proofErr w:type="spellStart"/>
      <w:proofErr w:type="gramStart"/>
      <w:r w:rsidR="005F1EB2" w:rsidRPr="00AB62D3">
        <w:rPr>
          <w:b/>
          <w:i/>
        </w:rPr>
        <w:t>getconf</w:t>
      </w:r>
      <w:proofErr w:type="spellEnd"/>
      <w:r w:rsidR="005F1EB2" w:rsidRPr="00AB62D3">
        <w:rPr>
          <w:b/>
          <w:i/>
        </w:rPr>
        <w:t xml:space="preserve"> </w:t>
      </w:r>
      <w:r w:rsidR="005F1EB2" w:rsidRPr="00AB62D3">
        <w:t xml:space="preserve"> can</w:t>
      </w:r>
      <w:proofErr w:type="gramEnd"/>
      <w:r w:rsidR="005F1EB2" w:rsidRPr="00AB62D3">
        <w:t xml:space="preserve"> be used to query system variables. To find out the page size of the system use </w:t>
      </w:r>
      <w:proofErr w:type="spellStart"/>
      <w:r w:rsidR="005F1EB2" w:rsidRPr="00AB62D3">
        <w:t>getconf</w:t>
      </w:r>
      <w:proofErr w:type="spellEnd"/>
      <w:r w:rsidR="005F1EB2" w:rsidRPr="00AB62D3">
        <w:t xml:space="preserve">   </w:t>
      </w:r>
      <w:r w:rsidR="005F1EB2" w:rsidRPr="00AB62D3">
        <w:rPr>
          <w:b/>
        </w:rPr>
        <w:t>PAGESIZE</w:t>
      </w:r>
      <w:r w:rsidR="005F1EB2" w:rsidRPr="00AB62D3">
        <w:t xml:space="preserve"> and write down the page size in bytes?</w:t>
      </w:r>
    </w:p>
    <w:p w14:paraId="75E4260A" w14:textId="77777777" w:rsidR="005F1EB2" w:rsidRDefault="005F1EB2" w:rsidP="005F1EB2">
      <w:pPr>
        <w:ind w:left="720"/>
      </w:pPr>
    </w:p>
    <w:p w14:paraId="10028E5B" w14:textId="77777777" w:rsidR="00545386" w:rsidRPr="00AB62D3" w:rsidRDefault="00545386" w:rsidP="005F1EB2">
      <w:pPr>
        <w:ind w:left="720"/>
      </w:pPr>
    </w:p>
    <w:p w14:paraId="3C154D11" w14:textId="6B1B8F8E" w:rsidR="00A41E28" w:rsidRPr="00AB62D3" w:rsidRDefault="00A41E28" w:rsidP="00545386">
      <w:pPr>
        <w:spacing w:line="240" w:lineRule="auto"/>
        <w:ind w:left="720"/>
      </w:pPr>
      <w:r w:rsidRPr="00AB62D3">
        <w:lastRenderedPageBreak/>
        <w:t xml:space="preserve">Page size is defined in page header </w:t>
      </w:r>
      <w:proofErr w:type="spellStart"/>
      <w:r w:rsidRPr="00AB62D3">
        <w:rPr>
          <w:b/>
        </w:rPr>
        <w:t>page.h</w:t>
      </w:r>
      <w:proofErr w:type="spellEnd"/>
      <w:r w:rsidR="00B53CF6" w:rsidRPr="00AB62D3">
        <w:t xml:space="preserve">. Access </w:t>
      </w:r>
      <w:proofErr w:type="spellStart"/>
      <w:r w:rsidRPr="00AB62D3">
        <w:t>page.h</w:t>
      </w:r>
      <w:proofErr w:type="spellEnd"/>
      <w:r w:rsidRPr="00AB62D3">
        <w:t xml:space="preserve"> </w:t>
      </w:r>
      <w:r w:rsidR="00B53CF6" w:rsidRPr="00AB62D3">
        <w:t xml:space="preserve">under: </w:t>
      </w:r>
      <w:r w:rsidRPr="00AB62D3">
        <w:t>/</w:t>
      </w:r>
      <w:proofErr w:type="spellStart"/>
      <w:r w:rsidRPr="00AB62D3">
        <w:t>usr</w:t>
      </w:r>
      <w:proofErr w:type="spellEnd"/>
      <w:r w:rsidRPr="00AB62D3">
        <w:t>/</w:t>
      </w:r>
      <w:proofErr w:type="spellStart"/>
      <w:r w:rsidRPr="00AB62D3">
        <w:t>src</w:t>
      </w:r>
      <w:proofErr w:type="spellEnd"/>
      <w:r w:rsidRPr="00AB62D3">
        <w:t>/linux-headers-3.13.0-164-generic/include/</w:t>
      </w:r>
      <w:proofErr w:type="spellStart"/>
      <w:r w:rsidRPr="00AB62D3">
        <w:t>asm</w:t>
      </w:r>
      <w:proofErr w:type="spellEnd"/>
      <w:r w:rsidRPr="00AB62D3">
        <w:t>-generic</w:t>
      </w:r>
      <w:r w:rsidR="00B53CF6" w:rsidRPr="00AB62D3">
        <w:t xml:space="preserve"> (the kernel version of </w:t>
      </w:r>
      <w:proofErr w:type="spellStart"/>
      <w:r w:rsidR="00B53CF6" w:rsidRPr="00AB62D3">
        <w:t>you’re</w:t>
      </w:r>
      <w:proofErr w:type="spellEnd"/>
      <w:r w:rsidR="00B53CF6" w:rsidRPr="00AB62D3">
        <w:t xml:space="preserve"> </w:t>
      </w:r>
      <w:r w:rsidR="00733B42" w:rsidRPr="00AB62D3">
        <w:t>system could be different). If you can</w:t>
      </w:r>
      <w:r w:rsidR="00B21443" w:rsidRPr="00AB62D3">
        <w:t>n</w:t>
      </w:r>
      <w:r w:rsidR="00733B42" w:rsidRPr="00AB62D3">
        <w:t xml:space="preserve">ot find </w:t>
      </w:r>
      <w:proofErr w:type="gramStart"/>
      <w:r w:rsidR="00733B42" w:rsidRPr="00AB62D3">
        <w:t>it ,u</w:t>
      </w:r>
      <w:r w:rsidR="00B53CF6" w:rsidRPr="00AB62D3">
        <w:t>se</w:t>
      </w:r>
      <w:proofErr w:type="gramEnd"/>
      <w:r w:rsidR="00733B42" w:rsidRPr="00AB62D3">
        <w:t xml:space="preserve"> find command as follows</w:t>
      </w:r>
      <w:r w:rsidR="00B53CF6" w:rsidRPr="00AB62D3">
        <w:t xml:space="preserve">:  </w:t>
      </w:r>
      <w:r w:rsidR="00733B42" w:rsidRPr="00AB62D3">
        <w:rPr>
          <w:b/>
        </w:rPr>
        <w:t xml:space="preserve">find / </w:t>
      </w:r>
      <w:r w:rsidR="00B53CF6" w:rsidRPr="00AB62D3">
        <w:rPr>
          <w:b/>
        </w:rPr>
        <w:t xml:space="preserve">-name </w:t>
      </w:r>
      <w:proofErr w:type="spellStart"/>
      <w:r w:rsidR="00B53CF6" w:rsidRPr="00AB62D3">
        <w:rPr>
          <w:b/>
        </w:rPr>
        <w:t>page.h</w:t>
      </w:r>
      <w:proofErr w:type="spellEnd"/>
      <w:r w:rsidR="00B53CF6" w:rsidRPr="00AB62D3">
        <w:rPr>
          <w:b/>
        </w:rPr>
        <w:t xml:space="preserve"> . </w:t>
      </w:r>
      <w:r w:rsidR="00B53CF6" w:rsidRPr="00AB62D3">
        <w:t xml:space="preserve">Verify the value of </w:t>
      </w:r>
      <w:r w:rsidR="00B53CF6" w:rsidRPr="00AB62D3">
        <w:rPr>
          <w:b/>
        </w:rPr>
        <w:t xml:space="preserve">PAGE_SHIFT. </w:t>
      </w:r>
      <w:r w:rsidR="00B53CF6" w:rsidRPr="00AB62D3">
        <w:t xml:space="preserve">How many bits are defined for the </w:t>
      </w:r>
      <w:r w:rsidR="00733B42" w:rsidRPr="00AB62D3">
        <w:t xml:space="preserve">           </w:t>
      </w:r>
      <w:r w:rsidR="00B53CF6" w:rsidRPr="00AB62D3">
        <w:t>page size?</w:t>
      </w:r>
    </w:p>
    <w:p w14:paraId="64F263B0" w14:textId="77777777" w:rsidR="00B53CF6" w:rsidRPr="00AB62D3" w:rsidRDefault="00B53CF6" w:rsidP="00B53CF6">
      <w:pPr>
        <w:pStyle w:val="ListParagraph"/>
        <w:rPr>
          <w:b/>
        </w:rPr>
      </w:pPr>
    </w:p>
    <w:p w14:paraId="6FB09934" w14:textId="77777777" w:rsidR="00B53CF6" w:rsidRPr="00AB62D3" w:rsidRDefault="00B53CF6" w:rsidP="00B53CF6">
      <w:pPr>
        <w:spacing w:line="240" w:lineRule="auto"/>
        <w:ind w:left="720"/>
        <w:rPr>
          <w:b/>
        </w:rPr>
      </w:pPr>
    </w:p>
    <w:p w14:paraId="05DF1BFA" w14:textId="5BDCFE5C" w:rsidR="00A41E28" w:rsidRPr="00AB62D3" w:rsidRDefault="004F1323" w:rsidP="005F1EB2">
      <w:pPr>
        <w:numPr>
          <w:ilvl w:val="0"/>
          <w:numId w:val="13"/>
        </w:numPr>
        <w:spacing w:line="240" w:lineRule="auto"/>
      </w:pPr>
      <w:r w:rsidRPr="00AB62D3">
        <w:t xml:space="preserve">(1 mark) </w:t>
      </w:r>
      <w:r w:rsidR="00A41E28" w:rsidRPr="00AB62D3">
        <w:t>How many page tables are there in a system and where are page tables located?</w:t>
      </w:r>
    </w:p>
    <w:p w14:paraId="183B2B22" w14:textId="77777777" w:rsidR="00A41E28" w:rsidRPr="00AB62D3" w:rsidRDefault="00A41E28" w:rsidP="00A41E28">
      <w:pPr>
        <w:spacing w:line="240" w:lineRule="auto"/>
        <w:ind w:left="720"/>
      </w:pPr>
    </w:p>
    <w:p w14:paraId="6EDFCA99" w14:textId="77777777" w:rsidR="00A41E28" w:rsidRPr="00AB62D3" w:rsidRDefault="00A41E28" w:rsidP="00A41E28">
      <w:pPr>
        <w:pStyle w:val="ListParagraph"/>
      </w:pPr>
    </w:p>
    <w:p w14:paraId="57700169" w14:textId="77777777" w:rsidR="00EC6AD2" w:rsidRPr="00AB62D3" w:rsidRDefault="00EC6AD2" w:rsidP="00A41E28">
      <w:pPr>
        <w:pStyle w:val="ListParagraph"/>
      </w:pPr>
    </w:p>
    <w:p w14:paraId="7EF2F29B" w14:textId="77777777" w:rsidR="00EC6AD2" w:rsidRPr="00AB62D3" w:rsidRDefault="00EC6AD2" w:rsidP="00A41E28">
      <w:pPr>
        <w:pStyle w:val="ListParagraph"/>
      </w:pPr>
    </w:p>
    <w:p w14:paraId="34BBA931" w14:textId="1B5A31DC" w:rsidR="00AC34A0" w:rsidRPr="00AB62D3" w:rsidRDefault="00AC34A0" w:rsidP="005F1EB2">
      <w:pPr>
        <w:numPr>
          <w:ilvl w:val="0"/>
          <w:numId w:val="13"/>
        </w:numPr>
        <w:spacing w:line="240" w:lineRule="auto"/>
      </w:pPr>
      <w:r w:rsidRPr="00AB62D3">
        <w:t xml:space="preserve">(1 mark). </w:t>
      </w:r>
      <w:proofErr w:type="gramStart"/>
      <w:r w:rsidRPr="00AB62D3">
        <w:t>Us</w:t>
      </w:r>
      <w:proofErr w:type="gramEnd"/>
      <w:r w:rsidRPr="00AB62D3">
        <w:t xml:space="preserve"> </w:t>
      </w:r>
      <w:proofErr w:type="spellStart"/>
      <w:r w:rsidRPr="00AB62D3">
        <w:t>ps</w:t>
      </w:r>
      <w:proofErr w:type="spellEnd"/>
      <w:r w:rsidRPr="00AB62D3">
        <w:t xml:space="preserve"> command to display all processes. Identify and explain the purpose of the thread </w:t>
      </w:r>
      <w:proofErr w:type="spellStart"/>
      <w:r w:rsidRPr="00AB62D3">
        <w:t>kswapd</w:t>
      </w:r>
      <w:proofErr w:type="spellEnd"/>
      <w:r w:rsidRPr="00AB62D3">
        <w:t>.</w:t>
      </w:r>
    </w:p>
    <w:p w14:paraId="0D33E80F" w14:textId="77777777" w:rsidR="00AC34A0" w:rsidRPr="00AB62D3" w:rsidRDefault="00AC34A0" w:rsidP="00AC34A0">
      <w:pPr>
        <w:spacing w:line="240" w:lineRule="auto"/>
      </w:pPr>
    </w:p>
    <w:p w14:paraId="6E37976A" w14:textId="77777777" w:rsidR="00AC34A0" w:rsidRPr="00AB62D3" w:rsidRDefault="00AC34A0" w:rsidP="00AC34A0">
      <w:pPr>
        <w:spacing w:line="240" w:lineRule="auto"/>
      </w:pPr>
    </w:p>
    <w:p w14:paraId="74EAEEE2" w14:textId="77777777" w:rsidR="00AC34A0" w:rsidRPr="00AB62D3" w:rsidRDefault="00AC34A0" w:rsidP="00AC34A0">
      <w:pPr>
        <w:spacing w:line="240" w:lineRule="auto"/>
      </w:pPr>
    </w:p>
    <w:p w14:paraId="49521FDD" w14:textId="77777777" w:rsidR="00EC6AD2" w:rsidRPr="00AB62D3" w:rsidRDefault="00EC6AD2" w:rsidP="00AC34A0">
      <w:pPr>
        <w:spacing w:line="240" w:lineRule="auto"/>
      </w:pPr>
    </w:p>
    <w:p w14:paraId="6E9D4F5A" w14:textId="77777777" w:rsidR="00EC6AD2" w:rsidRPr="00AB62D3" w:rsidRDefault="00EC6AD2" w:rsidP="00AC34A0">
      <w:pPr>
        <w:spacing w:line="240" w:lineRule="auto"/>
      </w:pPr>
    </w:p>
    <w:p w14:paraId="23FA2962" w14:textId="77777777" w:rsidR="00EC6AD2" w:rsidRPr="00AB62D3" w:rsidRDefault="00EC6AD2" w:rsidP="00AC34A0">
      <w:pPr>
        <w:spacing w:line="240" w:lineRule="auto"/>
      </w:pPr>
    </w:p>
    <w:p w14:paraId="4F12477A" w14:textId="77777777" w:rsidR="00EC6AD2" w:rsidRPr="00AB62D3" w:rsidRDefault="00EC6AD2" w:rsidP="00AC34A0">
      <w:pPr>
        <w:spacing w:line="240" w:lineRule="auto"/>
      </w:pPr>
    </w:p>
    <w:p w14:paraId="0B4CF9FA" w14:textId="77777777" w:rsidR="00EC6AD2" w:rsidRPr="00AB62D3" w:rsidRDefault="00EC6AD2" w:rsidP="00AC34A0">
      <w:pPr>
        <w:spacing w:line="240" w:lineRule="auto"/>
      </w:pPr>
    </w:p>
    <w:p w14:paraId="231E9974" w14:textId="77777777" w:rsidR="00EC6AD2" w:rsidRPr="00AB62D3" w:rsidRDefault="00EC6AD2" w:rsidP="00AC34A0">
      <w:pPr>
        <w:spacing w:line="240" w:lineRule="auto"/>
      </w:pPr>
    </w:p>
    <w:p w14:paraId="4A69C9D0" w14:textId="77777777" w:rsidR="00EC6AD2" w:rsidRPr="00AB62D3" w:rsidRDefault="00EC6AD2" w:rsidP="00AC34A0">
      <w:pPr>
        <w:spacing w:line="240" w:lineRule="auto"/>
      </w:pPr>
    </w:p>
    <w:p w14:paraId="4C94399B" w14:textId="2341F75E" w:rsidR="005F1EB2" w:rsidRPr="00AB62D3" w:rsidRDefault="00AC34A0" w:rsidP="005F1EB2">
      <w:pPr>
        <w:numPr>
          <w:ilvl w:val="0"/>
          <w:numId w:val="13"/>
        </w:numPr>
        <w:spacing w:line="240" w:lineRule="auto"/>
      </w:pPr>
      <w:r w:rsidRPr="00AB62D3">
        <w:t>( 3</w:t>
      </w:r>
      <w:r w:rsidR="005F1EB2" w:rsidRPr="00AB62D3">
        <w:t xml:space="preserve"> marks) Use proc </w:t>
      </w:r>
      <w:r w:rsidR="00B53CF6" w:rsidRPr="00AB62D3">
        <w:t xml:space="preserve">directory </w:t>
      </w:r>
      <w:r w:rsidR="005F1EB2" w:rsidRPr="00AB62D3">
        <w:t>to analyze memory settings of an existing process as follows:</w:t>
      </w:r>
    </w:p>
    <w:p w14:paraId="6D72BF68" w14:textId="77777777" w:rsidR="005F1EB2" w:rsidRPr="00AB62D3" w:rsidRDefault="005F1EB2" w:rsidP="005F1EB2">
      <w:pPr>
        <w:numPr>
          <w:ilvl w:val="1"/>
          <w:numId w:val="13"/>
        </w:numPr>
        <w:spacing w:line="240" w:lineRule="auto"/>
      </w:pPr>
      <w:r w:rsidRPr="00AB62D3">
        <w:t xml:space="preserve">Create any process (e.g. man, </w:t>
      </w:r>
      <w:proofErr w:type="spellStart"/>
      <w:r w:rsidRPr="00AB62D3">
        <w:t>gedit</w:t>
      </w:r>
      <w:proofErr w:type="spellEnd"/>
      <w:r w:rsidRPr="00AB62D3">
        <w:t xml:space="preserve">, web browser or run one of the C programs with endless loop). </w:t>
      </w:r>
    </w:p>
    <w:p w14:paraId="6625D949" w14:textId="77777777" w:rsidR="005F1EB2" w:rsidRPr="00AB62D3" w:rsidRDefault="005F1EB2" w:rsidP="005F1EB2">
      <w:pPr>
        <w:numPr>
          <w:ilvl w:val="1"/>
          <w:numId w:val="13"/>
        </w:numPr>
        <w:spacing w:line="240" w:lineRule="auto"/>
      </w:pPr>
      <w:r w:rsidRPr="00AB62D3">
        <w:t xml:space="preserve">Open a second terminal and find the PID of the process created. </w:t>
      </w:r>
    </w:p>
    <w:p w14:paraId="140B72C1" w14:textId="5889296D" w:rsidR="005F1EB2" w:rsidRPr="00AB62D3" w:rsidRDefault="005F1EB2" w:rsidP="00D859B4">
      <w:pPr>
        <w:numPr>
          <w:ilvl w:val="1"/>
          <w:numId w:val="13"/>
        </w:numPr>
        <w:spacing w:line="240" w:lineRule="auto"/>
      </w:pPr>
      <w:r w:rsidRPr="00AB62D3">
        <w:t xml:space="preserve">Access the directory </w:t>
      </w:r>
      <w:r w:rsidRPr="00AB62D3">
        <w:rPr>
          <w:b/>
        </w:rPr>
        <w:t>/proc/PID (replace PID with the respective PID of the process you created)</w:t>
      </w:r>
      <w:r w:rsidRPr="00AB62D3">
        <w:t xml:space="preserve"> and type </w:t>
      </w:r>
      <w:r w:rsidRPr="00AB62D3">
        <w:rPr>
          <w:b/>
          <w:i/>
        </w:rPr>
        <w:t>ls</w:t>
      </w:r>
      <w:r w:rsidRPr="00AB62D3">
        <w:t xml:space="preserve"> command to find and analyze memory files and settings for this process. </w:t>
      </w:r>
    </w:p>
    <w:p w14:paraId="163E1B5A" w14:textId="77777777" w:rsidR="005F1EB2" w:rsidRPr="00AB62D3" w:rsidRDefault="005F1EB2" w:rsidP="005F1EB2">
      <w:pPr>
        <w:numPr>
          <w:ilvl w:val="1"/>
          <w:numId w:val="13"/>
        </w:numPr>
        <w:spacing w:line="240" w:lineRule="auto"/>
      </w:pPr>
      <w:r w:rsidRPr="00AB62D3">
        <w:rPr>
          <w:b/>
        </w:rPr>
        <w:t>Demo and explain</w:t>
      </w:r>
      <w:r w:rsidRPr="00AB62D3">
        <w:t xml:space="preserve"> to the instructor the content of the following files:</w:t>
      </w:r>
    </w:p>
    <w:p w14:paraId="67ABF8E0" w14:textId="77777777" w:rsidR="005F1EB2" w:rsidRPr="00AB62D3" w:rsidRDefault="005F1EB2" w:rsidP="005F1EB2">
      <w:pPr>
        <w:numPr>
          <w:ilvl w:val="2"/>
          <w:numId w:val="13"/>
        </w:numPr>
        <w:spacing w:line="240" w:lineRule="auto"/>
      </w:pPr>
      <w:r w:rsidRPr="00AB62D3">
        <w:t xml:space="preserve">The </w:t>
      </w:r>
      <w:r w:rsidRPr="00AB62D3">
        <w:rPr>
          <w:b/>
          <w:i/>
        </w:rPr>
        <w:t>stack</w:t>
      </w:r>
      <w:r w:rsidRPr="00AB62D3">
        <w:t xml:space="preserve"> file: addresses and the respective data within the stack </w:t>
      </w:r>
    </w:p>
    <w:p w14:paraId="4B779785" w14:textId="77777777" w:rsidR="005F1EB2" w:rsidRPr="00AB62D3" w:rsidRDefault="005F1EB2" w:rsidP="005F1EB2">
      <w:pPr>
        <w:numPr>
          <w:ilvl w:val="2"/>
          <w:numId w:val="13"/>
        </w:numPr>
        <w:spacing w:line="240" w:lineRule="auto"/>
      </w:pPr>
      <w:r w:rsidRPr="00AB62D3">
        <w:rPr>
          <w:rStyle w:val="HTMLCode"/>
          <w:rFonts w:ascii="Arial" w:hAnsi="Arial" w:cs="Arial"/>
          <w:b/>
          <w:i/>
          <w:sz w:val="22"/>
          <w:szCs w:val="22"/>
        </w:rPr>
        <w:t>maps</w:t>
      </w:r>
      <w:r w:rsidRPr="00AB62D3">
        <w:t xml:space="preserve">  file: Memory regions or areas and its respective address, permissions, offset</w:t>
      </w:r>
    </w:p>
    <w:p w14:paraId="45FCA39B" w14:textId="77777777" w:rsidR="005F1EB2" w:rsidRPr="00AB62D3" w:rsidRDefault="005F1EB2" w:rsidP="005F1EB2">
      <w:pPr>
        <w:numPr>
          <w:ilvl w:val="2"/>
          <w:numId w:val="13"/>
        </w:numPr>
        <w:spacing w:line="240" w:lineRule="auto"/>
        <w:rPr>
          <w:rStyle w:val="HTMLCode"/>
          <w:rFonts w:ascii="Arial" w:hAnsi="Arial" w:cs="Arial"/>
          <w:sz w:val="22"/>
          <w:szCs w:val="22"/>
        </w:rPr>
      </w:pPr>
      <w:proofErr w:type="spellStart"/>
      <w:proofErr w:type="gramStart"/>
      <w:r w:rsidRPr="00AB62D3">
        <w:rPr>
          <w:rStyle w:val="HTMLCode"/>
          <w:rFonts w:ascii="Arial" w:hAnsi="Arial" w:cs="Arial"/>
          <w:b/>
          <w:i/>
          <w:sz w:val="22"/>
          <w:szCs w:val="22"/>
        </w:rPr>
        <w:t>smaps</w:t>
      </w:r>
      <w:proofErr w:type="spellEnd"/>
      <w:proofErr w:type="gramEnd"/>
      <w:r w:rsidRPr="00AB62D3">
        <w:rPr>
          <w:rStyle w:val="HTMLCode"/>
          <w:rFonts w:ascii="Arial" w:hAnsi="Arial" w:cs="Arial"/>
          <w:b/>
          <w:i/>
          <w:sz w:val="22"/>
          <w:szCs w:val="22"/>
        </w:rPr>
        <w:t xml:space="preserve"> </w:t>
      </w:r>
      <w:r w:rsidRPr="00AB62D3">
        <w:rPr>
          <w:rStyle w:val="HTMLCode"/>
          <w:rFonts w:ascii="Arial" w:hAnsi="Arial" w:cs="Arial"/>
          <w:sz w:val="22"/>
          <w:szCs w:val="22"/>
        </w:rPr>
        <w:t xml:space="preserve">file: details about heap and stack settings. What is the </w:t>
      </w:r>
      <w:proofErr w:type="spellStart"/>
      <w:r w:rsidRPr="00AB62D3">
        <w:rPr>
          <w:rStyle w:val="HTMLCode"/>
          <w:rFonts w:ascii="Arial" w:hAnsi="Arial" w:cs="Arial"/>
          <w:sz w:val="22"/>
          <w:szCs w:val="22"/>
        </w:rPr>
        <w:t>MMUPagesize</w:t>
      </w:r>
      <w:proofErr w:type="spellEnd"/>
      <w:r w:rsidRPr="00AB62D3">
        <w:rPr>
          <w:rStyle w:val="HTMLCode"/>
          <w:rFonts w:ascii="Arial" w:hAnsi="Arial" w:cs="Arial"/>
          <w:sz w:val="22"/>
          <w:szCs w:val="22"/>
        </w:rPr>
        <w:t xml:space="preserve">? </w:t>
      </w:r>
    </w:p>
    <w:p w14:paraId="4C54038B" w14:textId="77777777" w:rsidR="005F1EB2" w:rsidRPr="00AB62D3" w:rsidRDefault="005F1EB2" w:rsidP="005F1EB2">
      <w:pPr>
        <w:autoSpaceDE w:val="0"/>
        <w:autoSpaceDN w:val="0"/>
        <w:adjustRightInd w:val="0"/>
      </w:pPr>
    </w:p>
    <w:tbl>
      <w:tblPr>
        <w:tblpPr w:leftFromText="180" w:rightFromText="180" w:vertAnchor="text" w:horzAnchor="page" w:tblpX="4063" w:tblpY="2425"/>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788"/>
        <w:gridCol w:w="810"/>
      </w:tblGrid>
      <w:tr w:rsidR="005F1EB2" w:rsidRPr="00AB62D3" w14:paraId="73D47914" w14:textId="77777777" w:rsidTr="00C34D3E">
        <w:trPr>
          <w:trHeight w:val="350"/>
        </w:trPr>
        <w:tc>
          <w:tcPr>
            <w:tcW w:w="4788" w:type="dxa"/>
            <w:vAlign w:val="center"/>
          </w:tcPr>
          <w:p w14:paraId="4E18C170" w14:textId="77777777" w:rsidR="005F1EB2" w:rsidRPr="00AB62D3" w:rsidRDefault="005F1EB2" w:rsidP="00C34D3E">
            <w:pPr>
              <w:tabs>
                <w:tab w:val="left" w:pos="690"/>
              </w:tabs>
              <w:jc w:val="center"/>
              <w:rPr>
                <w:b/>
              </w:rPr>
            </w:pPr>
            <w:r w:rsidRPr="00AB62D3">
              <w:rPr>
                <w:b/>
              </w:rPr>
              <w:lastRenderedPageBreak/>
              <w:t>ASK THE INSTRUCTOR TO SIGN OFF</w:t>
            </w:r>
          </w:p>
        </w:tc>
        <w:tc>
          <w:tcPr>
            <w:tcW w:w="810" w:type="dxa"/>
          </w:tcPr>
          <w:p w14:paraId="26C1CCA4" w14:textId="77777777" w:rsidR="005F1EB2" w:rsidRPr="00AB62D3" w:rsidRDefault="005F1EB2" w:rsidP="00C34D3E">
            <w:pPr>
              <w:tabs>
                <w:tab w:val="left" w:pos="690"/>
              </w:tabs>
              <w:rPr>
                <w:b/>
              </w:rPr>
            </w:pPr>
          </w:p>
        </w:tc>
      </w:tr>
    </w:tbl>
    <w:p w14:paraId="3935FBBD" w14:textId="77777777" w:rsidR="005F1EB2" w:rsidRPr="00AB62D3" w:rsidRDefault="005F1EB2" w:rsidP="005F1EB2">
      <w:pPr>
        <w:numPr>
          <w:ilvl w:val="0"/>
          <w:numId w:val="13"/>
        </w:numPr>
        <w:autoSpaceDE w:val="0"/>
        <w:autoSpaceDN w:val="0"/>
        <w:adjustRightInd w:val="0"/>
        <w:spacing w:line="240" w:lineRule="auto"/>
      </w:pPr>
      <w:r w:rsidRPr="00AB62D3">
        <w:t xml:space="preserve"> ( 2 marks ) Use </w:t>
      </w:r>
      <w:r w:rsidRPr="00AB62D3">
        <w:rPr>
          <w:b/>
        </w:rPr>
        <w:t xml:space="preserve">man </w:t>
      </w:r>
      <w:proofErr w:type="spellStart"/>
      <w:r w:rsidRPr="00AB62D3">
        <w:rPr>
          <w:b/>
        </w:rPr>
        <w:t>vmstat</w:t>
      </w:r>
      <w:proofErr w:type="spellEnd"/>
      <w:r w:rsidRPr="00AB62D3">
        <w:t xml:space="preserve"> to learn how to use </w:t>
      </w:r>
      <w:proofErr w:type="spellStart"/>
      <w:r w:rsidRPr="00AB62D3">
        <w:t>vmstat</w:t>
      </w:r>
      <w:proofErr w:type="spellEnd"/>
      <w:r w:rsidRPr="00AB62D3">
        <w:t xml:space="preserve"> command  and demo to the instructor how to display the report of memory statistics every 2 sec (delay) in Megabytes units</w:t>
      </w:r>
    </w:p>
    <w:p w14:paraId="75786FB0" w14:textId="670744B8" w:rsidR="005F1EB2" w:rsidRPr="00AB62D3" w:rsidRDefault="005F1EB2" w:rsidP="005F1EB2">
      <w:pPr>
        <w:spacing w:line="240" w:lineRule="auto"/>
        <w:rPr>
          <w:iCs/>
        </w:rPr>
      </w:pPr>
      <w:r w:rsidRPr="00AB62D3">
        <w:br w:type="page"/>
      </w:r>
    </w:p>
    <w:p w14:paraId="7FA2F2F1" w14:textId="701A8CA9" w:rsidR="00E243C7" w:rsidRPr="00AB62D3" w:rsidRDefault="00A5435D" w:rsidP="00A5435D">
      <w:pPr>
        <w:pStyle w:val="HeadingStyle1"/>
        <w:numPr>
          <w:ilvl w:val="0"/>
          <w:numId w:val="8"/>
        </w:numPr>
        <w:rPr>
          <w:sz w:val="28"/>
        </w:rPr>
      </w:pPr>
      <w:r w:rsidRPr="00AB62D3">
        <w:rPr>
          <w:sz w:val="28"/>
        </w:rPr>
        <w:lastRenderedPageBreak/>
        <w:t>Memory –Segmentation Fault</w:t>
      </w:r>
      <w:r w:rsidR="00AF016E" w:rsidRPr="00AB62D3">
        <w:rPr>
          <w:sz w:val="28"/>
        </w:rPr>
        <w:t xml:space="preserve"> </w:t>
      </w:r>
      <w:r w:rsidR="00CE53EC" w:rsidRPr="00AB62D3">
        <w:rPr>
          <w:sz w:val="28"/>
        </w:rPr>
        <w:t xml:space="preserve">                             </w:t>
      </w:r>
      <w:r w:rsidR="00AB62D3">
        <w:rPr>
          <w:sz w:val="28"/>
        </w:rPr>
        <w:t xml:space="preserve">              </w:t>
      </w:r>
      <w:r w:rsidR="00CE53EC" w:rsidRPr="00AB62D3">
        <w:rPr>
          <w:sz w:val="28"/>
        </w:rPr>
        <w:t>____/10</w:t>
      </w:r>
    </w:p>
    <w:p w14:paraId="4027B671" w14:textId="1B7EC24C" w:rsidR="00D87791" w:rsidRPr="00AB62D3" w:rsidRDefault="00A5435D" w:rsidP="00A5435D">
      <w:pPr>
        <w:autoSpaceDE w:val="0"/>
        <w:autoSpaceDN w:val="0"/>
        <w:adjustRightInd w:val="0"/>
      </w:pPr>
      <w:r w:rsidRPr="00AB62D3">
        <w:t xml:space="preserve">Segmentation fault is an illegal access to memory regions. </w:t>
      </w:r>
      <w:r w:rsidR="002F58C2" w:rsidRPr="00AB62D3">
        <w:t xml:space="preserve">A process is only allowed to access memory that belongs to it. Any access outside that area will cause a </w:t>
      </w:r>
      <w:r w:rsidR="002F58C2" w:rsidRPr="00AB62D3">
        <w:rPr>
          <w:b/>
        </w:rPr>
        <w:t xml:space="preserve">segmentation fault. The OS kernel will send the SIGSEGV to the process. </w:t>
      </w:r>
      <w:r w:rsidR="002F58C2" w:rsidRPr="00AB62D3">
        <w:t xml:space="preserve">Deference a null pointer, writing to a memory portion that was marked as read only can cause segmentation faults. It is very common in poorly written </w:t>
      </w:r>
      <w:r w:rsidR="002647A0" w:rsidRPr="00AB62D3">
        <w:t>C or C++ programs</w:t>
      </w:r>
    </w:p>
    <w:p w14:paraId="3E9A1F26" w14:textId="4E8EF2E1" w:rsidR="00A5435D" w:rsidRPr="00AB62D3" w:rsidRDefault="002F58C2" w:rsidP="00A5435D">
      <w:pPr>
        <w:autoSpaceDE w:val="0"/>
        <w:autoSpaceDN w:val="0"/>
        <w:adjustRightInd w:val="0"/>
      </w:pPr>
      <w:r w:rsidRPr="00AB62D3">
        <w:t xml:space="preserve"> </w:t>
      </w:r>
    </w:p>
    <w:p w14:paraId="70F980BF" w14:textId="74DD1C97" w:rsidR="00A5435D" w:rsidRPr="00AB62D3" w:rsidRDefault="00A5435D" w:rsidP="00A5435D">
      <w:pPr>
        <w:numPr>
          <w:ilvl w:val="0"/>
          <w:numId w:val="14"/>
        </w:numPr>
        <w:autoSpaceDE w:val="0"/>
        <w:autoSpaceDN w:val="0"/>
        <w:adjustRightInd w:val="0"/>
        <w:spacing w:line="240" w:lineRule="auto"/>
      </w:pPr>
      <w:r w:rsidRPr="00AB62D3">
        <w:t xml:space="preserve">Modify </w:t>
      </w:r>
      <w:proofErr w:type="spellStart"/>
      <w:r w:rsidRPr="00AB62D3">
        <w:t>pointergdb.c</w:t>
      </w:r>
      <w:proofErr w:type="spellEnd"/>
      <w:r w:rsidRPr="00AB62D3">
        <w:t xml:space="preserve"> in a way t</w:t>
      </w:r>
      <w:r w:rsidR="00B14D31">
        <w:t xml:space="preserve">hat creates segmentation fault. Modify the pointer </w:t>
      </w:r>
      <w:bookmarkStart w:id="6" w:name="_GoBack"/>
      <w:bookmarkEnd w:id="6"/>
      <w:r w:rsidR="00D87791" w:rsidRPr="00AB62D3">
        <w:t xml:space="preserve"> in a way that generates segmentation fault </w:t>
      </w:r>
    </w:p>
    <w:p w14:paraId="2ECD1A58" w14:textId="77777777" w:rsidR="00A5435D" w:rsidRPr="00AB62D3" w:rsidRDefault="00A5435D" w:rsidP="00A5435D">
      <w:pPr>
        <w:numPr>
          <w:ilvl w:val="0"/>
          <w:numId w:val="14"/>
        </w:numPr>
        <w:autoSpaceDE w:val="0"/>
        <w:autoSpaceDN w:val="0"/>
        <w:adjustRightInd w:val="0"/>
        <w:spacing w:line="240" w:lineRule="auto"/>
        <w:rPr>
          <w:b/>
        </w:rPr>
      </w:pPr>
      <w:r w:rsidRPr="00AB62D3">
        <w:t>Run the program to verify if it generates a segmentation fault</w:t>
      </w:r>
    </w:p>
    <w:p w14:paraId="0D787EA9" w14:textId="77777777" w:rsidR="00A5435D" w:rsidRPr="00AB62D3" w:rsidRDefault="00A5435D" w:rsidP="00A5435D">
      <w:pPr>
        <w:numPr>
          <w:ilvl w:val="0"/>
          <w:numId w:val="14"/>
        </w:numPr>
        <w:autoSpaceDE w:val="0"/>
        <w:autoSpaceDN w:val="0"/>
        <w:adjustRightInd w:val="0"/>
        <w:spacing w:line="240" w:lineRule="auto"/>
        <w:rPr>
          <w:b/>
        </w:rPr>
      </w:pPr>
      <w:r w:rsidRPr="00AB62D3">
        <w:t xml:space="preserve">Use </w:t>
      </w:r>
      <w:proofErr w:type="spellStart"/>
      <w:r w:rsidRPr="00AB62D3">
        <w:t>gdb</w:t>
      </w:r>
      <w:proofErr w:type="spellEnd"/>
      <w:r w:rsidRPr="00AB62D3">
        <w:t xml:space="preserve"> to debug the program with segmentation error. </w:t>
      </w:r>
    </w:p>
    <w:p w14:paraId="629FC0F4" w14:textId="77777777" w:rsidR="00A5435D" w:rsidRPr="00AB62D3" w:rsidRDefault="00A5435D" w:rsidP="00A5435D">
      <w:pPr>
        <w:numPr>
          <w:ilvl w:val="0"/>
          <w:numId w:val="14"/>
        </w:numPr>
        <w:autoSpaceDE w:val="0"/>
        <w:autoSpaceDN w:val="0"/>
        <w:adjustRightInd w:val="0"/>
        <w:spacing w:line="240" w:lineRule="auto"/>
        <w:rPr>
          <w:b/>
        </w:rPr>
      </w:pPr>
      <w:proofErr w:type="spellStart"/>
      <w:r w:rsidRPr="00AB62D3">
        <w:rPr>
          <w:b/>
        </w:rPr>
        <w:t>gdb</w:t>
      </w:r>
      <w:proofErr w:type="spellEnd"/>
      <w:r w:rsidRPr="00AB62D3">
        <w:rPr>
          <w:b/>
        </w:rPr>
        <w:t xml:space="preserve"> run </w:t>
      </w:r>
    </w:p>
    <w:p w14:paraId="25BA4D40" w14:textId="77777777" w:rsidR="00A5435D" w:rsidRPr="00AB62D3" w:rsidRDefault="00A5435D" w:rsidP="00A5435D">
      <w:pPr>
        <w:numPr>
          <w:ilvl w:val="0"/>
          <w:numId w:val="14"/>
        </w:numPr>
        <w:autoSpaceDE w:val="0"/>
        <w:autoSpaceDN w:val="0"/>
        <w:adjustRightInd w:val="0"/>
        <w:spacing w:line="240" w:lineRule="auto"/>
        <w:rPr>
          <w:b/>
        </w:rPr>
      </w:pPr>
      <w:proofErr w:type="spellStart"/>
      <w:r w:rsidRPr="00AB62D3">
        <w:rPr>
          <w:b/>
        </w:rPr>
        <w:t>gdb</w:t>
      </w:r>
      <w:proofErr w:type="spellEnd"/>
      <w:r w:rsidRPr="00AB62D3">
        <w:rPr>
          <w:b/>
        </w:rPr>
        <w:t xml:space="preserve"> print </w:t>
      </w:r>
      <w:proofErr w:type="spellStart"/>
      <w:r w:rsidRPr="00AB62D3">
        <w:rPr>
          <w:b/>
        </w:rPr>
        <w:t>myptr</w:t>
      </w:r>
      <w:proofErr w:type="spellEnd"/>
      <w:r w:rsidRPr="00AB62D3">
        <w:t xml:space="preserve">   - Verify if this is the correct address</w:t>
      </w:r>
    </w:p>
    <w:p w14:paraId="77324658" w14:textId="77777777" w:rsidR="00A5435D" w:rsidRPr="00AB62D3" w:rsidRDefault="00A5435D" w:rsidP="00A5435D">
      <w:pPr>
        <w:numPr>
          <w:ilvl w:val="0"/>
          <w:numId w:val="14"/>
        </w:numPr>
        <w:autoSpaceDE w:val="0"/>
        <w:autoSpaceDN w:val="0"/>
        <w:adjustRightInd w:val="0"/>
        <w:spacing w:line="240" w:lineRule="auto"/>
        <w:rPr>
          <w:b/>
        </w:rPr>
      </w:pPr>
      <w:proofErr w:type="spellStart"/>
      <w:r w:rsidRPr="00AB62D3">
        <w:rPr>
          <w:b/>
        </w:rPr>
        <w:t>gdb</w:t>
      </w:r>
      <w:proofErr w:type="spellEnd"/>
      <w:r w:rsidRPr="00AB62D3">
        <w:rPr>
          <w:b/>
        </w:rPr>
        <w:t xml:space="preserve">  x  address   (replace address with </w:t>
      </w:r>
      <w:proofErr w:type="spellStart"/>
      <w:r w:rsidRPr="00AB62D3">
        <w:rPr>
          <w:b/>
        </w:rPr>
        <w:t>myptr</w:t>
      </w:r>
      <w:proofErr w:type="spellEnd"/>
      <w:r w:rsidRPr="00AB62D3">
        <w:rPr>
          <w:b/>
        </w:rPr>
        <w:t xml:space="preserve"> address)</w:t>
      </w:r>
    </w:p>
    <w:p w14:paraId="5EC1A3B7" w14:textId="77777777" w:rsidR="00A5435D" w:rsidRPr="00AB62D3" w:rsidRDefault="00A5435D" w:rsidP="00A5435D">
      <w:pPr>
        <w:numPr>
          <w:ilvl w:val="0"/>
          <w:numId w:val="14"/>
        </w:numPr>
        <w:autoSpaceDE w:val="0"/>
        <w:autoSpaceDN w:val="0"/>
        <w:adjustRightInd w:val="0"/>
        <w:spacing w:line="240" w:lineRule="auto"/>
        <w:rPr>
          <w:b/>
        </w:rPr>
      </w:pPr>
      <w:proofErr w:type="spellStart"/>
      <w:r w:rsidRPr="00AB62D3">
        <w:rPr>
          <w:b/>
        </w:rPr>
        <w:t>gdb</w:t>
      </w:r>
      <w:proofErr w:type="spellEnd"/>
      <w:r w:rsidRPr="00AB62D3">
        <w:rPr>
          <w:b/>
        </w:rPr>
        <w:t xml:space="preserve">  info address </w:t>
      </w:r>
      <w:proofErr w:type="spellStart"/>
      <w:r w:rsidRPr="00AB62D3">
        <w:rPr>
          <w:b/>
        </w:rPr>
        <w:t>myptr</w:t>
      </w:r>
      <w:proofErr w:type="spellEnd"/>
    </w:p>
    <w:p w14:paraId="45B28629" w14:textId="77777777" w:rsidR="00A5435D" w:rsidRPr="00AB62D3" w:rsidRDefault="00A5435D" w:rsidP="00A5435D">
      <w:pPr>
        <w:numPr>
          <w:ilvl w:val="0"/>
          <w:numId w:val="14"/>
        </w:numPr>
        <w:autoSpaceDE w:val="0"/>
        <w:autoSpaceDN w:val="0"/>
        <w:adjustRightInd w:val="0"/>
        <w:spacing w:line="240" w:lineRule="auto"/>
        <w:rPr>
          <w:b/>
        </w:rPr>
      </w:pPr>
      <w:proofErr w:type="spellStart"/>
      <w:r w:rsidRPr="00AB62D3">
        <w:rPr>
          <w:b/>
        </w:rPr>
        <w:t>gdb</w:t>
      </w:r>
      <w:proofErr w:type="spellEnd"/>
      <w:r w:rsidRPr="00AB62D3">
        <w:rPr>
          <w:b/>
        </w:rPr>
        <w:t xml:space="preserve"> print </w:t>
      </w:r>
      <w:proofErr w:type="spellStart"/>
      <w:r w:rsidRPr="00AB62D3">
        <w:rPr>
          <w:b/>
        </w:rPr>
        <w:t>myvar</w:t>
      </w:r>
      <w:proofErr w:type="spellEnd"/>
    </w:p>
    <w:p w14:paraId="1514010D" w14:textId="77777777" w:rsidR="00AF016E" w:rsidRPr="00AB62D3" w:rsidRDefault="00A5435D" w:rsidP="00AF016E">
      <w:pPr>
        <w:numPr>
          <w:ilvl w:val="0"/>
          <w:numId w:val="14"/>
        </w:numPr>
        <w:autoSpaceDE w:val="0"/>
        <w:autoSpaceDN w:val="0"/>
        <w:adjustRightInd w:val="0"/>
        <w:spacing w:line="240" w:lineRule="auto"/>
        <w:rPr>
          <w:b/>
        </w:rPr>
      </w:pPr>
      <w:proofErr w:type="spellStart"/>
      <w:r w:rsidRPr="00AB62D3">
        <w:rPr>
          <w:b/>
        </w:rPr>
        <w:t>gdb</w:t>
      </w:r>
      <w:proofErr w:type="spellEnd"/>
      <w:r w:rsidRPr="00AB62D3">
        <w:rPr>
          <w:b/>
        </w:rPr>
        <w:t xml:space="preserve"> </w:t>
      </w:r>
      <w:proofErr w:type="spellStart"/>
      <w:r w:rsidRPr="00AB62D3">
        <w:rPr>
          <w:b/>
        </w:rPr>
        <w:t>bt</w:t>
      </w:r>
      <w:proofErr w:type="spellEnd"/>
      <w:r w:rsidRPr="00AB62D3">
        <w:t xml:space="preserve">   (</w:t>
      </w:r>
      <w:proofErr w:type="spellStart"/>
      <w:r w:rsidRPr="00AB62D3">
        <w:t>backtrace</w:t>
      </w:r>
      <w:proofErr w:type="spellEnd"/>
      <w:r w:rsidRPr="00AB62D3">
        <w:t xml:space="preserve"> to verify the stack) </w:t>
      </w:r>
      <w:r w:rsidR="00AF016E" w:rsidRPr="00AB62D3">
        <w:t xml:space="preserve">.What function is in the stack </w:t>
      </w:r>
    </w:p>
    <w:p w14:paraId="44214B5B" w14:textId="23E08E36" w:rsidR="00A5435D" w:rsidRPr="00AB62D3" w:rsidRDefault="00AF016E" w:rsidP="00AF016E">
      <w:pPr>
        <w:autoSpaceDE w:val="0"/>
        <w:autoSpaceDN w:val="0"/>
        <w:adjustRightInd w:val="0"/>
        <w:spacing w:line="240" w:lineRule="auto"/>
        <w:ind w:left="360"/>
        <w:rPr>
          <w:b/>
        </w:rPr>
      </w:pPr>
      <w:r w:rsidRPr="00AB62D3">
        <w:rPr>
          <w:b/>
        </w:rPr>
        <w:t xml:space="preserve">10. </w:t>
      </w:r>
      <w:r w:rsidR="00A5435D" w:rsidRPr="00AB62D3">
        <w:t>Demo results to the instructor</w:t>
      </w:r>
    </w:p>
    <w:tbl>
      <w:tblPr>
        <w:tblpPr w:leftFromText="180" w:rightFromText="180" w:vertAnchor="text" w:horzAnchor="margin" w:tblpXSpec="center" w:tblpY="385"/>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788"/>
        <w:gridCol w:w="810"/>
      </w:tblGrid>
      <w:tr w:rsidR="00A5435D" w:rsidRPr="00AB62D3" w14:paraId="44C772C5" w14:textId="77777777" w:rsidTr="00C34D3E">
        <w:trPr>
          <w:trHeight w:val="350"/>
        </w:trPr>
        <w:tc>
          <w:tcPr>
            <w:tcW w:w="4788" w:type="dxa"/>
            <w:vAlign w:val="center"/>
          </w:tcPr>
          <w:p w14:paraId="4C54B634" w14:textId="77777777" w:rsidR="00A5435D" w:rsidRPr="00AB62D3" w:rsidRDefault="00A5435D" w:rsidP="00C34D3E">
            <w:pPr>
              <w:tabs>
                <w:tab w:val="left" w:pos="690"/>
              </w:tabs>
              <w:jc w:val="center"/>
              <w:rPr>
                <w:b/>
              </w:rPr>
            </w:pPr>
            <w:r w:rsidRPr="00AB62D3">
              <w:rPr>
                <w:b/>
              </w:rPr>
              <w:t>ASK THE INSTRUCTOR TO SIGN OFF</w:t>
            </w:r>
          </w:p>
        </w:tc>
        <w:tc>
          <w:tcPr>
            <w:tcW w:w="810" w:type="dxa"/>
          </w:tcPr>
          <w:p w14:paraId="68DEC20E" w14:textId="77777777" w:rsidR="00A5435D" w:rsidRPr="00AB62D3" w:rsidRDefault="00A5435D" w:rsidP="00C34D3E">
            <w:pPr>
              <w:tabs>
                <w:tab w:val="left" w:pos="690"/>
              </w:tabs>
              <w:rPr>
                <w:b/>
              </w:rPr>
            </w:pPr>
          </w:p>
        </w:tc>
      </w:tr>
    </w:tbl>
    <w:p w14:paraId="328AC7AF" w14:textId="77777777" w:rsidR="00A5435D" w:rsidRPr="00AB62D3" w:rsidRDefault="00A5435D" w:rsidP="00A5435D">
      <w:pPr>
        <w:autoSpaceDE w:val="0"/>
        <w:autoSpaceDN w:val="0"/>
        <w:adjustRightInd w:val="0"/>
        <w:ind w:left="720"/>
        <w:rPr>
          <w:b/>
        </w:rPr>
      </w:pPr>
    </w:p>
    <w:p w14:paraId="1DF362E0" w14:textId="111B4F6E" w:rsidR="00A5435D" w:rsidRPr="00AB62D3" w:rsidRDefault="00A5435D" w:rsidP="00A5435D">
      <w:pPr>
        <w:pStyle w:val="HeadingStyle1"/>
        <w:ind w:left="720"/>
        <w:rPr>
          <w:sz w:val="22"/>
        </w:rPr>
      </w:pPr>
      <w:r w:rsidRPr="00AB62D3">
        <w:rPr>
          <w:b w:val="0"/>
          <w:sz w:val="22"/>
        </w:rPr>
        <w:br w:type="page"/>
      </w:r>
    </w:p>
    <w:p w14:paraId="72FB9A60" w14:textId="44439792" w:rsidR="00732139" w:rsidRPr="00AB62D3" w:rsidRDefault="00AF016E" w:rsidP="00AF016E">
      <w:pPr>
        <w:pStyle w:val="HeadingStyle1"/>
        <w:rPr>
          <w:sz w:val="28"/>
        </w:rPr>
      </w:pPr>
      <w:r w:rsidRPr="00AB62D3">
        <w:rPr>
          <w:sz w:val="28"/>
        </w:rPr>
        <w:lastRenderedPageBreak/>
        <w:t>Stack buffer overflow</w:t>
      </w:r>
      <w:r w:rsidR="00CE53EC" w:rsidRPr="00AB62D3">
        <w:rPr>
          <w:sz w:val="28"/>
        </w:rPr>
        <w:t xml:space="preserve">                        </w:t>
      </w:r>
      <w:r w:rsidR="00AB62D3">
        <w:rPr>
          <w:sz w:val="28"/>
        </w:rPr>
        <w:t xml:space="preserve">                 </w:t>
      </w:r>
      <w:r w:rsidR="00CE53EC" w:rsidRPr="00AB62D3">
        <w:rPr>
          <w:sz w:val="28"/>
        </w:rPr>
        <w:t xml:space="preserve">                              ____/5</w:t>
      </w:r>
    </w:p>
    <w:p w14:paraId="27C0C3FA" w14:textId="1B12DAD4" w:rsidR="00AF016E" w:rsidRPr="00AB62D3" w:rsidRDefault="00AF016E" w:rsidP="00AF016E">
      <w:pPr>
        <w:pStyle w:val="NormalWeb"/>
        <w:rPr>
          <w:sz w:val="22"/>
          <w:szCs w:val="22"/>
        </w:rPr>
      </w:pPr>
      <w:r w:rsidRPr="00AB62D3">
        <w:rPr>
          <w:b/>
          <w:bCs/>
          <w:sz w:val="22"/>
          <w:szCs w:val="22"/>
        </w:rPr>
        <w:t>Stack buffer overflow</w:t>
      </w:r>
      <w:r w:rsidRPr="00AB62D3">
        <w:rPr>
          <w:sz w:val="22"/>
          <w:szCs w:val="22"/>
        </w:rPr>
        <w:t xml:space="preserve"> occurs when a program writes to a memory address on the program’s stack outside the fixed-length area. Stack buffer overflow bugs are caused when a program writes more data to a buffer located on the stack than what is actually allocated for that buffer. Overfilling the buffer on the stack is easier than the heap because the stack contains return addresses for all active function calls. Stack buffer overflow can be caused deliberately as part of an attack. It is one of the most common security vulnerabilities. </w:t>
      </w:r>
    </w:p>
    <w:p w14:paraId="292B2005" w14:textId="77777777" w:rsidR="00AF016E" w:rsidRPr="00AB62D3" w:rsidRDefault="00AF016E" w:rsidP="00AF016E">
      <w:pPr>
        <w:pStyle w:val="NormalWeb"/>
        <w:rPr>
          <w:sz w:val="22"/>
          <w:szCs w:val="22"/>
        </w:rPr>
      </w:pPr>
      <w:r w:rsidRPr="00AB62D3">
        <w:rPr>
          <w:sz w:val="22"/>
          <w:szCs w:val="22"/>
        </w:rPr>
        <w:t xml:space="preserve">In the previous </w:t>
      </w:r>
      <w:proofErr w:type="spellStart"/>
      <w:r w:rsidRPr="00AB62D3">
        <w:rPr>
          <w:b/>
          <w:i/>
          <w:sz w:val="22"/>
          <w:szCs w:val="22"/>
        </w:rPr>
        <w:t>factorial.c</w:t>
      </w:r>
      <w:proofErr w:type="spellEnd"/>
      <w:r w:rsidRPr="00AB62D3">
        <w:rPr>
          <w:sz w:val="22"/>
          <w:szCs w:val="22"/>
        </w:rPr>
        <w:t xml:space="preserve"> program </w:t>
      </w:r>
      <w:r w:rsidRPr="00AB62D3">
        <w:rPr>
          <w:b/>
          <w:i/>
          <w:sz w:val="22"/>
          <w:szCs w:val="22"/>
        </w:rPr>
        <w:t>n</w:t>
      </w:r>
      <w:r w:rsidRPr="00AB62D3">
        <w:rPr>
          <w:sz w:val="22"/>
          <w:szCs w:val="22"/>
        </w:rPr>
        <w:t xml:space="preserve"> was validated for </w:t>
      </w:r>
      <w:r w:rsidRPr="00AB62D3">
        <w:rPr>
          <w:b/>
          <w:sz w:val="22"/>
          <w:szCs w:val="22"/>
        </w:rPr>
        <w:t>0</w:t>
      </w:r>
      <w:r w:rsidRPr="00AB62D3">
        <w:rPr>
          <w:sz w:val="22"/>
          <w:szCs w:val="22"/>
        </w:rPr>
        <w:t xml:space="preserve">, but what about </w:t>
      </w:r>
      <w:r w:rsidRPr="00AB62D3">
        <w:rPr>
          <w:b/>
          <w:i/>
          <w:sz w:val="22"/>
          <w:szCs w:val="22"/>
        </w:rPr>
        <w:t xml:space="preserve">n &lt; </w:t>
      </w:r>
      <w:proofErr w:type="gramStart"/>
      <w:r w:rsidRPr="00AB62D3">
        <w:rPr>
          <w:b/>
          <w:i/>
          <w:sz w:val="22"/>
          <w:szCs w:val="22"/>
        </w:rPr>
        <w:t xml:space="preserve">0 </w:t>
      </w:r>
      <w:r w:rsidRPr="00AB62D3">
        <w:rPr>
          <w:sz w:val="22"/>
          <w:szCs w:val="22"/>
        </w:rPr>
        <w:t>?</w:t>
      </w:r>
      <w:proofErr w:type="gramEnd"/>
      <w:r w:rsidRPr="00AB62D3">
        <w:rPr>
          <w:sz w:val="22"/>
          <w:szCs w:val="22"/>
        </w:rPr>
        <w:t xml:space="preserve"> </w:t>
      </w:r>
    </w:p>
    <w:p w14:paraId="3D61B9ED" w14:textId="69269ACD" w:rsidR="00AF016E" w:rsidRPr="00AB62D3" w:rsidRDefault="00AF016E" w:rsidP="00AF016E">
      <w:pPr>
        <w:pStyle w:val="NormalWeb"/>
        <w:rPr>
          <w:sz w:val="22"/>
          <w:szCs w:val="22"/>
        </w:rPr>
      </w:pPr>
      <w:r w:rsidRPr="00AB62D3">
        <w:rPr>
          <w:sz w:val="22"/>
          <w:szCs w:val="22"/>
        </w:rPr>
        <w:t>NOTE: Do not correct the code just run and debug it for negative values</w:t>
      </w:r>
    </w:p>
    <w:p w14:paraId="76781D41" w14:textId="77777777" w:rsidR="00AF016E" w:rsidRPr="00AB62D3" w:rsidRDefault="00AF016E" w:rsidP="00AF016E">
      <w:pPr>
        <w:pStyle w:val="NormalWeb"/>
        <w:numPr>
          <w:ilvl w:val="0"/>
          <w:numId w:val="17"/>
        </w:numPr>
        <w:rPr>
          <w:sz w:val="22"/>
          <w:szCs w:val="22"/>
        </w:rPr>
      </w:pPr>
      <w:r w:rsidRPr="00AB62D3">
        <w:rPr>
          <w:sz w:val="22"/>
          <w:szCs w:val="22"/>
        </w:rPr>
        <w:t xml:space="preserve">Compile the program </w:t>
      </w:r>
      <w:proofErr w:type="spellStart"/>
      <w:r w:rsidRPr="00AB62D3">
        <w:rPr>
          <w:b/>
          <w:i/>
          <w:sz w:val="22"/>
          <w:szCs w:val="22"/>
        </w:rPr>
        <w:t>factorial.c</w:t>
      </w:r>
      <w:proofErr w:type="spellEnd"/>
      <w:r w:rsidRPr="00AB62D3">
        <w:rPr>
          <w:sz w:val="22"/>
          <w:szCs w:val="22"/>
        </w:rPr>
        <w:t xml:space="preserve"> </w:t>
      </w:r>
    </w:p>
    <w:p w14:paraId="790744B7" w14:textId="77777777" w:rsidR="00AF016E" w:rsidRPr="00AB62D3" w:rsidRDefault="00AF016E" w:rsidP="00AF016E">
      <w:pPr>
        <w:pStyle w:val="NormalWeb"/>
        <w:numPr>
          <w:ilvl w:val="0"/>
          <w:numId w:val="17"/>
        </w:numPr>
        <w:rPr>
          <w:sz w:val="22"/>
          <w:szCs w:val="22"/>
        </w:rPr>
      </w:pPr>
      <w:r w:rsidRPr="00AB62D3">
        <w:rPr>
          <w:sz w:val="22"/>
          <w:szCs w:val="22"/>
        </w:rPr>
        <w:t xml:space="preserve">Used </w:t>
      </w:r>
      <w:proofErr w:type="spellStart"/>
      <w:r w:rsidRPr="00AB62D3">
        <w:rPr>
          <w:b/>
          <w:sz w:val="22"/>
          <w:szCs w:val="22"/>
        </w:rPr>
        <w:t>gdb</w:t>
      </w:r>
      <w:proofErr w:type="spellEnd"/>
      <w:r w:rsidRPr="00AB62D3">
        <w:rPr>
          <w:sz w:val="22"/>
          <w:szCs w:val="22"/>
        </w:rPr>
        <w:t xml:space="preserve"> to run and debug the program</w:t>
      </w:r>
    </w:p>
    <w:p w14:paraId="26E4154C" w14:textId="77777777" w:rsidR="00AF016E" w:rsidRPr="00AB62D3" w:rsidRDefault="00AF016E" w:rsidP="00AF016E">
      <w:pPr>
        <w:pStyle w:val="NormalWeb"/>
        <w:numPr>
          <w:ilvl w:val="0"/>
          <w:numId w:val="17"/>
        </w:numPr>
        <w:rPr>
          <w:sz w:val="22"/>
          <w:szCs w:val="22"/>
        </w:rPr>
      </w:pPr>
      <w:r w:rsidRPr="00AB62D3">
        <w:rPr>
          <w:sz w:val="22"/>
          <w:szCs w:val="22"/>
        </w:rPr>
        <w:t>Provide positive values. Press ^C to end the loop</w:t>
      </w:r>
    </w:p>
    <w:p w14:paraId="1711BEFB" w14:textId="77777777" w:rsidR="00AF016E" w:rsidRPr="00AB62D3" w:rsidRDefault="00AF016E" w:rsidP="00AF016E">
      <w:pPr>
        <w:pStyle w:val="NormalWeb"/>
        <w:numPr>
          <w:ilvl w:val="0"/>
          <w:numId w:val="17"/>
        </w:numPr>
        <w:rPr>
          <w:sz w:val="22"/>
          <w:szCs w:val="22"/>
        </w:rPr>
      </w:pPr>
      <w:r w:rsidRPr="00AB62D3">
        <w:rPr>
          <w:sz w:val="22"/>
          <w:szCs w:val="22"/>
        </w:rPr>
        <w:t xml:space="preserve">Use </w:t>
      </w:r>
      <w:proofErr w:type="spellStart"/>
      <w:r w:rsidRPr="00AB62D3">
        <w:rPr>
          <w:b/>
          <w:i/>
          <w:sz w:val="22"/>
          <w:szCs w:val="22"/>
        </w:rPr>
        <w:t>gdb</w:t>
      </w:r>
      <w:proofErr w:type="spellEnd"/>
      <w:r w:rsidRPr="00AB62D3">
        <w:rPr>
          <w:b/>
          <w:i/>
          <w:sz w:val="22"/>
          <w:szCs w:val="22"/>
        </w:rPr>
        <w:t xml:space="preserve"> </w:t>
      </w:r>
      <w:proofErr w:type="spellStart"/>
      <w:r w:rsidRPr="00AB62D3">
        <w:rPr>
          <w:b/>
          <w:i/>
          <w:sz w:val="22"/>
          <w:szCs w:val="22"/>
        </w:rPr>
        <w:t>bt</w:t>
      </w:r>
      <w:proofErr w:type="spellEnd"/>
      <w:r w:rsidRPr="00AB62D3">
        <w:rPr>
          <w:sz w:val="22"/>
          <w:szCs w:val="22"/>
        </w:rPr>
        <w:t xml:space="preserve">  to verify stack results</w:t>
      </w:r>
    </w:p>
    <w:p w14:paraId="1ED869C5" w14:textId="77777777" w:rsidR="00AF016E" w:rsidRPr="00AB62D3" w:rsidRDefault="00AF016E" w:rsidP="00AF016E">
      <w:pPr>
        <w:pStyle w:val="NormalWeb"/>
        <w:numPr>
          <w:ilvl w:val="0"/>
          <w:numId w:val="17"/>
        </w:numPr>
        <w:rPr>
          <w:sz w:val="22"/>
          <w:szCs w:val="22"/>
        </w:rPr>
      </w:pPr>
      <w:r w:rsidRPr="00AB62D3">
        <w:rPr>
          <w:sz w:val="22"/>
          <w:szCs w:val="22"/>
        </w:rPr>
        <w:t xml:space="preserve">Use </w:t>
      </w:r>
      <w:proofErr w:type="spellStart"/>
      <w:r w:rsidRPr="00AB62D3">
        <w:rPr>
          <w:b/>
          <w:i/>
          <w:sz w:val="22"/>
          <w:szCs w:val="22"/>
        </w:rPr>
        <w:t>gdb</w:t>
      </w:r>
      <w:proofErr w:type="spellEnd"/>
      <w:r w:rsidRPr="00AB62D3">
        <w:rPr>
          <w:b/>
          <w:i/>
          <w:sz w:val="22"/>
          <w:szCs w:val="22"/>
        </w:rPr>
        <w:t xml:space="preserve"> run</w:t>
      </w:r>
      <w:r w:rsidRPr="00AB62D3">
        <w:rPr>
          <w:sz w:val="22"/>
          <w:szCs w:val="22"/>
        </w:rPr>
        <w:t xml:space="preserve"> to run the program again and provide negative values</w:t>
      </w:r>
    </w:p>
    <w:p w14:paraId="6F5E6216" w14:textId="77777777" w:rsidR="00AF016E" w:rsidRPr="00AB62D3" w:rsidRDefault="00AF016E" w:rsidP="00AF016E">
      <w:pPr>
        <w:pStyle w:val="NormalWeb"/>
        <w:numPr>
          <w:ilvl w:val="0"/>
          <w:numId w:val="17"/>
        </w:numPr>
        <w:rPr>
          <w:sz w:val="22"/>
          <w:szCs w:val="22"/>
        </w:rPr>
      </w:pPr>
      <w:r w:rsidRPr="00AB62D3">
        <w:rPr>
          <w:sz w:val="22"/>
          <w:szCs w:val="22"/>
        </w:rPr>
        <w:t xml:space="preserve">Use </w:t>
      </w:r>
      <w:proofErr w:type="spellStart"/>
      <w:r w:rsidRPr="00AB62D3">
        <w:rPr>
          <w:b/>
          <w:i/>
          <w:sz w:val="22"/>
          <w:szCs w:val="22"/>
        </w:rPr>
        <w:t>gdb</w:t>
      </w:r>
      <w:proofErr w:type="spellEnd"/>
      <w:r w:rsidRPr="00AB62D3">
        <w:rPr>
          <w:b/>
          <w:i/>
          <w:sz w:val="22"/>
          <w:szCs w:val="22"/>
        </w:rPr>
        <w:t xml:space="preserve"> </w:t>
      </w:r>
      <w:proofErr w:type="spellStart"/>
      <w:r w:rsidRPr="00AB62D3">
        <w:rPr>
          <w:b/>
          <w:i/>
          <w:sz w:val="22"/>
          <w:szCs w:val="22"/>
        </w:rPr>
        <w:t>bt</w:t>
      </w:r>
      <w:proofErr w:type="spellEnd"/>
      <w:r w:rsidRPr="00AB62D3">
        <w:rPr>
          <w:sz w:val="22"/>
          <w:szCs w:val="22"/>
        </w:rPr>
        <w:t xml:space="preserve">  to verify and analyze stack results</w:t>
      </w:r>
    </w:p>
    <w:p w14:paraId="12E5D6B0" w14:textId="77777777" w:rsidR="00AF016E" w:rsidRPr="00AB62D3" w:rsidRDefault="00AF016E" w:rsidP="00AF016E">
      <w:pPr>
        <w:pStyle w:val="NormalWeb"/>
        <w:numPr>
          <w:ilvl w:val="0"/>
          <w:numId w:val="17"/>
        </w:numPr>
        <w:rPr>
          <w:sz w:val="22"/>
          <w:szCs w:val="22"/>
        </w:rPr>
      </w:pPr>
      <w:r w:rsidRPr="00AB62D3">
        <w:rPr>
          <w:sz w:val="22"/>
          <w:szCs w:val="22"/>
        </w:rPr>
        <w:t>Demo and explain the results to the instructor</w:t>
      </w:r>
    </w:p>
    <w:p w14:paraId="374FBCCF" w14:textId="77777777" w:rsidR="00E80F00" w:rsidRPr="00AB62D3" w:rsidRDefault="00E80F00" w:rsidP="00E80F00">
      <w:pPr>
        <w:pStyle w:val="NormalWeb"/>
        <w:rPr>
          <w:sz w:val="22"/>
          <w:szCs w:val="22"/>
        </w:rPr>
      </w:pPr>
    </w:p>
    <w:p w14:paraId="090B20A0" w14:textId="77777777" w:rsidR="00E80F00" w:rsidRPr="00AB62D3" w:rsidRDefault="00E80F00" w:rsidP="00E80F00">
      <w:pPr>
        <w:pStyle w:val="NormalWeb"/>
        <w:rPr>
          <w:sz w:val="22"/>
          <w:szCs w:val="22"/>
        </w:rPr>
      </w:pPr>
    </w:p>
    <w:p w14:paraId="0AEF6249" w14:textId="77777777" w:rsidR="00E80F00" w:rsidRPr="00AB62D3" w:rsidRDefault="00E80F00" w:rsidP="00E80F00">
      <w:pPr>
        <w:pStyle w:val="NormalWeb"/>
        <w:rPr>
          <w:sz w:val="22"/>
          <w:szCs w:val="22"/>
        </w:rPr>
      </w:pPr>
    </w:p>
    <w:tbl>
      <w:tblPr>
        <w:tblpPr w:leftFromText="180" w:rightFromText="180" w:vertAnchor="text" w:horzAnchor="margin" w:tblpXSpec="center" w:tblpY="158"/>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788"/>
        <w:gridCol w:w="810"/>
      </w:tblGrid>
      <w:tr w:rsidR="00AF016E" w:rsidRPr="00AB62D3" w14:paraId="7893A112" w14:textId="77777777" w:rsidTr="00AF016E">
        <w:trPr>
          <w:trHeight w:val="350"/>
        </w:trPr>
        <w:tc>
          <w:tcPr>
            <w:tcW w:w="4788" w:type="dxa"/>
            <w:vAlign w:val="center"/>
          </w:tcPr>
          <w:p w14:paraId="4572C581" w14:textId="77777777" w:rsidR="00AF016E" w:rsidRPr="00AB62D3" w:rsidRDefault="00AF016E" w:rsidP="00AF016E">
            <w:pPr>
              <w:tabs>
                <w:tab w:val="left" w:pos="690"/>
              </w:tabs>
              <w:jc w:val="center"/>
              <w:rPr>
                <w:b/>
              </w:rPr>
            </w:pPr>
            <w:r w:rsidRPr="00AB62D3">
              <w:rPr>
                <w:b/>
              </w:rPr>
              <w:t>ASK THE INSTRUCTOR TO SIGN OFF</w:t>
            </w:r>
          </w:p>
        </w:tc>
        <w:tc>
          <w:tcPr>
            <w:tcW w:w="810" w:type="dxa"/>
          </w:tcPr>
          <w:p w14:paraId="5F0FB4B0" w14:textId="77777777" w:rsidR="00AF016E" w:rsidRPr="00AB62D3" w:rsidRDefault="00AF016E" w:rsidP="00AF016E">
            <w:pPr>
              <w:tabs>
                <w:tab w:val="left" w:pos="690"/>
              </w:tabs>
              <w:rPr>
                <w:b/>
              </w:rPr>
            </w:pPr>
          </w:p>
        </w:tc>
      </w:tr>
    </w:tbl>
    <w:p w14:paraId="1669D89C" w14:textId="77777777" w:rsidR="00AF016E" w:rsidRPr="00AB62D3" w:rsidRDefault="00AF016E" w:rsidP="00AF016E">
      <w:pPr>
        <w:pStyle w:val="NormalWeb"/>
        <w:ind w:left="720"/>
        <w:rPr>
          <w:sz w:val="22"/>
          <w:szCs w:val="22"/>
        </w:rPr>
      </w:pPr>
    </w:p>
    <w:p w14:paraId="4E8D8F88" w14:textId="77777777" w:rsidR="00AF016E" w:rsidRPr="00AB62D3" w:rsidRDefault="00AF016E" w:rsidP="00AF016E">
      <w:pPr>
        <w:pStyle w:val="NormalWeb"/>
        <w:rPr>
          <w:sz w:val="22"/>
          <w:szCs w:val="22"/>
        </w:rPr>
      </w:pPr>
    </w:p>
    <w:p w14:paraId="56B24CC4" w14:textId="52972746" w:rsidR="00AF016E" w:rsidRPr="00AB62D3" w:rsidRDefault="00AF016E">
      <w:pPr>
        <w:spacing w:line="240" w:lineRule="auto"/>
        <w:rPr>
          <w:b/>
        </w:rPr>
      </w:pPr>
      <w:r w:rsidRPr="00AB62D3">
        <w:br w:type="page"/>
      </w:r>
    </w:p>
    <w:p w14:paraId="0BCA8C76" w14:textId="1F0D1F19" w:rsidR="00AF016E" w:rsidRPr="00AB62D3" w:rsidRDefault="009777A0" w:rsidP="00AF016E">
      <w:pPr>
        <w:pStyle w:val="HeadingStyle1"/>
        <w:numPr>
          <w:ilvl w:val="0"/>
          <w:numId w:val="8"/>
        </w:numPr>
        <w:rPr>
          <w:sz w:val="22"/>
        </w:rPr>
      </w:pPr>
      <w:r w:rsidRPr="00AB62D3">
        <w:rPr>
          <w:sz w:val="28"/>
        </w:rPr>
        <w:lastRenderedPageBreak/>
        <w:t>Dynamic Memory Allocation-Heap</w:t>
      </w:r>
      <w:r w:rsidR="00CE53EC" w:rsidRPr="00AB62D3">
        <w:rPr>
          <w:sz w:val="28"/>
        </w:rPr>
        <w:t xml:space="preserve"> </w:t>
      </w:r>
      <w:r w:rsidR="00AB62D3">
        <w:rPr>
          <w:sz w:val="28"/>
        </w:rPr>
        <w:t xml:space="preserve">        </w:t>
      </w:r>
      <w:r w:rsidR="00AB62D3" w:rsidRPr="00AB62D3">
        <w:rPr>
          <w:sz w:val="28"/>
        </w:rPr>
        <w:t xml:space="preserve">                      </w:t>
      </w:r>
      <w:r w:rsidR="00CE53EC" w:rsidRPr="00AB62D3">
        <w:rPr>
          <w:sz w:val="28"/>
        </w:rPr>
        <w:t xml:space="preserve">     ____/10</w:t>
      </w:r>
    </w:p>
    <w:p w14:paraId="1D503C3C" w14:textId="4068B32E" w:rsidR="00B46A69" w:rsidRPr="00AB62D3" w:rsidRDefault="00B46A69" w:rsidP="00B46A69">
      <w:pPr>
        <w:pStyle w:val="ListParagraph"/>
      </w:pPr>
    </w:p>
    <w:p w14:paraId="57451960" w14:textId="77777777" w:rsidR="009777A0" w:rsidRPr="00AB62D3" w:rsidRDefault="009777A0" w:rsidP="009777A0">
      <w:pPr>
        <w:numPr>
          <w:ilvl w:val="0"/>
          <w:numId w:val="18"/>
        </w:numPr>
        <w:spacing w:line="240" w:lineRule="auto"/>
      </w:pPr>
      <w:r w:rsidRPr="00AB62D3">
        <w:t xml:space="preserve">Read </w:t>
      </w:r>
      <w:proofErr w:type="spellStart"/>
      <w:r w:rsidRPr="00AB62D3">
        <w:rPr>
          <w:b/>
          <w:i/>
        </w:rPr>
        <w:t>malloc</w:t>
      </w:r>
      <w:proofErr w:type="spellEnd"/>
      <w:r w:rsidRPr="00AB62D3">
        <w:t xml:space="preserve"> and </w:t>
      </w:r>
      <w:r w:rsidRPr="00AB62D3">
        <w:rPr>
          <w:b/>
          <w:i/>
        </w:rPr>
        <w:t>free</w:t>
      </w:r>
      <w:r w:rsidRPr="00AB62D3">
        <w:t xml:space="preserve"> from Linux manual </w:t>
      </w:r>
      <w:r w:rsidRPr="00AB62D3">
        <w:rPr>
          <w:b/>
          <w:i/>
        </w:rPr>
        <w:t xml:space="preserve">man </w:t>
      </w:r>
      <w:proofErr w:type="spellStart"/>
      <w:proofErr w:type="gramStart"/>
      <w:r w:rsidRPr="00AB62D3">
        <w:rPr>
          <w:b/>
          <w:i/>
        </w:rPr>
        <w:t>malloc</w:t>
      </w:r>
      <w:proofErr w:type="spellEnd"/>
      <w:r w:rsidRPr="00AB62D3">
        <w:rPr>
          <w:b/>
          <w:i/>
        </w:rPr>
        <w:t xml:space="preserve">  </w:t>
      </w:r>
      <w:r w:rsidRPr="00AB62D3">
        <w:t>to</w:t>
      </w:r>
      <w:proofErr w:type="gramEnd"/>
      <w:r w:rsidRPr="00AB62D3">
        <w:t xml:space="preserve"> learn basics on how to allocate and free dynamic memory.  </w:t>
      </w:r>
    </w:p>
    <w:p w14:paraId="10EB6C51" w14:textId="593BF54C" w:rsidR="009777A0" w:rsidRPr="00AB62D3" w:rsidRDefault="009777A0" w:rsidP="009777A0">
      <w:pPr>
        <w:numPr>
          <w:ilvl w:val="0"/>
          <w:numId w:val="18"/>
        </w:numPr>
        <w:spacing w:line="240" w:lineRule="auto"/>
        <w:rPr>
          <w:rStyle w:val="InternetLink"/>
        </w:rPr>
      </w:pPr>
      <w:r w:rsidRPr="00AB62D3">
        <w:t xml:space="preserve">The following code </w:t>
      </w:r>
      <w:proofErr w:type="spellStart"/>
      <w:r w:rsidRPr="00AB62D3">
        <w:rPr>
          <w:b/>
          <w:i/>
        </w:rPr>
        <w:t>memory.c</w:t>
      </w:r>
      <w:proofErr w:type="spellEnd"/>
      <w:r w:rsidRPr="00AB62D3">
        <w:t xml:space="preserve"> allocates dynamically blocks of memory (known as </w:t>
      </w:r>
      <w:r w:rsidRPr="00AB62D3">
        <w:rPr>
          <w:b/>
        </w:rPr>
        <w:t>heap</w:t>
      </w:r>
      <w:r w:rsidRPr="00AB62D3">
        <w:t xml:space="preserve">) and fills up the </w:t>
      </w:r>
      <w:r w:rsidRPr="00AB62D3">
        <w:rPr>
          <w:b/>
        </w:rPr>
        <w:t>stack</w:t>
      </w:r>
      <w:r w:rsidRPr="00AB62D3">
        <w:t xml:space="preserve">. Download from D2L the program called </w:t>
      </w:r>
      <w:proofErr w:type="spellStart"/>
      <w:r w:rsidRPr="00AB62D3">
        <w:rPr>
          <w:b/>
          <w:i/>
        </w:rPr>
        <w:t>memory.c</w:t>
      </w:r>
      <w:proofErr w:type="spellEnd"/>
      <w:r w:rsidRPr="00AB62D3">
        <w:t xml:space="preserve"> </w:t>
      </w:r>
      <w:r w:rsidR="0061124C" w:rsidRPr="00AB62D3">
        <w:t>and analyze the code. I</w:t>
      </w:r>
      <w:r w:rsidRPr="00AB62D3">
        <w:t xml:space="preserve">dentify the lines that contain the </w:t>
      </w:r>
      <w:proofErr w:type="spellStart"/>
      <w:proofErr w:type="gramStart"/>
      <w:r w:rsidRPr="00AB62D3">
        <w:t>malloc</w:t>
      </w:r>
      <w:proofErr w:type="spellEnd"/>
      <w:r w:rsidRPr="00AB62D3">
        <w:t>(</w:t>
      </w:r>
      <w:proofErr w:type="gramEnd"/>
      <w:r w:rsidRPr="00AB62D3">
        <w:t xml:space="preserve"> ) function. How big are the memory blocks assign by this function? </w:t>
      </w:r>
    </w:p>
    <w:p w14:paraId="32A71D3E" w14:textId="77777777" w:rsidR="009777A0" w:rsidRPr="00AB62D3" w:rsidRDefault="009777A0" w:rsidP="009777A0">
      <w:pPr>
        <w:numPr>
          <w:ilvl w:val="0"/>
          <w:numId w:val="18"/>
        </w:numPr>
        <w:spacing w:line="240" w:lineRule="auto"/>
      </w:pPr>
      <w:r w:rsidRPr="00AB62D3">
        <w:t>Compile and execute the program with the following options and describe the results for:</w:t>
      </w:r>
    </w:p>
    <w:p w14:paraId="5019A7BE" w14:textId="77777777" w:rsidR="009777A0" w:rsidRPr="00AB62D3" w:rsidRDefault="009777A0" w:rsidP="009777A0">
      <w:pPr>
        <w:ind w:left="720"/>
      </w:pPr>
    </w:p>
    <w:p w14:paraId="03450429" w14:textId="77777777" w:rsidR="009777A0" w:rsidRPr="00AB62D3" w:rsidRDefault="009777A0" w:rsidP="009777A0">
      <w:pPr>
        <w:ind w:left="720"/>
      </w:pPr>
      <w:proofErr w:type="gramStart"/>
      <w:r w:rsidRPr="00AB62D3">
        <w:t>./</w:t>
      </w:r>
      <w:proofErr w:type="spellStart"/>
      <w:proofErr w:type="gramEnd"/>
      <w:r w:rsidRPr="00AB62D3">
        <w:t>a.out</w:t>
      </w:r>
      <w:proofErr w:type="spellEnd"/>
      <w:r w:rsidRPr="00AB62D3">
        <w:t xml:space="preserve">   --</w:t>
      </w:r>
      <w:proofErr w:type="spellStart"/>
      <w:r w:rsidRPr="00AB62D3">
        <w:t>malloc</w:t>
      </w:r>
      <w:proofErr w:type="spellEnd"/>
    </w:p>
    <w:p w14:paraId="09BD4E19" w14:textId="77777777" w:rsidR="009777A0" w:rsidRPr="00AB62D3" w:rsidRDefault="009777A0" w:rsidP="009777A0">
      <w:pPr>
        <w:ind w:left="720"/>
      </w:pPr>
    </w:p>
    <w:p w14:paraId="3E69C736" w14:textId="77777777" w:rsidR="009777A0" w:rsidRPr="00AB62D3" w:rsidRDefault="009777A0" w:rsidP="009777A0"/>
    <w:p w14:paraId="7B0C40F0" w14:textId="77777777" w:rsidR="009777A0" w:rsidRPr="00AB62D3" w:rsidRDefault="009777A0" w:rsidP="009777A0">
      <w:r w:rsidRPr="00AB62D3">
        <w:t xml:space="preserve">           </w:t>
      </w:r>
      <w:proofErr w:type="gramStart"/>
      <w:r w:rsidRPr="00AB62D3">
        <w:t>./</w:t>
      </w:r>
      <w:proofErr w:type="spellStart"/>
      <w:proofErr w:type="gramEnd"/>
      <w:r w:rsidRPr="00AB62D3">
        <w:t>a.out</w:t>
      </w:r>
      <w:proofErr w:type="spellEnd"/>
      <w:r w:rsidRPr="00AB62D3">
        <w:t xml:space="preserve">   --stack</w:t>
      </w:r>
    </w:p>
    <w:p w14:paraId="20244268" w14:textId="77777777" w:rsidR="009777A0" w:rsidRPr="00AB62D3" w:rsidRDefault="009777A0" w:rsidP="009777A0"/>
    <w:p w14:paraId="2A145624" w14:textId="77777777" w:rsidR="009777A0" w:rsidRPr="00AB62D3" w:rsidRDefault="009777A0" w:rsidP="009777A0"/>
    <w:p w14:paraId="6182C691" w14:textId="77777777" w:rsidR="009777A0" w:rsidRPr="00AB62D3" w:rsidRDefault="009777A0" w:rsidP="009777A0">
      <w:pPr>
        <w:numPr>
          <w:ilvl w:val="0"/>
          <w:numId w:val="18"/>
        </w:numPr>
        <w:spacing w:line="240" w:lineRule="auto"/>
      </w:pPr>
      <w:r w:rsidRPr="00AB62D3">
        <w:t xml:space="preserve">What is the purpose of </w:t>
      </w:r>
      <w:proofErr w:type="gramStart"/>
      <w:r w:rsidRPr="00AB62D3">
        <w:rPr>
          <w:b/>
          <w:i/>
        </w:rPr>
        <w:t>free(</w:t>
      </w:r>
      <w:proofErr w:type="gramEnd"/>
      <w:r w:rsidRPr="00AB62D3">
        <w:rPr>
          <w:b/>
          <w:i/>
        </w:rPr>
        <w:t xml:space="preserve"> )</w:t>
      </w:r>
      <w:r w:rsidRPr="00AB62D3">
        <w:t xml:space="preserve"> function?</w:t>
      </w:r>
    </w:p>
    <w:p w14:paraId="71088D87" w14:textId="77777777" w:rsidR="009777A0" w:rsidRPr="00AB62D3" w:rsidRDefault="009777A0" w:rsidP="009777A0">
      <w:pPr>
        <w:numPr>
          <w:ilvl w:val="0"/>
          <w:numId w:val="18"/>
        </w:numPr>
        <w:spacing w:line="240" w:lineRule="auto"/>
      </w:pPr>
      <w:r w:rsidRPr="00AB62D3">
        <w:t xml:space="preserve">In the </w:t>
      </w:r>
      <w:proofErr w:type="spellStart"/>
      <w:r w:rsidRPr="00AB62D3">
        <w:t>memory.c</w:t>
      </w:r>
      <w:proofErr w:type="spellEnd"/>
      <w:r w:rsidRPr="00AB62D3">
        <w:t xml:space="preserve"> code in line 68 add the following:   </w:t>
      </w:r>
    </w:p>
    <w:p w14:paraId="702A609D" w14:textId="77777777" w:rsidR="009777A0" w:rsidRPr="00AB62D3" w:rsidRDefault="009777A0" w:rsidP="009777A0">
      <w:pPr>
        <w:ind w:left="720"/>
      </w:pPr>
      <w:r w:rsidRPr="00AB62D3">
        <w:t xml:space="preserve">                  </w:t>
      </w:r>
      <w:proofErr w:type="gramStart"/>
      <w:r w:rsidRPr="00AB62D3">
        <w:rPr>
          <w:b/>
          <w:i/>
        </w:rPr>
        <w:t>free(</w:t>
      </w:r>
      <w:proofErr w:type="spellStart"/>
      <w:proofErr w:type="gramEnd"/>
      <w:r w:rsidRPr="00AB62D3">
        <w:rPr>
          <w:b/>
          <w:i/>
        </w:rPr>
        <w:t>pAllocated</w:t>
      </w:r>
      <w:proofErr w:type="spellEnd"/>
      <w:r w:rsidRPr="00AB62D3">
        <w:rPr>
          <w:b/>
          <w:i/>
        </w:rPr>
        <w:t>) ;</w:t>
      </w:r>
    </w:p>
    <w:p w14:paraId="24C94885" w14:textId="77777777" w:rsidR="009777A0" w:rsidRPr="00AB62D3" w:rsidRDefault="009777A0" w:rsidP="009777A0">
      <w:pPr>
        <w:numPr>
          <w:ilvl w:val="0"/>
          <w:numId w:val="18"/>
        </w:numPr>
        <w:spacing w:line="240" w:lineRule="auto"/>
      </w:pPr>
      <w:r w:rsidRPr="00AB62D3">
        <w:t>Compile the code and run it again with the --</w:t>
      </w:r>
      <w:proofErr w:type="spellStart"/>
      <w:r w:rsidRPr="00AB62D3">
        <w:t>malloc</w:t>
      </w:r>
      <w:proofErr w:type="spellEnd"/>
      <w:r w:rsidRPr="00AB62D3">
        <w:t xml:space="preserve"> option. Analyze the results. What is the effect of free(pointer) function</w:t>
      </w:r>
    </w:p>
    <w:p w14:paraId="58EFD5EE" w14:textId="77777777" w:rsidR="009777A0" w:rsidRPr="00AB62D3" w:rsidRDefault="009777A0" w:rsidP="009777A0">
      <w:pPr>
        <w:numPr>
          <w:ilvl w:val="0"/>
          <w:numId w:val="18"/>
        </w:numPr>
        <w:spacing w:line="240" w:lineRule="auto"/>
      </w:pPr>
      <w:r w:rsidRPr="00AB62D3">
        <w:t xml:space="preserve">Explain and demo the results to the instructor. </w:t>
      </w:r>
    </w:p>
    <w:p w14:paraId="03EEED79" w14:textId="77777777" w:rsidR="009777A0" w:rsidRPr="00AB62D3" w:rsidRDefault="009777A0" w:rsidP="009777A0"/>
    <w:tbl>
      <w:tblPr>
        <w:tblpPr w:leftFromText="180" w:rightFromText="180" w:vertAnchor="text" w:horzAnchor="margin" w:tblpXSpec="center" w:tblpY="385"/>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788"/>
      </w:tblGrid>
      <w:tr w:rsidR="009777A0" w:rsidRPr="00AB62D3" w14:paraId="551E856A" w14:textId="77777777" w:rsidTr="00C34D3E">
        <w:trPr>
          <w:trHeight w:val="350"/>
        </w:trPr>
        <w:tc>
          <w:tcPr>
            <w:tcW w:w="4788" w:type="dxa"/>
            <w:vAlign w:val="center"/>
          </w:tcPr>
          <w:p w14:paraId="0018DE8D" w14:textId="77777777" w:rsidR="009777A0" w:rsidRPr="00AB62D3" w:rsidRDefault="009777A0" w:rsidP="00C34D3E">
            <w:pPr>
              <w:tabs>
                <w:tab w:val="left" w:pos="690"/>
              </w:tabs>
              <w:jc w:val="center"/>
              <w:rPr>
                <w:b/>
              </w:rPr>
            </w:pPr>
            <w:r w:rsidRPr="00AB62D3">
              <w:rPr>
                <w:b/>
              </w:rPr>
              <w:t>ASK THE INSTRUCTOR TO SIGN OFF</w:t>
            </w:r>
          </w:p>
        </w:tc>
      </w:tr>
    </w:tbl>
    <w:p w14:paraId="0EF10436" w14:textId="77777777" w:rsidR="009777A0" w:rsidRPr="00AB62D3" w:rsidRDefault="009777A0" w:rsidP="009777A0"/>
    <w:p w14:paraId="4F3B3E6B" w14:textId="77777777" w:rsidR="009777A0" w:rsidRPr="00AB62D3" w:rsidRDefault="009777A0" w:rsidP="009777A0"/>
    <w:p w14:paraId="2ED66E8E" w14:textId="77777777" w:rsidR="009777A0" w:rsidRPr="00AB62D3" w:rsidRDefault="009777A0" w:rsidP="009777A0"/>
    <w:p w14:paraId="2A238272" w14:textId="77777777" w:rsidR="00B46A69" w:rsidRPr="00AB62D3" w:rsidRDefault="00B46A69" w:rsidP="00B46A69">
      <w:pPr>
        <w:pStyle w:val="ListParagraph"/>
        <w:autoSpaceDE w:val="0"/>
        <w:autoSpaceDN w:val="0"/>
        <w:adjustRightInd w:val="0"/>
        <w:rPr>
          <w:b/>
        </w:rPr>
      </w:pPr>
    </w:p>
    <w:p w14:paraId="7A544CB2" w14:textId="77777777" w:rsidR="00B46A69" w:rsidRPr="00AB62D3" w:rsidRDefault="00B46A69" w:rsidP="00B46A69">
      <w:pPr>
        <w:pStyle w:val="ListParagraph"/>
      </w:pPr>
    </w:p>
    <w:p w14:paraId="4D7B7A95" w14:textId="77777777" w:rsidR="00995544" w:rsidRPr="00AB62D3" w:rsidRDefault="00995544" w:rsidP="00B46A69">
      <w:pPr>
        <w:pStyle w:val="ListParagraph"/>
      </w:pPr>
    </w:p>
    <w:p w14:paraId="151A82BE" w14:textId="77777777" w:rsidR="00995544" w:rsidRPr="00AB62D3" w:rsidRDefault="00995544" w:rsidP="00B46A69">
      <w:pPr>
        <w:pStyle w:val="ListParagraph"/>
      </w:pPr>
    </w:p>
    <w:p w14:paraId="351679FB" w14:textId="77777777" w:rsidR="00995544" w:rsidRPr="00AB62D3" w:rsidRDefault="00995544" w:rsidP="00B46A69">
      <w:pPr>
        <w:pStyle w:val="ListParagraph"/>
      </w:pPr>
    </w:p>
    <w:p w14:paraId="3A526C8C" w14:textId="77777777" w:rsidR="00995544" w:rsidRPr="00AB62D3" w:rsidRDefault="00995544" w:rsidP="00B46A69">
      <w:pPr>
        <w:pStyle w:val="ListParagraph"/>
      </w:pPr>
    </w:p>
    <w:p w14:paraId="071B12F3" w14:textId="74473FF0" w:rsidR="00AB62D3" w:rsidRDefault="00AB62D3">
      <w:pPr>
        <w:spacing w:line="240" w:lineRule="auto"/>
      </w:pPr>
      <w:r>
        <w:br w:type="page"/>
      </w:r>
    </w:p>
    <w:p w14:paraId="6C6CD3A5" w14:textId="77777777" w:rsidR="00995544" w:rsidRPr="00AB62D3" w:rsidRDefault="00995544" w:rsidP="00B46A69">
      <w:pPr>
        <w:pStyle w:val="ListParagraph"/>
        <w:rPr>
          <w:sz w:val="28"/>
        </w:rPr>
      </w:pPr>
    </w:p>
    <w:p w14:paraId="46363923" w14:textId="0F3DD9B4" w:rsidR="00995544" w:rsidRPr="00AB62D3" w:rsidRDefault="00995544" w:rsidP="00995544">
      <w:pPr>
        <w:autoSpaceDE w:val="0"/>
        <w:autoSpaceDN w:val="0"/>
        <w:adjustRightInd w:val="0"/>
        <w:rPr>
          <w:sz w:val="28"/>
        </w:rPr>
      </w:pPr>
      <w:r w:rsidRPr="00AB62D3">
        <w:rPr>
          <w:b/>
          <w:sz w:val="28"/>
        </w:rPr>
        <w:t xml:space="preserve">4.0 </w:t>
      </w:r>
      <w:r w:rsidR="008471B4" w:rsidRPr="00AB62D3">
        <w:rPr>
          <w:b/>
          <w:sz w:val="28"/>
        </w:rPr>
        <w:t xml:space="preserve">Conversion Virtual to </w:t>
      </w:r>
      <w:r w:rsidRPr="00AB62D3">
        <w:rPr>
          <w:b/>
          <w:sz w:val="28"/>
        </w:rPr>
        <w:t xml:space="preserve">Physical Memory Addresses    </w:t>
      </w:r>
      <w:r w:rsidR="008471B4" w:rsidRPr="00AB62D3">
        <w:rPr>
          <w:b/>
          <w:sz w:val="28"/>
        </w:rPr>
        <w:t xml:space="preserve">      </w:t>
      </w:r>
      <w:r w:rsidRPr="00AB62D3">
        <w:rPr>
          <w:b/>
          <w:sz w:val="28"/>
        </w:rPr>
        <w:t>____/10</w:t>
      </w:r>
    </w:p>
    <w:p w14:paraId="293ACD2E" w14:textId="77777777" w:rsidR="00995544" w:rsidRPr="00AB62D3" w:rsidRDefault="00995544" w:rsidP="00995544"/>
    <w:p w14:paraId="4FDE32E7" w14:textId="61DD65E5" w:rsidR="00995544" w:rsidRPr="00AB62D3" w:rsidRDefault="00995544" w:rsidP="00995544">
      <w:r w:rsidRPr="00AB62D3">
        <w:t>Operating systems and hardware architectures use a technique called MMU (Memory Management Unit) that converts the virtual address into the physical address. The purpose of this activity is to identify virtual address and the respective physical address + offset of a process.</w:t>
      </w:r>
    </w:p>
    <w:p w14:paraId="1A53B5EA" w14:textId="77777777" w:rsidR="00995544" w:rsidRPr="00AB62D3" w:rsidRDefault="00995544" w:rsidP="00995544"/>
    <w:p w14:paraId="18769E5D" w14:textId="77777777" w:rsidR="00995544" w:rsidRPr="00AB62D3" w:rsidRDefault="00995544" w:rsidP="00995544">
      <w:r w:rsidRPr="00AB62D3">
        <w:t>The mapping of virtual memory to physical memory is also accessible in user space in /proc/PID/</w:t>
      </w:r>
      <w:proofErr w:type="spellStart"/>
      <w:r w:rsidRPr="00AB62D3">
        <w:t>pagemap</w:t>
      </w:r>
      <w:proofErr w:type="spellEnd"/>
      <w:r w:rsidRPr="00AB62D3">
        <w:t xml:space="preserve">. To understand the format of the </w:t>
      </w:r>
      <w:proofErr w:type="spellStart"/>
      <w:r w:rsidRPr="00AB62D3">
        <w:t>pagemap</w:t>
      </w:r>
      <w:proofErr w:type="spellEnd"/>
      <w:r w:rsidRPr="00AB62D3">
        <w:t xml:space="preserve"> file read the following web site:       </w:t>
      </w:r>
    </w:p>
    <w:p w14:paraId="19A60CC9" w14:textId="77777777" w:rsidR="00995544" w:rsidRPr="00AB62D3" w:rsidRDefault="00995544" w:rsidP="00995544">
      <w:pPr>
        <w:rPr>
          <w:rStyle w:val="InternetLink"/>
        </w:rPr>
      </w:pPr>
      <w:r w:rsidRPr="00AB62D3">
        <w:t xml:space="preserve">           </w:t>
      </w:r>
      <w:hyperlink r:id="rId10" w:history="1">
        <w:r w:rsidRPr="00AB62D3">
          <w:rPr>
            <w:rStyle w:val="Hyperlink"/>
          </w:rPr>
          <w:t>https://www.kernel.org/doc/Documentation/vm/pagemap.txt</w:t>
        </w:r>
      </w:hyperlink>
    </w:p>
    <w:p w14:paraId="04F2BA58" w14:textId="77777777" w:rsidR="00995544" w:rsidRPr="00AB62D3" w:rsidRDefault="00995544" w:rsidP="00995544"/>
    <w:p w14:paraId="6EE37B70" w14:textId="77777777" w:rsidR="00995544" w:rsidRPr="00AB62D3" w:rsidRDefault="00995544" w:rsidP="00995544">
      <w:r w:rsidRPr="00AB62D3">
        <w:t>The purpose of the following programs (</w:t>
      </w:r>
      <w:proofErr w:type="spellStart"/>
      <w:r w:rsidRPr="00AB62D3">
        <w:t>showadr.c</w:t>
      </w:r>
      <w:proofErr w:type="spellEnd"/>
      <w:r w:rsidRPr="00AB62D3">
        <w:t xml:space="preserve"> and </w:t>
      </w:r>
      <w:proofErr w:type="spellStart"/>
      <w:r w:rsidRPr="00AB62D3">
        <w:t>pagetables.c</w:t>
      </w:r>
      <w:proofErr w:type="spellEnd"/>
      <w:r w:rsidRPr="00AB62D3">
        <w:t xml:space="preserve">) is to find the </w:t>
      </w:r>
      <w:r w:rsidRPr="00AB62D3">
        <w:rPr>
          <w:b/>
        </w:rPr>
        <w:t>virtual address</w:t>
      </w:r>
      <w:r w:rsidRPr="00AB62D3">
        <w:t xml:space="preserve"> of the main( ) function and the stack for the </w:t>
      </w:r>
      <w:proofErr w:type="spellStart"/>
      <w:r w:rsidRPr="00AB62D3">
        <w:t>showadr</w:t>
      </w:r>
      <w:proofErr w:type="spellEnd"/>
      <w:r w:rsidRPr="00AB62D3">
        <w:t xml:space="preserve"> program (process) and use the </w:t>
      </w:r>
      <w:proofErr w:type="spellStart"/>
      <w:r w:rsidRPr="00AB62D3">
        <w:t>pagetable</w:t>
      </w:r>
      <w:proofErr w:type="spellEnd"/>
      <w:r w:rsidRPr="00AB62D3">
        <w:t xml:space="preserve"> program to find the </w:t>
      </w:r>
      <w:r w:rsidRPr="00AB62D3">
        <w:rPr>
          <w:b/>
        </w:rPr>
        <w:t>respective physical address and offset</w:t>
      </w:r>
      <w:r w:rsidRPr="00AB62D3">
        <w:t xml:space="preserve"> of these virtual addresses </w:t>
      </w:r>
    </w:p>
    <w:p w14:paraId="28035DBE" w14:textId="77777777" w:rsidR="00995544" w:rsidRPr="00AB62D3" w:rsidRDefault="00995544" w:rsidP="00995544"/>
    <w:p w14:paraId="243004C9" w14:textId="77777777" w:rsidR="00995544" w:rsidRPr="00AB62D3" w:rsidRDefault="00995544" w:rsidP="00995544">
      <w:pPr>
        <w:numPr>
          <w:ilvl w:val="0"/>
          <w:numId w:val="19"/>
        </w:numPr>
        <w:spacing w:line="240" w:lineRule="auto"/>
      </w:pPr>
      <w:r w:rsidRPr="00AB62D3">
        <w:t>Download the following C code from D2L:</w:t>
      </w:r>
    </w:p>
    <w:p w14:paraId="613466CA" w14:textId="77777777" w:rsidR="00995544" w:rsidRPr="00AB62D3" w:rsidRDefault="000269EA" w:rsidP="00995544">
      <w:pPr>
        <w:numPr>
          <w:ilvl w:val="1"/>
          <w:numId w:val="19"/>
        </w:numPr>
        <w:spacing w:line="240" w:lineRule="auto"/>
      </w:pPr>
      <w:hyperlink r:id="rId11">
        <w:proofErr w:type="spellStart"/>
        <w:r w:rsidR="00995544" w:rsidRPr="00AB62D3">
          <w:rPr>
            <w:rStyle w:val="InternetLink"/>
          </w:rPr>
          <w:t>showadr.c</w:t>
        </w:r>
        <w:proofErr w:type="spellEnd"/>
      </w:hyperlink>
      <w:r w:rsidR="00995544" w:rsidRPr="00AB62D3">
        <w:rPr>
          <w:rStyle w:val="InternetLink"/>
        </w:rPr>
        <w:t xml:space="preserve">   </w:t>
      </w:r>
      <w:r w:rsidR="00995544" w:rsidRPr="00AB62D3">
        <w:t>and</w:t>
      </w:r>
    </w:p>
    <w:p w14:paraId="32583012" w14:textId="77777777" w:rsidR="00995544" w:rsidRPr="00AB62D3" w:rsidRDefault="000269EA" w:rsidP="00995544">
      <w:pPr>
        <w:numPr>
          <w:ilvl w:val="1"/>
          <w:numId w:val="19"/>
        </w:numPr>
        <w:spacing w:line="240" w:lineRule="auto"/>
      </w:pPr>
      <w:hyperlink r:id="rId12">
        <w:proofErr w:type="spellStart"/>
        <w:r w:rsidR="00995544" w:rsidRPr="00AB62D3">
          <w:rPr>
            <w:rStyle w:val="InternetLink"/>
          </w:rPr>
          <w:t>pagetables.c</w:t>
        </w:r>
        <w:proofErr w:type="spellEnd"/>
      </w:hyperlink>
    </w:p>
    <w:p w14:paraId="7C38F076" w14:textId="77777777" w:rsidR="00995544" w:rsidRPr="00AB62D3" w:rsidRDefault="00995544" w:rsidP="00995544"/>
    <w:p w14:paraId="2F6DDB79" w14:textId="77777777" w:rsidR="00995544" w:rsidRPr="00AB62D3" w:rsidRDefault="00995544" w:rsidP="00995544">
      <w:pPr>
        <w:numPr>
          <w:ilvl w:val="0"/>
          <w:numId w:val="19"/>
        </w:numPr>
        <w:spacing w:line="240" w:lineRule="auto"/>
      </w:pPr>
      <w:r w:rsidRPr="00AB62D3">
        <w:t xml:space="preserve">Compile </w:t>
      </w:r>
      <w:proofErr w:type="spellStart"/>
      <w:r w:rsidRPr="00AB62D3">
        <w:t>showadr.c</w:t>
      </w:r>
      <w:proofErr w:type="spellEnd"/>
      <w:r w:rsidRPr="00AB62D3">
        <w:t xml:space="preserve"> as follows:  </w:t>
      </w:r>
      <w:proofErr w:type="spellStart"/>
      <w:r w:rsidRPr="00AB62D3">
        <w:rPr>
          <w:b/>
          <w:i/>
        </w:rPr>
        <w:t>gcc</w:t>
      </w:r>
      <w:proofErr w:type="spellEnd"/>
      <w:r w:rsidRPr="00AB62D3">
        <w:rPr>
          <w:b/>
          <w:i/>
        </w:rPr>
        <w:t xml:space="preserve">  –w  –o show  </w:t>
      </w:r>
      <w:proofErr w:type="spellStart"/>
      <w:r w:rsidRPr="00AB62D3">
        <w:rPr>
          <w:b/>
          <w:i/>
        </w:rPr>
        <w:t>showadr.c</w:t>
      </w:r>
      <w:proofErr w:type="spellEnd"/>
    </w:p>
    <w:p w14:paraId="24898D7F" w14:textId="77777777" w:rsidR="00995544" w:rsidRPr="00AB62D3" w:rsidRDefault="00995544" w:rsidP="00995544">
      <w:pPr>
        <w:numPr>
          <w:ilvl w:val="0"/>
          <w:numId w:val="19"/>
        </w:numPr>
        <w:spacing w:line="240" w:lineRule="auto"/>
      </w:pPr>
      <w:r w:rsidRPr="00AB62D3">
        <w:t xml:space="preserve">Run the program </w:t>
      </w:r>
      <w:r w:rsidRPr="00AB62D3">
        <w:rPr>
          <w:b/>
        </w:rPr>
        <w:t>./show</w:t>
      </w:r>
      <w:r w:rsidRPr="00AB62D3">
        <w:t xml:space="preserve"> and record the PID of this process: _______</w:t>
      </w:r>
    </w:p>
    <w:p w14:paraId="4C060120" w14:textId="77777777" w:rsidR="00995544" w:rsidRPr="00AB62D3" w:rsidRDefault="00995544" w:rsidP="00995544">
      <w:pPr>
        <w:ind w:left="720"/>
      </w:pPr>
    </w:p>
    <w:p w14:paraId="1D66071D" w14:textId="77777777" w:rsidR="00995544" w:rsidRPr="00AB62D3" w:rsidRDefault="00995544" w:rsidP="00995544">
      <w:pPr>
        <w:numPr>
          <w:ilvl w:val="0"/>
          <w:numId w:val="19"/>
        </w:numPr>
        <w:spacing w:line="240" w:lineRule="auto"/>
      </w:pPr>
      <w:r w:rsidRPr="00AB62D3">
        <w:t xml:space="preserve"> Record the base </w:t>
      </w:r>
      <w:r w:rsidRPr="00AB62D3">
        <w:rPr>
          <w:b/>
        </w:rPr>
        <w:t>virtual addresses</w:t>
      </w:r>
      <w:r w:rsidRPr="00AB62D3">
        <w:t xml:space="preserve"> of: </w:t>
      </w:r>
    </w:p>
    <w:p w14:paraId="6E2B98E2" w14:textId="77777777" w:rsidR="00995544" w:rsidRPr="00AB62D3" w:rsidRDefault="00995544" w:rsidP="00995544">
      <w:pPr>
        <w:pStyle w:val="ListParagraph"/>
      </w:pPr>
    </w:p>
    <w:p w14:paraId="1994FC88" w14:textId="77777777" w:rsidR="00995544" w:rsidRPr="00AB62D3" w:rsidRDefault="00995544" w:rsidP="00995544">
      <w:pPr>
        <w:numPr>
          <w:ilvl w:val="1"/>
          <w:numId w:val="19"/>
        </w:numPr>
        <w:spacing w:line="240" w:lineRule="auto"/>
      </w:pPr>
      <w:r w:rsidRPr="00AB62D3">
        <w:t xml:space="preserve"> main( ) function:</w:t>
      </w:r>
    </w:p>
    <w:p w14:paraId="03A8AC93" w14:textId="77777777" w:rsidR="00995544" w:rsidRPr="00AB62D3" w:rsidRDefault="00995544" w:rsidP="00995544">
      <w:pPr>
        <w:numPr>
          <w:ilvl w:val="1"/>
          <w:numId w:val="19"/>
        </w:numPr>
        <w:spacing w:line="240" w:lineRule="auto"/>
      </w:pPr>
      <w:r w:rsidRPr="00AB62D3">
        <w:t xml:space="preserve"> stack:</w:t>
      </w:r>
    </w:p>
    <w:p w14:paraId="59883F43" w14:textId="77777777" w:rsidR="00995544" w:rsidRPr="00AB62D3" w:rsidRDefault="00995544" w:rsidP="00995544">
      <w:r w:rsidRPr="00AB62D3">
        <w:t xml:space="preserve">      NOTE: The last three digits of the virtual address is the offset. Identify </w:t>
      </w:r>
    </w:p>
    <w:p w14:paraId="5AEFCFB8" w14:textId="77777777" w:rsidR="00995544" w:rsidRPr="00AB62D3" w:rsidRDefault="00995544" w:rsidP="00995544">
      <w:r w:rsidRPr="00AB62D3">
        <w:t xml:space="preserve">                    </w:t>
      </w:r>
      <w:proofErr w:type="gramStart"/>
      <w:r w:rsidRPr="00AB62D3">
        <w:t>and</w:t>
      </w:r>
      <w:proofErr w:type="gramEnd"/>
      <w:r w:rsidRPr="00AB62D3">
        <w:t xml:space="preserve"> underline the offset of each address</w:t>
      </w:r>
    </w:p>
    <w:p w14:paraId="3D00B2A4" w14:textId="77777777" w:rsidR="00995544" w:rsidRPr="00AB62D3" w:rsidRDefault="00995544" w:rsidP="00995544"/>
    <w:p w14:paraId="5ED20D86" w14:textId="77777777" w:rsidR="00995544" w:rsidRPr="00AB62D3" w:rsidRDefault="00995544" w:rsidP="00995544">
      <w:pPr>
        <w:numPr>
          <w:ilvl w:val="0"/>
          <w:numId w:val="19"/>
        </w:numPr>
        <w:spacing w:line="240" w:lineRule="auto"/>
      </w:pPr>
      <w:r w:rsidRPr="00AB62D3">
        <w:t>Do NOT exit show program. Keep it running</w:t>
      </w:r>
    </w:p>
    <w:p w14:paraId="059AF7FC" w14:textId="77777777" w:rsidR="00446453" w:rsidRPr="00AB62D3" w:rsidRDefault="00446453" w:rsidP="00446453">
      <w:pPr>
        <w:spacing w:line="240" w:lineRule="auto"/>
        <w:ind w:left="720"/>
      </w:pPr>
    </w:p>
    <w:p w14:paraId="3B5DC69D" w14:textId="77777777" w:rsidR="00995544" w:rsidRPr="00AB62D3" w:rsidRDefault="00995544" w:rsidP="00995544">
      <w:pPr>
        <w:numPr>
          <w:ilvl w:val="0"/>
          <w:numId w:val="19"/>
        </w:numPr>
        <w:spacing w:line="240" w:lineRule="auto"/>
      </w:pPr>
      <w:r w:rsidRPr="00AB62D3">
        <w:t xml:space="preserve">Open a second terminal and compile </w:t>
      </w:r>
      <w:proofErr w:type="spellStart"/>
      <w:r w:rsidRPr="00AB62D3">
        <w:t>pagetables.c</w:t>
      </w:r>
      <w:proofErr w:type="spellEnd"/>
      <w:r w:rsidRPr="00AB62D3">
        <w:t xml:space="preserve"> program as follows:</w:t>
      </w:r>
    </w:p>
    <w:p w14:paraId="17995552" w14:textId="77777777" w:rsidR="00995544" w:rsidRPr="00AB62D3" w:rsidRDefault="00995544" w:rsidP="00995544">
      <w:pPr>
        <w:ind w:left="720"/>
        <w:rPr>
          <w:b/>
          <w:i/>
          <w:lang w:val="en-CA" w:eastAsia="en-CA"/>
        </w:rPr>
      </w:pPr>
      <w:proofErr w:type="spellStart"/>
      <w:proofErr w:type="gramStart"/>
      <w:r w:rsidRPr="00AB62D3">
        <w:rPr>
          <w:b/>
          <w:i/>
          <w:lang w:val="en-CA" w:eastAsia="en-CA"/>
        </w:rPr>
        <w:t>gcc</w:t>
      </w:r>
      <w:proofErr w:type="spellEnd"/>
      <w:r w:rsidRPr="00AB62D3">
        <w:rPr>
          <w:b/>
          <w:i/>
          <w:lang w:val="en-CA" w:eastAsia="en-CA"/>
        </w:rPr>
        <w:t xml:space="preserve">  -</w:t>
      </w:r>
      <w:proofErr w:type="gramEnd"/>
      <w:r w:rsidRPr="00AB62D3">
        <w:rPr>
          <w:b/>
          <w:i/>
          <w:lang w:val="en-CA" w:eastAsia="en-CA"/>
        </w:rPr>
        <w:t>w -g  `</w:t>
      </w:r>
      <w:proofErr w:type="spellStart"/>
      <w:r w:rsidRPr="00AB62D3">
        <w:rPr>
          <w:b/>
          <w:i/>
          <w:lang w:val="en-CA" w:eastAsia="en-CA"/>
        </w:rPr>
        <w:t>getconf</w:t>
      </w:r>
      <w:proofErr w:type="spellEnd"/>
      <w:r w:rsidRPr="00AB62D3">
        <w:rPr>
          <w:b/>
          <w:i/>
          <w:lang w:val="en-CA" w:eastAsia="en-CA"/>
        </w:rPr>
        <w:t xml:space="preserve"> LFS_CFLAGS`  -o </w:t>
      </w:r>
      <w:proofErr w:type="spellStart"/>
      <w:r w:rsidRPr="00AB62D3">
        <w:rPr>
          <w:b/>
          <w:i/>
          <w:lang w:val="en-CA" w:eastAsia="en-CA"/>
        </w:rPr>
        <w:t>pagetables</w:t>
      </w:r>
      <w:proofErr w:type="spellEnd"/>
      <w:r w:rsidRPr="00AB62D3">
        <w:rPr>
          <w:b/>
          <w:i/>
          <w:lang w:val="en-CA" w:eastAsia="en-CA"/>
        </w:rPr>
        <w:t xml:space="preserve">  </w:t>
      </w:r>
      <w:proofErr w:type="spellStart"/>
      <w:r w:rsidRPr="00AB62D3">
        <w:rPr>
          <w:b/>
          <w:i/>
          <w:lang w:val="en-CA" w:eastAsia="en-CA"/>
        </w:rPr>
        <w:t>pagetables.c</w:t>
      </w:r>
      <w:proofErr w:type="spellEnd"/>
    </w:p>
    <w:p w14:paraId="26004BB7" w14:textId="77777777" w:rsidR="00AB62D3" w:rsidRDefault="00AB62D3" w:rsidP="00995544"/>
    <w:p w14:paraId="706AEDEC" w14:textId="77777777" w:rsidR="00995544" w:rsidRDefault="00995544" w:rsidP="00995544">
      <w:r w:rsidRPr="00AB62D3">
        <w:t xml:space="preserve">Now run </w:t>
      </w:r>
      <w:proofErr w:type="spellStart"/>
      <w:r w:rsidRPr="00AB62D3">
        <w:t>pagetable</w:t>
      </w:r>
      <w:proofErr w:type="spellEnd"/>
      <w:r w:rsidRPr="00AB62D3">
        <w:t xml:space="preserve"> program to find the respective physical memory address of the current running </w:t>
      </w:r>
      <w:r w:rsidRPr="00AB62D3">
        <w:rPr>
          <w:b/>
          <w:i/>
        </w:rPr>
        <w:t>show</w:t>
      </w:r>
      <w:r w:rsidRPr="00AB62D3">
        <w:t xml:space="preserve"> program</w:t>
      </w:r>
    </w:p>
    <w:p w14:paraId="74657F2C" w14:textId="77777777" w:rsidR="00AB62D3" w:rsidRDefault="00AB62D3" w:rsidP="00995544"/>
    <w:p w14:paraId="74CCB710" w14:textId="77777777" w:rsidR="00AB62D3" w:rsidRDefault="00AB62D3" w:rsidP="00995544"/>
    <w:p w14:paraId="6C97D938" w14:textId="77777777" w:rsidR="00AB62D3" w:rsidRDefault="00AB62D3" w:rsidP="00995544"/>
    <w:p w14:paraId="187535A7" w14:textId="77777777" w:rsidR="00AB62D3" w:rsidRPr="00AB62D3" w:rsidRDefault="00AB62D3" w:rsidP="00995544"/>
    <w:p w14:paraId="51366D58" w14:textId="77777777" w:rsidR="00995544" w:rsidRPr="00AB62D3" w:rsidRDefault="00995544" w:rsidP="00995544"/>
    <w:p w14:paraId="300DB77D" w14:textId="77777777" w:rsidR="00995544" w:rsidRPr="00AB62D3" w:rsidRDefault="00995544" w:rsidP="00995544">
      <w:pPr>
        <w:numPr>
          <w:ilvl w:val="0"/>
          <w:numId w:val="19"/>
        </w:numPr>
        <w:spacing w:line="240" w:lineRule="auto"/>
      </w:pPr>
      <w:r w:rsidRPr="00AB62D3">
        <w:lastRenderedPageBreak/>
        <w:t xml:space="preserve">Run </w:t>
      </w:r>
      <w:proofErr w:type="spellStart"/>
      <w:r w:rsidRPr="00AB62D3">
        <w:t>pagetables</w:t>
      </w:r>
      <w:proofErr w:type="spellEnd"/>
      <w:r w:rsidRPr="00AB62D3">
        <w:t xml:space="preserve"> program as follows:</w:t>
      </w:r>
    </w:p>
    <w:p w14:paraId="19450D2E" w14:textId="77777777" w:rsidR="00995544" w:rsidRPr="00AB62D3" w:rsidRDefault="00995544" w:rsidP="00995544">
      <w:pPr>
        <w:ind w:left="720"/>
      </w:pPr>
      <w:proofErr w:type="gramStart"/>
      <w:r w:rsidRPr="00AB62D3">
        <w:rPr>
          <w:b/>
          <w:i/>
        </w:rPr>
        <w:t>./</w:t>
      </w:r>
      <w:proofErr w:type="spellStart"/>
      <w:proofErr w:type="gramEnd"/>
      <w:r w:rsidRPr="00AB62D3">
        <w:rPr>
          <w:b/>
          <w:i/>
        </w:rPr>
        <w:t>pagetables</w:t>
      </w:r>
      <w:proofErr w:type="spellEnd"/>
      <w:r w:rsidRPr="00AB62D3">
        <w:rPr>
          <w:b/>
          <w:i/>
        </w:rPr>
        <w:t xml:space="preserve">    PID</w:t>
      </w:r>
      <w:r w:rsidRPr="00AB62D3">
        <w:t xml:space="preserve">  (replace PID with the PID of the running show program. PID recorded above)</w:t>
      </w:r>
    </w:p>
    <w:p w14:paraId="09175E3A" w14:textId="77777777" w:rsidR="00995544" w:rsidRPr="00AB62D3" w:rsidRDefault="00995544" w:rsidP="00995544">
      <w:pPr>
        <w:ind w:left="720"/>
      </w:pPr>
    </w:p>
    <w:p w14:paraId="6086999B" w14:textId="77777777" w:rsidR="00995544" w:rsidRPr="00AB62D3" w:rsidRDefault="00995544" w:rsidP="00995544">
      <w:pPr>
        <w:numPr>
          <w:ilvl w:val="0"/>
          <w:numId w:val="19"/>
        </w:numPr>
        <w:spacing w:line="240" w:lineRule="auto"/>
      </w:pPr>
      <w:r w:rsidRPr="00AB62D3">
        <w:t>Analyze the results. Notice that the results of this program are extracted from the /proc/</w:t>
      </w:r>
      <w:proofErr w:type="spellStart"/>
      <w:r w:rsidRPr="00AB62D3">
        <w:t>pid</w:t>
      </w:r>
      <w:proofErr w:type="spellEnd"/>
      <w:r w:rsidRPr="00AB62D3">
        <w:t>/maps file</w:t>
      </w:r>
    </w:p>
    <w:p w14:paraId="26BFB48A" w14:textId="77777777" w:rsidR="00995544" w:rsidRPr="00AB62D3" w:rsidRDefault="00995544" w:rsidP="00995544">
      <w:pPr>
        <w:ind w:left="720"/>
      </w:pPr>
    </w:p>
    <w:p w14:paraId="237DD4D2" w14:textId="77777777" w:rsidR="00995544" w:rsidRPr="00AB62D3" w:rsidRDefault="00995544" w:rsidP="00995544">
      <w:pPr>
        <w:ind w:left="720"/>
      </w:pPr>
      <w:proofErr w:type="spellStart"/>
      <w:proofErr w:type="gramStart"/>
      <w:r w:rsidRPr="00AB62D3">
        <w:t>Virt</w:t>
      </w:r>
      <w:proofErr w:type="spellEnd"/>
      <w:r w:rsidRPr="00AB62D3">
        <w:t xml:space="preserve">  -</w:t>
      </w:r>
      <w:proofErr w:type="gramEnd"/>
      <w:r w:rsidRPr="00AB62D3">
        <w:t xml:space="preserve">  Represents Virtual page address </w:t>
      </w:r>
    </w:p>
    <w:p w14:paraId="2D5A4918" w14:textId="77777777" w:rsidR="00995544" w:rsidRPr="00AB62D3" w:rsidRDefault="00995544" w:rsidP="00995544">
      <w:pPr>
        <w:ind w:left="720"/>
      </w:pPr>
      <w:r w:rsidRPr="00AB62D3">
        <w:t>Present – Represents the Base Physical page address</w:t>
      </w:r>
    </w:p>
    <w:p w14:paraId="7BB2D829" w14:textId="77777777" w:rsidR="00995544" w:rsidRPr="00AB62D3" w:rsidRDefault="00995544" w:rsidP="00995544">
      <w:pPr>
        <w:ind w:left="720"/>
      </w:pPr>
      <w:r w:rsidRPr="00AB62D3">
        <w:t xml:space="preserve">Phys – Represents the Base Physical address +offset (last three values) </w:t>
      </w:r>
    </w:p>
    <w:p w14:paraId="171B90D0" w14:textId="77777777" w:rsidR="00995544" w:rsidRPr="00AB62D3" w:rsidRDefault="00995544" w:rsidP="00995544">
      <w:pPr>
        <w:ind w:left="720"/>
      </w:pPr>
    </w:p>
    <w:p w14:paraId="178F2F0B" w14:textId="77777777" w:rsidR="00995544" w:rsidRPr="00AB62D3" w:rsidRDefault="00995544" w:rsidP="00995544">
      <w:pPr>
        <w:numPr>
          <w:ilvl w:val="0"/>
          <w:numId w:val="19"/>
        </w:numPr>
        <w:spacing w:line="240" w:lineRule="auto"/>
        <w:rPr>
          <w:b/>
        </w:rPr>
      </w:pPr>
      <w:r w:rsidRPr="00AB62D3">
        <w:t xml:space="preserve">Find the respective physical address of the virtual address of </w:t>
      </w:r>
      <w:proofErr w:type="gramStart"/>
      <w:r w:rsidRPr="00AB62D3">
        <w:t>main(</w:t>
      </w:r>
      <w:proofErr w:type="gramEnd"/>
      <w:r w:rsidRPr="00AB62D3">
        <w:t xml:space="preserve"> ) function (address recorded above). Write down the physical memory location where main( ) function is located: </w:t>
      </w:r>
    </w:p>
    <w:p w14:paraId="6B0C644D" w14:textId="77777777" w:rsidR="00995544" w:rsidRPr="00AB62D3" w:rsidRDefault="00995544" w:rsidP="00995544"/>
    <w:p w14:paraId="5570DDB9" w14:textId="77777777" w:rsidR="00995544" w:rsidRPr="00AB62D3" w:rsidRDefault="00995544" w:rsidP="00995544"/>
    <w:p w14:paraId="65F6F6DE" w14:textId="77777777" w:rsidR="00995544" w:rsidRPr="00AB62D3" w:rsidRDefault="00995544" w:rsidP="00995544">
      <w:pPr>
        <w:numPr>
          <w:ilvl w:val="0"/>
          <w:numId w:val="19"/>
        </w:numPr>
        <w:spacing w:line="240" w:lineRule="auto"/>
        <w:rPr>
          <w:b/>
        </w:rPr>
      </w:pPr>
      <w:r w:rsidRPr="00AB62D3">
        <w:t xml:space="preserve"> Find the respective physical address of the virtual address of the stack (address recorded above). Write down the physical memory location where the stack is located: </w:t>
      </w:r>
    </w:p>
    <w:p w14:paraId="4E699BBB" w14:textId="77777777" w:rsidR="00995544" w:rsidRPr="00AB62D3" w:rsidRDefault="00995544" w:rsidP="00995544">
      <w:pPr>
        <w:ind w:left="720"/>
      </w:pPr>
    </w:p>
    <w:p w14:paraId="44884327" w14:textId="77777777" w:rsidR="00995544" w:rsidRPr="00AB62D3" w:rsidRDefault="00995544" w:rsidP="00995544">
      <w:pPr>
        <w:ind w:left="720"/>
        <w:rPr>
          <w:b/>
        </w:rPr>
      </w:pPr>
    </w:p>
    <w:p w14:paraId="3A85106D" w14:textId="77777777" w:rsidR="00995544" w:rsidRPr="00AB62D3" w:rsidRDefault="00995544" w:rsidP="00995544">
      <w:pPr>
        <w:numPr>
          <w:ilvl w:val="0"/>
          <w:numId w:val="19"/>
        </w:numPr>
        <w:spacing w:line="240" w:lineRule="auto"/>
      </w:pPr>
      <w:r w:rsidRPr="00AB62D3">
        <w:t xml:space="preserve"> Demo and explain the results to the instructor. </w:t>
      </w:r>
    </w:p>
    <w:p w14:paraId="1DD3F699" w14:textId="77777777" w:rsidR="00995544" w:rsidRPr="00AB62D3" w:rsidRDefault="00995544" w:rsidP="00995544">
      <w:pPr>
        <w:ind w:left="720"/>
      </w:pPr>
    </w:p>
    <w:p w14:paraId="34B2B0D2" w14:textId="77777777" w:rsidR="00995544" w:rsidRPr="00B46A69" w:rsidRDefault="00995544" w:rsidP="00B46A69">
      <w:pPr>
        <w:pStyle w:val="ListParagraph"/>
        <w:rPr>
          <w:sz w:val="28"/>
          <w:szCs w:val="28"/>
        </w:rPr>
      </w:pPr>
    </w:p>
    <w:p w14:paraId="140370F4" w14:textId="77777777" w:rsidR="00B46A69" w:rsidRPr="00B46A69" w:rsidRDefault="00B46A69" w:rsidP="00B46A69">
      <w:pPr>
        <w:pStyle w:val="ListParagraph"/>
        <w:rPr>
          <w:b/>
          <w:sz w:val="28"/>
          <w:szCs w:val="28"/>
        </w:rPr>
      </w:pPr>
    </w:p>
    <w:p w14:paraId="500B067C" w14:textId="77777777" w:rsidR="003B11C1" w:rsidRPr="003B11C1" w:rsidRDefault="003B11C1" w:rsidP="003B11C1">
      <w:pPr>
        <w:rPr>
          <w:iCs/>
        </w:rPr>
      </w:pPr>
    </w:p>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788"/>
        <w:gridCol w:w="810"/>
      </w:tblGrid>
      <w:tr w:rsidR="003B11C1" w:rsidRPr="003B11C1" w14:paraId="5A478669" w14:textId="77777777" w:rsidTr="003048E2">
        <w:trPr>
          <w:trHeight w:val="350"/>
          <w:jc w:val="center"/>
        </w:trPr>
        <w:tc>
          <w:tcPr>
            <w:tcW w:w="4788" w:type="dxa"/>
            <w:vAlign w:val="center"/>
          </w:tcPr>
          <w:p w14:paraId="5204AE7E" w14:textId="77777777" w:rsidR="003B11C1" w:rsidRPr="003B11C1" w:rsidRDefault="003B11C1" w:rsidP="003048E2">
            <w:pPr>
              <w:tabs>
                <w:tab w:val="left" w:pos="690"/>
              </w:tabs>
              <w:jc w:val="center"/>
              <w:rPr>
                <w:b/>
              </w:rPr>
            </w:pPr>
            <w:r w:rsidRPr="003B11C1">
              <w:rPr>
                <w:b/>
              </w:rPr>
              <w:t>ASK THE INSTRUCTOR TO SIGN OFF</w:t>
            </w:r>
          </w:p>
        </w:tc>
        <w:tc>
          <w:tcPr>
            <w:tcW w:w="810" w:type="dxa"/>
          </w:tcPr>
          <w:p w14:paraId="18A703BF" w14:textId="77777777" w:rsidR="003B11C1" w:rsidRPr="003B11C1" w:rsidRDefault="003B11C1" w:rsidP="003048E2">
            <w:pPr>
              <w:tabs>
                <w:tab w:val="left" w:pos="690"/>
              </w:tabs>
              <w:rPr>
                <w:b/>
              </w:rPr>
            </w:pPr>
          </w:p>
        </w:tc>
      </w:tr>
    </w:tbl>
    <w:p w14:paraId="04FC43B0" w14:textId="77777777" w:rsidR="003B11C1" w:rsidRDefault="003B11C1" w:rsidP="003B11C1">
      <w:pPr>
        <w:rPr>
          <w:rFonts w:ascii="Calibri" w:hAnsi="Calibri"/>
          <w:b/>
          <w:iCs/>
          <w:sz w:val="28"/>
          <w:szCs w:val="28"/>
        </w:rPr>
      </w:pPr>
    </w:p>
    <w:p w14:paraId="5D14CEB2" w14:textId="5D2014A9" w:rsidR="00512D26" w:rsidRDefault="00512D26" w:rsidP="00E026F5"/>
    <w:p w14:paraId="024A57C9" w14:textId="77777777" w:rsidR="00512D26" w:rsidRDefault="00512D26" w:rsidP="00E026F5">
      <w:pPr>
        <w:sectPr w:rsidR="00512D26" w:rsidSect="00512D26">
          <w:headerReference w:type="default" r:id="rId13"/>
          <w:footerReference w:type="default" r:id="rId14"/>
          <w:headerReference w:type="first" r:id="rId15"/>
          <w:footerReference w:type="first" r:id="rId16"/>
          <w:pgSz w:w="12240" w:h="15840" w:code="1"/>
          <w:pgMar w:top="1872" w:right="1440" w:bottom="1152" w:left="1440" w:header="720" w:footer="720" w:gutter="0"/>
          <w:cols w:space="720"/>
          <w:titlePg/>
          <w:docGrid w:linePitch="360"/>
        </w:sectPr>
      </w:pPr>
    </w:p>
    <w:p w14:paraId="4D177E7F" w14:textId="23AEDED9" w:rsidR="00433B33" w:rsidRPr="001B0A05" w:rsidRDefault="00433B33" w:rsidP="00017FD6"/>
    <w:sectPr w:rsidR="00433B33" w:rsidRPr="001B0A05" w:rsidSect="00512D26">
      <w:headerReference w:type="first" r:id="rId17"/>
      <w:footerReference w:type="first" r:id="rId18"/>
      <w:pgSz w:w="12240" w:h="15840" w:code="1"/>
      <w:pgMar w:top="1872" w:right="1440" w:bottom="1152"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22C502" w14:textId="77777777" w:rsidR="000269EA" w:rsidRDefault="000269EA" w:rsidP="007F2B57">
      <w:r>
        <w:separator/>
      </w:r>
    </w:p>
    <w:p w14:paraId="12EC952D" w14:textId="77777777" w:rsidR="000269EA" w:rsidRDefault="000269EA" w:rsidP="007F2B57"/>
    <w:p w14:paraId="1923A2B6" w14:textId="77777777" w:rsidR="000269EA" w:rsidRDefault="000269EA" w:rsidP="007F2B57"/>
  </w:endnote>
  <w:endnote w:type="continuationSeparator" w:id="0">
    <w:p w14:paraId="52E54C5D" w14:textId="77777777" w:rsidR="000269EA" w:rsidRDefault="000269EA" w:rsidP="007F2B57">
      <w:r>
        <w:continuationSeparator/>
      </w:r>
    </w:p>
    <w:p w14:paraId="41AF5CB5" w14:textId="77777777" w:rsidR="000269EA" w:rsidRDefault="000269EA" w:rsidP="007F2B57"/>
    <w:p w14:paraId="7F846C2F" w14:textId="77777777" w:rsidR="000269EA" w:rsidRDefault="000269EA" w:rsidP="007F2B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tillium">
    <w:panose1 w:val="00000500000000000000"/>
    <w:charset w:val="00"/>
    <w:family w:val="modern"/>
    <w:notTrueType/>
    <w:pitch w:val="variable"/>
    <w:sig w:usb0="00000007" w:usb1="00000001" w:usb2="00000000" w:usb3="00000000" w:csb0="00000093" w:csb1="00000000"/>
  </w:font>
  <w:font w:name="Titillium Bd">
    <w:panose1 w:val="00000000000000000000"/>
    <w:charset w:val="00"/>
    <w:family w:val="modern"/>
    <w:notTrueType/>
    <w:pitch w:val="variable"/>
    <w:sig w:usb0="00000007" w:usb1="00000001" w:usb2="00000000" w:usb3="00000000" w:csb0="00000093"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005EB8"/>
        <w:insideH w:val="single" w:sz="18" w:space="0" w:color="005EB8"/>
        <w:insideV w:val="single" w:sz="18" w:space="0" w:color="005EB8"/>
      </w:tblBorders>
      <w:tblLook w:val="04A0" w:firstRow="1" w:lastRow="0" w:firstColumn="1" w:lastColumn="0" w:noHBand="0" w:noVBand="1"/>
    </w:tblPr>
    <w:tblGrid>
      <w:gridCol w:w="970"/>
      <w:gridCol w:w="8390"/>
    </w:tblGrid>
    <w:tr w:rsidR="00900BDB" w:rsidRPr="00A70299" w14:paraId="1C15721F" w14:textId="77777777" w:rsidTr="00F76802">
      <w:tc>
        <w:tcPr>
          <w:tcW w:w="918" w:type="dxa"/>
        </w:tcPr>
        <w:p w14:paraId="722DA5C6" w14:textId="77777777" w:rsidR="00900BDB" w:rsidRPr="001E692B" w:rsidRDefault="00900BDB" w:rsidP="00900BDB">
          <w:pPr>
            <w:pStyle w:val="PageNo"/>
          </w:pPr>
          <w:r w:rsidRPr="001E692B">
            <w:fldChar w:fldCharType="begin"/>
          </w:r>
          <w:r w:rsidRPr="001E692B">
            <w:instrText xml:space="preserve"> PAGE   \* MERGEFORMAT </w:instrText>
          </w:r>
          <w:r w:rsidRPr="001E692B">
            <w:fldChar w:fldCharType="separate"/>
          </w:r>
          <w:r w:rsidR="00B14D31">
            <w:rPr>
              <w:noProof/>
            </w:rPr>
            <w:t>11</w:t>
          </w:r>
          <w:r w:rsidRPr="001E692B">
            <w:fldChar w:fldCharType="end"/>
          </w:r>
        </w:p>
      </w:tc>
      <w:tc>
        <w:tcPr>
          <w:tcW w:w="7938" w:type="dxa"/>
        </w:tcPr>
        <w:p w14:paraId="4034A279" w14:textId="77777777" w:rsidR="0078734A" w:rsidRPr="00A70299" w:rsidRDefault="0078734A" w:rsidP="0078734A">
          <w:pPr>
            <w:pStyle w:val="Footer"/>
          </w:pPr>
          <w:r>
            <w:t>ITSC205</w:t>
          </w:r>
          <w:r w:rsidRPr="00A70299">
            <w:t xml:space="preserve">: </w:t>
          </w:r>
          <w:r>
            <w:t>Lab 1</w:t>
          </w:r>
        </w:p>
        <w:p w14:paraId="40BC8A61" w14:textId="20F10054" w:rsidR="00900BDB" w:rsidRPr="00A70299" w:rsidRDefault="00900BDB" w:rsidP="00900BDB">
          <w:pPr>
            <w:pStyle w:val="Copyright"/>
          </w:pPr>
          <w:r w:rsidRPr="00A70299">
            <w:t>© 201</w:t>
          </w:r>
          <w:r w:rsidR="00D814B7">
            <w:t>9</w:t>
          </w:r>
          <w:r>
            <w:t>, Southern Alberta Institute of Technology</w:t>
          </w:r>
        </w:p>
      </w:tc>
    </w:tr>
  </w:tbl>
  <w:p w14:paraId="30BAB2F1" w14:textId="77777777" w:rsidR="00900BDB" w:rsidRPr="00900BDB" w:rsidRDefault="00900BDB" w:rsidP="00900B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005EB8"/>
        <w:insideH w:val="single" w:sz="18" w:space="0" w:color="005EB8"/>
        <w:insideV w:val="single" w:sz="18" w:space="0" w:color="005EB8"/>
      </w:tblBorders>
      <w:tblLook w:val="04A0" w:firstRow="1" w:lastRow="0" w:firstColumn="1" w:lastColumn="0" w:noHBand="0" w:noVBand="1"/>
    </w:tblPr>
    <w:tblGrid>
      <w:gridCol w:w="970"/>
      <w:gridCol w:w="8390"/>
    </w:tblGrid>
    <w:tr w:rsidR="0088153E" w:rsidRPr="00A70299" w14:paraId="543F3E41" w14:textId="77777777" w:rsidTr="0043796C">
      <w:tc>
        <w:tcPr>
          <w:tcW w:w="918" w:type="dxa"/>
        </w:tcPr>
        <w:p w14:paraId="27ECEF91" w14:textId="77777777" w:rsidR="0088153E" w:rsidRPr="001E692B" w:rsidRDefault="0088153E" w:rsidP="0088153E">
          <w:pPr>
            <w:pStyle w:val="PageNo"/>
          </w:pPr>
          <w:r w:rsidRPr="001E692B">
            <w:fldChar w:fldCharType="begin"/>
          </w:r>
          <w:r w:rsidRPr="001E692B">
            <w:instrText xml:space="preserve"> PAGE   \* MERGEFORMAT </w:instrText>
          </w:r>
          <w:r w:rsidRPr="001E692B">
            <w:fldChar w:fldCharType="separate"/>
          </w:r>
          <w:r w:rsidR="00B14D31">
            <w:rPr>
              <w:noProof/>
            </w:rPr>
            <w:t>2</w:t>
          </w:r>
          <w:r w:rsidRPr="001E692B">
            <w:fldChar w:fldCharType="end"/>
          </w:r>
        </w:p>
      </w:tc>
      <w:tc>
        <w:tcPr>
          <w:tcW w:w="7938" w:type="dxa"/>
        </w:tcPr>
        <w:p w14:paraId="0680D839" w14:textId="77777777" w:rsidR="003D1B25" w:rsidRPr="00A70299" w:rsidRDefault="003D1B25" w:rsidP="003D1B25">
          <w:pPr>
            <w:pStyle w:val="Footer"/>
          </w:pPr>
          <w:r>
            <w:t>ITSC205</w:t>
          </w:r>
          <w:r w:rsidRPr="00A70299">
            <w:t xml:space="preserve">: </w:t>
          </w:r>
          <w:r>
            <w:t>Lab 1</w:t>
          </w:r>
        </w:p>
        <w:p w14:paraId="2CCD1F87" w14:textId="77777777" w:rsidR="0088153E" w:rsidRPr="00A70299" w:rsidRDefault="0088153E" w:rsidP="0088153E">
          <w:pPr>
            <w:pStyle w:val="Copyright"/>
          </w:pPr>
          <w:r w:rsidRPr="00A70299">
            <w:t>© 201</w:t>
          </w:r>
          <w:r>
            <w:t>6, Southern Alberta Institute of Technology</w:t>
          </w:r>
        </w:p>
      </w:tc>
    </w:tr>
  </w:tbl>
  <w:p w14:paraId="3104E230" w14:textId="77777777" w:rsidR="002C6414" w:rsidRPr="0088153E" w:rsidRDefault="002C6414" w:rsidP="0088153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F802A" w14:textId="704D6F75" w:rsidR="00017FD6" w:rsidRDefault="00017FD6" w:rsidP="00017FD6">
    <w:r>
      <w:t>© 2016, Southern Alberta Institute of Technology. All rights reserved.</w:t>
    </w:r>
  </w:p>
  <w:p w14:paraId="6B81DECE" w14:textId="232C2329" w:rsidR="00017FD6" w:rsidRDefault="00017FD6" w:rsidP="00017FD6">
    <w:r>
      <w:t>This publication and materials herein are protected by applicable intellectual property laws.</w:t>
    </w:r>
  </w:p>
  <w:p w14:paraId="65B9C7A0" w14:textId="130561B0" w:rsidR="00017FD6" w:rsidRDefault="00017FD6" w:rsidP="00017FD6">
    <w:r>
      <w:t>Unauthorized reproduction and distribution of this publication in whole or part is prohibited.</w:t>
    </w:r>
  </w:p>
  <w:p w14:paraId="6F4DB428" w14:textId="77777777" w:rsidR="00017FD6" w:rsidRDefault="00017FD6" w:rsidP="00017FD6"/>
  <w:p w14:paraId="508159DB" w14:textId="5B791053" w:rsidR="00017FD6" w:rsidRDefault="00017FD6" w:rsidP="00017FD6">
    <w:r>
      <w:t>For more information, contact:</w:t>
    </w:r>
  </w:p>
  <w:p w14:paraId="0D60F3E3" w14:textId="56AB9BBB" w:rsidR="00017FD6" w:rsidRDefault="00017FD6" w:rsidP="00017FD6">
    <w:r>
      <w:t>Director, Centre for Instructional Technology and Development</w:t>
    </w:r>
  </w:p>
  <w:p w14:paraId="4E741738" w14:textId="6D12960E" w:rsidR="00017FD6" w:rsidRDefault="00017FD6" w:rsidP="00017FD6">
    <w:r>
      <w:t>Southern Alberta Institute of Technology</w:t>
    </w:r>
  </w:p>
  <w:p w14:paraId="10822D5A" w14:textId="73CAE1C3" w:rsidR="00017FD6" w:rsidRDefault="00017FD6" w:rsidP="00017FD6">
    <w:r>
      <w:t>1301 16 Ave. N.W., Calgary, AB T2M 0L4</w:t>
    </w:r>
  </w:p>
  <w:p w14:paraId="7D139869" w14:textId="77777777" w:rsidR="00017FD6" w:rsidRDefault="00017FD6" w:rsidP="00017FD6"/>
  <w:p w14:paraId="4943EC27" w14:textId="77777777" w:rsidR="00017FD6" w:rsidRPr="0088153E" w:rsidRDefault="00017FD6" w:rsidP="00017FD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B77074" w14:textId="77777777" w:rsidR="000269EA" w:rsidRDefault="000269EA" w:rsidP="007F2B57">
      <w:r>
        <w:separator/>
      </w:r>
    </w:p>
    <w:p w14:paraId="5E6219C2" w14:textId="77777777" w:rsidR="000269EA" w:rsidRDefault="000269EA" w:rsidP="007F2B57"/>
    <w:p w14:paraId="74831EFC" w14:textId="77777777" w:rsidR="000269EA" w:rsidRDefault="000269EA" w:rsidP="007F2B57"/>
  </w:footnote>
  <w:footnote w:type="continuationSeparator" w:id="0">
    <w:p w14:paraId="2E042F53" w14:textId="77777777" w:rsidR="000269EA" w:rsidRDefault="000269EA" w:rsidP="007F2B57">
      <w:r>
        <w:continuationSeparator/>
      </w:r>
    </w:p>
    <w:p w14:paraId="71985A37" w14:textId="77777777" w:rsidR="000269EA" w:rsidRDefault="000269EA" w:rsidP="007F2B57"/>
    <w:p w14:paraId="7CC9F2BA" w14:textId="77777777" w:rsidR="000269EA" w:rsidRDefault="000269EA" w:rsidP="007F2B5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94CAE" w14:textId="7C93E373" w:rsidR="002C6414" w:rsidRPr="0088153E" w:rsidRDefault="0088153E" w:rsidP="0088153E">
    <w:pPr>
      <w:pStyle w:val="Header"/>
    </w:pPr>
    <w:r w:rsidRPr="0088153E">
      <w:rPr>
        <w:noProof/>
        <w:lang w:val="en-CA" w:eastAsia="en-CA"/>
      </w:rPr>
      <w:drawing>
        <wp:anchor distT="0" distB="0" distL="114300" distR="114300" simplePos="0" relativeHeight="251659264" behindDoc="1" locked="0" layoutInCell="1" allowOverlap="1" wp14:anchorId="61928881" wp14:editId="6804B71A">
          <wp:simplePos x="0" y="0"/>
          <wp:positionH relativeFrom="column">
            <wp:posOffset>4800600</wp:posOffset>
          </wp:positionH>
          <wp:positionV relativeFrom="page">
            <wp:posOffset>228600</wp:posOffset>
          </wp:positionV>
          <wp:extent cx="1261745" cy="5207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lang w:val="en-CA" w:eastAsia="en-CA"/>
      </w:rPr>
      <mc:AlternateContent>
        <mc:Choice Requires="wps">
          <w:drawing>
            <wp:anchor distT="0" distB="0" distL="114300" distR="114300" simplePos="0" relativeHeight="251661312" behindDoc="0" locked="0" layoutInCell="1" allowOverlap="1" wp14:anchorId="0051FB5C" wp14:editId="2AB4754C">
              <wp:simplePos x="0" y="0"/>
              <wp:positionH relativeFrom="column">
                <wp:posOffset>-9525</wp:posOffset>
              </wp:positionH>
              <wp:positionV relativeFrom="paragraph">
                <wp:posOffset>324485</wp:posOffset>
              </wp:positionV>
              <wp:extent cx="5943600" cy="0"/>
              <wp:effectExtent l="19050" t="19050" r="0" b="19050"/>
              <wp:wrapNone/>
              <wp:docPr id="6" name="Straight Connector 6"/>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48C2DC" id="Straight Connector 6"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75pt,25.55pt" to="467.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" strokecolor="#005eb8" strokeweight="2.25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0377F" w14:textId="6321CB9C" w:rsidR="002C6414" w:rsidRPr="00EF5C89" w:rsidRDefault="0088153E" w:rsidP="004974D2">
    <w:pPr>
      <w:pStyle w:val="Header"/>
      <w:tabs>
        <w:tab w:val="clear" w:pos="4680"/>
        <w:tab w:val="clear" w:pos="9360"/>
        <w:tab w:val="left" w:pos="2847"/>
      </w:tabs>
    </w:pPr>
    <w:r w:rsidRPr="0088153E">
      <w:rPr>
        <w:noProof/>
        <w:lang w:val="en-CA" w:eastAsia="en-CA"/>
      </w:rPr>
      <w:drawing>
        <wp:anchor distT="0" distB="0" distL="114300" distR="114300" simplePos="0" relativeHeight="251655168" behindDoc="1" locked="0" layoutInCell="1" allowOverlap="1" wp14:anchorId="57322C47" wp14:editId="343A4B53">
          <wp:simplePos x="0" y="0"/>
          <wp:positionH relativeFrom="column">
            <wp:posOffset>4787900</wp:posOffset>
          </wp:positionH>
          <wp:positionV relativeFrom="page">
            <wp:posOffset>228600</wp:posOffset>
          </wp:positionV>
          <wp:extent cx="1261745" cy="5207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lang w:val="en-CA" w:eastAsia="en-CA"/>
      </w:rPr>
      <mc:AlternateContent>
        <mc:Choice Requires="wps">
          <w:drawing>
            <wp:anchor distT="0" distB="0" distL="114300" distR="114300" simplePos="0" relativeHeight="251657216" behindDoc="0" locked="0" layoutInCell="1" allowOverlap="1" wp14:anchorId="4632B578" wp14:editId="2801DA07">
              <wp:simplePos x="0" y="0"/>
              <wp:positionH relativeFrom="column">
                <wp:posOffset>-34925</wp:posOffset>
              </wp:positionH>
              <wp:positionV relativeFrom="paragraph">
                <wp:posOffset>324485</wp:posOffset>
              </wp:positionV>
              <wp:extent cx="5943600" cy="0"/>
              <wp:effectExtent l="19050" t="19050" r="0" b="19050"/>
              <wp:wrapNone/>
              <wp:docPr id="5" name="Straight Connector 5"/>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14F098" id="Straight Connector 5" o:spid="_x0000_s1026" style="position:absolute;flip:x;z-index:251657216;visibility:visible;mso-wrap-style:square;mso-wrap-distance-left:9pt;mso-wrap-distance-top:0;mso-wrap-distance-right:9pt;mso-wrap-distance-bottom:0;mso-position-horizontal:absolute;mso-position-horizontal-relative:text;mso-position-vertical:absolute;mso-position-vertical-relative:text" from="-2.75pt,25.55pt" to="465.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" strokecolor="#005eb8" strokeweight="2.25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213C6" w14:textId="77777777" w:rsidR="00512D26" w:rsidRPr="00EF5C89" w:rsidRDefault="00512D26" w:rsidP="004974D2">
    <w:pPr>
      <w:pStyle w:val="Header"/>
      <w:tabs>
        <w:tab w:val="clear" w:pos="4680"/>
        <w:tab w:val="clear" w:pos="9360"/>
        <w:tab w:val="left" w:pos="2847"/>
      </w:tabs>
    </w:pPr>
    <w:r w:rsidRPr="0088153E">
      <w:rPr>
        <w:noProof/>
        <w:lang w:val="en-CA" w:eastAsia="en-CA"/>
      </w:rPr>
      <w:drawing>
        <wp:anchor distT="0" distB="0" distL="114300" distR="114300" simplePos="0" relativeHeight="251665408" behindDoc="1" locked="0" layoutInCell="1" allowOverlap="1" wp14:anchorId="3B6D4FB2" wp14:editId="6B97456A">
          <wp:simplePos x="0" y="0"/>
          <wp:positionH relativeFrom="column">
            <wp:posOffset>4787900</wp:posOffset>
          </wp:positionH>
          <wp:positionV relativeFrom="page">
            <wp:posOffset>228600</wp:posOffset>
          </wp:positionV>
          <wp:extent cx="1261745" cy="520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lang w:val="en-CA" w:eastAsia="en-CA"/>
      </w:rPr>
      <mc:AlternateContent>
        <mc:Choice Requires="wps">
          <w:drawing>
            <wp:anchor distT="0" distB="0" distL="114300" distR="114300" simplePos="0" relativeHeight="251666432" behindDoc="0" locked="0" layoutInCell="1" allowOverlap="1" wp14:anchorId="254EE6F9" wp14:editId="5EFFB4D9">
              <wp:simplePos x="0" y="0"/>
              <wp:positionH relativeFrom="column">
                <wp:posOffset>-34925</wp:posOffset>
              </wp:positionH>
              <wp:positionV relativeFrom="paragraph">
                <wp:posOffset>324485</wp:posOffset>
              </wp:positionV>
              <wp:extent cx="5943600" cy="0"/>
              <wp:effectExtent l="19050" t="19050" r="0" b="19050"/>
              <wp:wrapNone/>
              <wp:docPr id="36" name="Straight Connector 36"/>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BDD81C" id="Straight Connector 36"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2.75pt,25.55pt" to="465.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" strokecolor="#005eb8" strokeweight="2.2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00598"/>
    <w:multiLevelType w:val="multilevel"/>
    <w:tmpl w:val="A1828590"/>
    <w:lvl w:ilvl="0">
      <w:start w:val="1"/>
      <w:numFmt w:val="decimal"/>
      <w:lvlText w:val="%1.0"/>
      <w:lvlJc w:val="left"/>
      <w:pPr>
        <w:ind w:left="862" w:hanging="720"/>
      </w:pPr>
      <w:rPr>
        <w:rFonts w:hint="default"/>
        <w:sz w:val="28"/>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06133213"/>
    <w:multiLevelType w:val="hybridMultilevel"/>
    <w:tmpl w:val="5CA4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A1DA4"/>
    <w:multiLevelType w:val="hybridMultilevel"/>
    <w:tmpl w:val="AFEC893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CD62549"/>
    <w:multiLevelType w:val="hybridMultilevel"/>
    <w:tmpl w:val="D3ACF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7D00CB"/>
    <w:multiLevelType w:val="hybridMultilevel"/>
    <w:tmpl w:val="48FC4F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AA4327"/>
    <w:multiLevelType w:val="hybridMultilevel"/>
    <w:tmpl w:val="335242B8"/>
    <w:lvl w:ilvl="0" w:tplc="DB66527A">
      <w:start w:val="1"/>
      <w:numFmt w:val="decimal"/>
      <w:lvlText w:val="%1."/>
      <w:lvlJc w:val="left"/>
      <w:pPr>
        <w:ind w:left="785" w:hanging="360"/>
      </w:pPr>
      <w:rPr>
        <w:rFonts w:ascii="Arial" w:eastAsia="Times New Roman" w:hAnsi="Arial" w:cs="Arial"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214C6B"/>
    <w:multiLevelType w:val="hybridMultilevel"/>
    <w:tmpl w:val="09B4C3C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7B57D4D"/>
    <w:multiLevelType w:val="hybridMultilevel"/>
    <w:tmpl w:val="5ADC25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C590BFB"/>
    <w:multiLevelType w:val="hybridMultilevel"/>
    <w:tmpl w:val="C1BE3592"/>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D597879"/>
    <w:multiLevelType w:val="hybridMultilevel"/>
    <w:tmpl w:val="00622140"/>
    <w:lvl w:ilvl="0" w:tplc="10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6CC6409"/>
    <w:multiLevelType w:val="hybridMultilevel"/>
    <w:tmpl w:val="28D2814E"/>
    <w:lvl w:ilvl="0" w:tplc="F63AC5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864E21"/>
    <w:multiLevelType w:val="hybridMultilevel"/>
    <w:tmpl w:val="0DC803B2"/>
    <w:lvl w:ilvl="0" w:tplc="F1968E9A">
      <w:start w:val="4"/>
      <w:numFmt w:val="lowerLetter"/>
      <w:lvlText w:val="%1."/>
      <w:lvlJc w:val="left"/>
      <w:pPr>
        <w:ind w:left="720" w:hanging="360"/>
      </w:pPr>
      <w:rPr>
        <w:rFonts w:hint="default"/>
        <w:b w:val="0"/>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CBD38A9"/>
    <w:multiLevelType w:val="hybridMultilevel"/>
    <w:tmpl w:val="580658AE"/>
    <w:lvl w:ilvl="0" w:tplc="0409000F">
      <w:start w:val="1"/>
      <w:numFmt w:val="decimal"/>
      <w:lvlText w:val="%1."/>
      <w:lvlJc w:val="left"/>
      <w:pPr>
        <w:tabs>
          <w:tab w:val="num" w:pos="720"/>
        </w:tabs>
        <w:ind w:left="720" w:hanging="360"/>
      </w:pPr>
      <w:rPr>
        <w:rFonts w:hint="default"/>
      </w:rPr>
    </w:lvl>
    <w:lvl w:ilvl="1" w:tplc="5D421492">
      <w:start w:val="1"/>
      <w:numFmt w:val="lowerLetter"/>
      <w:lvlText w:val="%2."/>
      <w:lvlJc w:val="left"/>
      <w:pPr>
        <w:tabs>
          <w:tab w:val="num" w:pos="1440"/>
        </w:tabs>
        <w:ind w:left="1440" w:hanging="36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2B76F72"/>
    <w:multiLevelType w:val="hybridMultilevel"/>
    <w:tmpl w:val="64A45D8E"/>
    <w:lvl w:ilvl="0" w:tplc="B28676A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B66237"/>
    <w:multiLevelType w:val="hybridMultilevel"/>
    <w:tmpl w:val="2AB4B8BC"/>
    <w:lvl w:ilvl="0" w:tplc="771E34B6">
      <w:start w:val="1"/>
      <w:numFmt w:val="decimal"/>
      <w:lvlText w:val="%1."/>
      <w:lvlJc w:val="left"/>
      <w:pPr>
        <w:ind w:left="720" w:hanging="360"/>
      </w:pPr>
      <w:rPr>
        <w:rFonts w:ascii="Arial" w:eastAsia="Times New Roman" w:hAnsi="Arial" w:cs="Arial"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4B5B5F"/>
    <w:multiLevelType w:val="hybridMultilevel"/>
    <w:tmpl w:val="22DE09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4392FB9"/>
    <w:multiLevelType w:val="hybridMultilevel"/>
    <w:tmpl w:val="ECDE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FD74E5"/>
    <w:multiLevelType w:val="hybridMultilevel"/>
    <w:tmpl w:val="6706DEC4"/>
    <w:lvl w:ilvl="0" w:tplc="B28676A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F12997"/>
    <w:multiLevelType w:val="hybridMultilevel"/>
    <w:tmpl w:val="D3ACF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13"/>
  </w:num>
  <w:num w:numId="3">
    <w:abstractNumId w:val="9"/>
  </w:num>
  <w:num w:numId="4">
    <w:abstractNumId w:val="1"/>
  </w:num>
  <w:num w:numId="5">
    <w:abstractNumId w:val="16"/>
  </w:num>
  <w:num w:numId="6">
    <w:abstractNumId w:val="3"/>
  </w:num>
  <w:num w:numId="7">
    <w:abstractNumId w:val="18"/>
  </w:num>
  <w:num w:numId="8">
    <w:abstractNumId w:val="0"/>
  </w:num>
  <w:num w:numId="9">
    <w:abstractNumId w:val="8"/>
  </w:num>
  <w:num w:numId="10">
    <w:abstractNumId w:val="6"/>
  </w:num>
  <w:num w:numId="11">
    <w:abstractNumId w:val="10"/>
  </w:num>
  <w:num w:numId="12">
    <w:abstractNumId w:val="4"/>
  </w:num>
  <w:num w:numId="13">
    <w:abstractNumId w:val="12"/>
  </w:num>
  <w:num w:numId="14">
    <w:abstractNumId w:val="7"/>
  </w:num>
  <w:num w:numId="15">
    <w:abstractNumId w:val="2"/>
  </w:num>
  <w:num w:numId="16">
    <w:abstractNumId w:val="11"/>
  </w:num>
  <w:num w:numId="17">
    <w:abstractNumId w:val="15"/>
  </w:num>
  <w:num w:numId="18">
    <w:abstractNumId w:val="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4EC"/>
    <w:rsid w:val="00007D54"/>
    <w:rsid w:val="00011D38"/>
    <w:rsid w:val="00017FD6"/>
    <w:rsid w:val="000269EA"/>
    <w:rsid w:val="000362BD"/>
    <w:rsid w:val="00036F15"/>
    <w:rsid w:val="00041B5E"/>
    <w:rsid w:val="0004384D"/>
    <w:rsid w:val="0005300F"/>
    <w:rsid w:val="000537E5"/>
    <w:rsid w:val="00053992"/>
    <w:rsid w:val="000554E3"/>
    <w:rsid w:val="000572FD"/>
    <w:rsid w:val="000579BB"/>
    <w:rsid w:val="00076C78"/>
    <w:rsid w:val="0009096F"/>
    <w:rsid w:val="00090ACB"/>
    <w:rsid w:val="00095D68"/>
    <w:rsid w:val="000D5A67"/>
    <w:rsid w:val="000D6CD4"/>
    <w:rsid w:val="0010711D"/>
    <w:rsid w:val="00117156"/>
    <w:rsid w:val="001328B2"/>
    <w:rsid w:val="00144E22"/>
    <w:rsid w:val="001547CE"/>
    <w:rsid w:val="0016421B"/>
    <w:rsid w:val="001755C1"/>
    <w:rsid w:val="001A0A50"/>
    <w:rsid w:val="001A49B6"/>
    <w:rsid w:val="001A7B2E"/>
    <w:rsid w:val="001B0A05"/>
    <w:rsid w:val="001C77AE"/>
    <w:rsid w:val="001D399F"/>
    <w:rsid w:val="001E2684"/>
    <w:rsid w:val="001E53ED"/>
    <w:rsid w:val="001E692B"/>
    <w:rsid w:val="00222D40"/>
    <w:rsid w:val="00242511"/>
    <w:rsid w:val="00253EC4"/>
    <w:rsid w:val="002629A4"/>
    <w:rsid w:val="002647A0"/>
    <w:rsid w:val="00264C10"/>
    <w:rsid w:val="00276B8F"/>
    <w:rsid w:val="00281F3F"/>
    <w:rsid w:val="00282174"/>
    <w:rsid w:val="002C6414"/>
    <w:rsid w:val="002D316C"/>
    <w:rsid w:val="002F3569"/>
    <w:rsid w:val="002F58C2"/>
    <w:rsid w:val="00311CEF"/>
    <w:rsid w:val="00311F98"/>
    <w:rsid w:val="003152BC"/>
    <w:rsid w:val="00337BAE"/>
    <w:rsid w:val="00342C34"/>
    <w:rsid w:val="00350155"/>
    <w:rsid w:val="00350648"/>
    <w:rsid w:val="00357496"/>
    <w:rsid w:val="00360926"/>
    <w:rsid w:val="00373D1D"/>
    <w:rsid w:val="00393D87"/>
    <w:rsid w:val="003B11C1"/>
    <w:rsid w:val="003B7154"/>
    <w:rsid w:val="003D1B25"/>
    <w:rsid w:val="003D481D"/>
    <w:rsid w:val="003E7628"/>
    <w:rsid w:val="003F12CC"/>
    <w:rsid w:val="003F1384"/>
    <w:rsid w:val="003F3614"/>
    <w:rsid w:val="003F79EB"/>
    <w:rsid w:val="00412481"/>
    <w:rsid w:val="00426F5E"/>
    <w:rsid w:val="00433B33"/>
    <w:rsid w:val="00446453"/>
    <w:rsid w:val="004503C5"/>
    <w:rsid w:val="004540D0"/>
    <w:rsid w:val="00457729"/>
    <w:rsid w:val="00464AA9"/>
    <w:rsid w:val="00475522"/>
    <w:rsid w:val="00490798"/>
    <w:rsid w:val="004974D2"/>
    <w:rsid w:val="004A51BA"/>
    <w:rsid w:val="004B3928"/>
    <w:rsid w:val="004C4C4D"/>
    <w:rsid w:val="004C6B67"/>
    <w:rsid w:val="004E2235"/>
    <w:rsid w:val="004F1323"/>
    <w:rsid w:val="004F4A76"/>
    <w:rsid w:val="004F6FA9"/>
    <w:rsid w:val="0050120A"/>
    <w:rsid w:val="00512D26"/>
    <w:rsid w:val="00545386"/>
    <w:rsid w:val="00551EE2"/>
    <w:rsid w:val="00590F16"/>
    <w:rsid w:val="00595E89"/>
    <w:rsid w:val="005A25B4"/>
    <w:rsid w:val="005B2B6A"/>
    <w:rsid w:val="005B3691"/>
    <w:rsid w:val="005C638A"/>
    <w:rsid w:val="005F1EB2"/>
    <w:rsid w:val="0060393B"/>
    <w:rsid w:val="006075E7"/>
    <w:rsid w:val="0061124C"/>
    <w:rsid w:val="006148DC"/>
    <w:rsid w:val="00644444"/>
    <w:rsid w:val="00647D54"/>
    <w:rsid w:val="00657374"/>
    <w:rsid w:val="00666EA3"/>
    <w:rsid w:val="006A1CDF"/>
    <w:rsid w:val="006A6D5A"/>
    <w:rsid w:val="006C16DE"/>
    <w:rsid w:val="006E30A5"/>
    <w:rsid w:val="006E592E"/>
    <w:rsid w:val="006E7607"/>
    <w:rsid w:val="00703D85"/>
    <w:rsid w:val="00724E47"/>
    <w:rsid w:val="00732139"/>
    <w:rsid w:val="00733B42"/>
    <w:rsid w:val="00741BCD"/>
    <w:rsid w:val="0078734A"/>
    <w:rsid w:val="00794EDD"/>
    <w:rsid w:val="00796C6E"/>
    <w:rsid w:val="007A381D"/>
    <w:rsid w:val="007A5107"/>
    <w:rsid w:val="007B6BA5"/>
    <w:rsid w:val="007C12F5"/>
    <w:rsid w:val="007D01AD"/>
    <w:rsid w:val="007D0A25"/>
    <w:rsid w:val="007E5769"/>
    <w:rsid w:val="007F2B57"/>
    <w:rsid w:val="00812F17"/>
    <w:rsid w:val="00835E23"/>
    <w:rsid w:val="008411EE"/>
    <w:rsid w:val="008471B4"/>
    <w:rsid w:val="008654D7"/>
    <w:rsid w:val="0088153E"/>
    <w:rsid w:val="008853E9"/>
    <w:rsid w:val="00897B0B"/>
    <w:rsid w:val="008A1EC8"/>
    <w:rsid w:val="008A3B2B"/>
    <w:rsid w:val="008B2EBF"/>
    <w:rsid w:val="008B474A"/>
    <w:rsid w:val="008B573D"/>
    <w:rsid w:val="008B5F02"/>
    <w:rsid w:val="008B6EED"/>
    <w:rsid w:val="008C2999"/>
    <w:rsid w:val="008C2E88"/>
    <w:rsid w:val="008D2B18"/>
    <w:rsid w:val="008D5424"/>
    <w:rsid w:val="008E58AF"/>
    <w:rsid w:val="008E7053"/>
    <w:rsid w:val="00900BDB"/>
    <w:rsid w:val="009213A0"/>
    <w:rsid w:val="00926A68"/>
    <w:rsid w:val="00935B3E"/>
    <w:rsid w:val="0094583D"/>
    <w:rsid w:val="00955C37"/>
    <w:rsid w:val="00956AFF"/>
    <w:rsid w:val="00970B47"/>
    <w:rsid w:val="009744B7"/>
    <w:rsid w:val="009777A0"/>
    <w:rsid w:val="00985955"/>
    <w:rsid w:val="009871AF"/>
    <w:rsid w:val="00992207"/>
    <w:rsid w:val="00995544"/>
    <w:rsid w:val="009A557C"/>
    <w:rsid w:val="009C1F3C"/>
    <w:rsid w:val="009C23AD"/>
    <w:rsid w:val="009C77F7"/>
    <w:rsid w:val="009F50FE"/>
    <w:rsid w:val="009F6C19"/>
    <w:rsid w:val="00A07387"/>
    <w:rsid w:val="00A213D6"/>
    <w:rsid w:val="00A300E3"/>
    <w:rsid w:val="00A40478"/>
    <w:rsid w:val="00A41E28"/>
    <w:rsid w:val="00A45EC3"/>
    <w:rsid w:val="00A45FB0"/>
    <w:rsid w:val="00A504CA"/>
    <w:rsid w:val="00A5077E"/>
    <w:rsid w:val="00A5435D"/>
    <w:rsid w:val="00A70299"/>
    <w:rsid w:val="00A86C79"/>
    <w:rsid w:val="00AB152B"/>
    <w:rsid w:val="00AB62D3"/>
    <w:rsid w:val="00AC0083"/>
    <w:rsid w:val="00AC34A0"/>
    <w:rsid w:val="00AC6F8E"/>
    <w:rsid w:val="00AE32FD"/>
    <w:rsid w:val="00AF016E"/>
    <w:rsid w:val="00B0053E"/>
    <w:rsid w:val="00B01A11"/>
    <w:rsid w:val="00B04C51"/>
    <w:rsid w:val="00B074E1"/>
    <w:rsid w:val="00B14D31"/>
    <w:rsid w:val="00B21443"/>
    <w:rsid w:val="00B23C0D"/>
    <w:rsid w:val="00B317F4"/>
    <w:rsid w:val="00B4401E"/>
    <w:rsid w:val="00B46A69"/>
    <w:rsid w:val="00B53BF5"/>
    <w:rsid w:val="00B53CF6"/>
    <w:rsid w:val="00B97B1D"/>
    <w:rsid w:val="00BA4726"/>
    <w:rsid w:val="00BB3F7A"/>
    <w:rsid w:val="00BF377E"/>
    <w:rsid w:val="00C01287"/>
    <w:rsid w:val="00C10994"/>
    <w:rsid w:val="00C10B87"/>
    <w:rsid w:val="00C24A64"/>
    <w:rsid w:val="00C24CD4"/>
    <w:rsid w:val="00C37170"/>
    <w:rsid w:val="00C43AB3"/>
    <w:rsid w:val="00C52086"/>
    <w:rsid w:val="00C56EC0"/>
    <w:rsid w:val="00C577BB"/>
    <w:rsid w:val="00C72591"/>
    <w:rsid w:val="00C91BB9"/>
    <w:rsid w:val="00C964E5"/>
    <w:rsid w:val="00CC08CE"/>
    <w:rsid w:val="00CC0FE8"/>
    <w:rsid w:val="00CC55E1"/>
    <w:rsid w:val="00CD0BF9"/>
    <w:rsid w:val="00CE53EC"/>
    <w:rsid w:val="00CE6287"/>
    <w:rsid w:val="00D062AC"/>
    <w:rsid w:val="00D0744C"/>
    <w:rsid w:val="00D1086A"/>
    <w:rsid w:val="00D24BAD"/>
    <w:rsid w:val="00D250AC"/>
    <w:rsid w:val="00D26144"/>
    <w:rsid w:val="00D3545A"/>
    <w:rsid w:val="00D4672E"/>
    <w:rsid w:val="00D60049"/>
    <w:rsid w:val="00D601EB"/>
    <w:rsid w:val="00D664EC"/>
    <w:rsid w:val="00D74B2C"/>
    <w:rsid w:val="00D806EC"/>
    <w:rsid w:val="00D814B7"/>
    <w:rsid w:val="00D87791"/>
    <w:rsid w:val="00D96C96"/>
    <w:rsid w:val="00DB0871"/>
    <w:rsid w:val="00DC3BFD"/>
    <w:rsid w:val="00DC55FB"/>
    <w:rsid w:val="00DC7B81"/>
    <w:rsid w:val="00DD612B"/>
    <w:rsid w:val="00DE4B75"/>
    <w:rsid w:val="00E00E9B"/>
    <w:rsid w:val="00E026F5"/>
    <w:rsid w:val="00E02798"/>
    <w:rsid w:val="00E070CA"/>
    <w:rsid w:val="00E0749B"/>
    <w:rsid w:val="00E22232"/>
    <w:rsid w:val="00E22447"/>
    <w:rsid w:val="00E243C7"/>
    <w:rsid w:val="00E45F6E"/>
    <w:rsid w:val="00E528C4"/>
    <w:rsid w:val="00E5353D"/>
    <w:rsid w:val="00E548FA"/>
    <w:rsid w:val="00E552DA"/>
    <w:rsid w:val="00E56E10"/>
    <w:rsid w:val="00E64327"/>
    <w:rsid w:val="00E7012B"/>
    <w:rsid w:val="00E808A7"/>
    <w:rsid w:val="00E80F00"/>
    <w:rsid w:val="00E965BA"/>
    <w:rsid w:val="00EA0ED5"/>
    <w:rsid w:val="00EB176F"/>
    <w:rsid w:val="00EC121B"/>
    <w:rsid w:val="00EC5E6E"/>
    <w:rsid w:val="00EC6AD2"/>
    <w:rsid w:val="00ED277A"/>
    <w:rsid w:val="00ED3282"/>
    <w:rsid w:val="00ED44EB"/>
    <w:rsid w:val="00EF2EBA"/>
    <w:rsid w:val="00EF5C89"/>
    <w:rsid w:val="00F03265"/>
    <w:rsid w:val="00F03872"/>
    <w:rsid w:val="00F0551D"/>
    <w:rsid w:val="00F116E0"/>
    <w:rsid w:val="00F33A84"/>
    <w:rsid w:val="00F36EB9"/>
    <w:rsid w:val="00F62EC0"/>
    <w:rsid w:val="00F8588C"/>
    <w:rsid w:val="00F91646"/>
    <w:rsid w:val="00FB3AC4"/>
    <w:rsid w:val="00FB3D74"/>
    <w:rsid w:val="00FB4B81"/>
    <w:rsid w:val="00FC1CFE"/>
    <w:rsid w:val="00FF150A"/>
    <w:rsid w:val="00FF2185"/>
    <w:rsid w:val="00FF4A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6F82A5"/>
  <w15:docId w15:val="{BAEB6BF4-F85C-434F-AE1F-FADF574D1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B57"/>
    <w:pPr>
      <w:spacing w:line="276" w:lineRule="auto"/>
    </w:pPr>
    <w:rPr>
      <w:rFonts w:ascii="Arial" w:hAnsi="Arial" w:cs="Arial"/>
      <w:sz w:val="22"/>
      <w:szCs w:val="22"/>
    </w:rPr>
  </w:style>
  <w:style w:type="paragraph" w:styleId="Heading1">
    <w:name w:val="heading 1"/>
    <w:basedOn w:val="Normal"/>
    <w:next w:val="Normal"/>
    <w:link w:val="Heading1Char"/>
    <w:uiPriority w:val="9"/>
    <w:qFormat/>
    <w:rsid w:val="000537E5"/>
    <w:pPr>
      <w:keepNext/>
      <w:keepLines/>
      <w:spacing w:before="240" w:after="120"/>
      <w:outlineLvl w:val="0"/>
    </w:pPr>
    <w:rPr>
      <w:b/>
      <w:bCs/>
      <w:sz w:val="32"/>
      <w:szCs w:val="32"/>
    </w:rPr>
  </w:style>
  <w:style w:type="paragraph" w:styleId="Heading2">
    <w:name w:val="heading 2"/>
    <w:basedOn w:val="Normal"/>
    <w:next w:val="Normal"/>
    <w:link w:val="Heading2Char"/>
    <w:uiPriority w:val="9"/>
    <w:unhideWhenUsed/>
    <w:qFormat/>
    <w:rsid w:val="000537E5"/>
    <w:pPr>
      <w:keepNext/>
      <w:keepLines/>
      <w:spacing w:before="240" w:after="120"/>
      <w:outlineLvl w:val="1"/>
    </w:pPr>
    <w:rPr>
      <w:b/>
      <w:bCs/>
      <w:sz w:val="28"/>
      <w:szCs w:val="28"/>
    </w:rPr>
  </w:style>
  <w:style w:type="paragraph" w:styleId="Heading3">
    <w:name w:val="heading 3"/>
    <w:basedOn w:val="Normal"/>
    <w:next w:val="Normal"/>
    <w:link w:val="Heading3Char"/>
    <w:uiPriority w:val="9"/>
    <w:unhideWhenUsed/>
    <w:qFormat/>
    <w:rsid w:val="000537E5"/>
    <w:pPr>
      <w:keepNext/>
      <w:keepLines/>
      <w:spacing w:before="240" w:after="120"/>
      <w:outlineLvl w:val="2"/>
    </w:pPr>
    <w:rPr>
      <w:b/>
      <w:bCs/>
      <w:sz w:val="26"/>
    </w:rPr>
  </w:style>
  <w:style w:type="paragraph" w:styleId="Heading4">
    <w:name w:val="heading 4"/>
    <w:basedOn w:val="Normal"/>
    <w:next w:val="Normal"/>
    <w:link w:val="Heading4Char"/>
    <w:uiPriority w:val="9"/>
    <w:semiHidden/>
    <w:unhideWhenUsed/>
    <w:qFormat/>
    <w:rsid w:val="00C577BB"/>
    <w:pPr>
      <w:keepNext/>
      <w:keepLines/>
      <w:spacing w:before="20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577BB"/>
    <w:pPr>
      <w:keepNext/>
      <w:keepLines/>
      <w:spacing w:before="20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577BB"/>
    <w:pPr>
      <w:keepNext/>
      <w:keepLines/>
      <w:spacing w:before="20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577BB"/>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577BB"/>
    <w:pPr>
      <w:keepNext/>
      <w:keepLines/>
      <w:spacing w:before="20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C577BB"/>
    <w:pPr>
      <w:keepNext/>
      <w:keepLines/>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128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01287"/>
    <w:rPr>
      <w:rFonts w:ascii="Tahoma" w:hAnsi="Tahoma" w:cs="Tahoma"/>
      <w:sz w:val="16"/>
      <w:szCs w:val="16"/>
    </w:rPr>
  </w:style>
  <w:style w:type="paragraph" w:styleId="Header">
    <w:name w:val="header"/>
    <w:basedOn w:val="Normal"/>
    <w:link w:val="HeaderChar"/>
    <w:uiPriority w:val="99"/>
    <w:unhideWhenUsed/>
    <w:rsid w:val="00ED3282"/>
    <w:pPr>
      <w:tabs>
        <w:tab w:val="center" w:pos="4680"/>
        <w:tab w:val="right" w:pos="9360"/>
      </w:tabs>
      <w:spacing w:line="240" w:lineRule="auto"/>
    </w:pPr>
  </w:style>
  <w:style w:type="character" w:customStyle="1" w:styleId="HeaderChar">
    <w:name w:val="Header Char"/>
    <w:basedOn w:val="DefaultParagraphFont"/>
    <w:link w:val="Header"/>
    <w:uiPriority w:val="99"/>
    <w:rsid w:val="00ED3282"/>
  </w:style>
  <w:style w:type="paragraph" w:styleId="Footer">
    <w:name w:val="footer"/>
    <w:basedOn w:val="Normal"/>
    <w:link w:val="FooterChar"/>
    <w:uiPriority w:val="99"/>
    <w:unhideWhenUsed/>
    <w:rsid w:val="007F2B57"/>
    <w:pPr>
      <w:tabs>
        <w:tab w:val="center" w:pos="4680"/>
        <w:tab w:val="right" w:pos="9360"/>
      </w:tabs>
      <w:spacing w:before="60" w:line="240" w:lineRule="auto"/>
    </w:pPr>
    <w:rPr>
      <w:b/>
      <w:sz w:val="20"/>
      <w:szCs w:val="20"/>
    </w:rPr>
  </w:style>
  <w:style w:type="character" w:customStyle="1" w:styleId="FooterChar">
    <w:name w:val="Footer Char"/>
    <w:basedOn w:val="DefaultParagraphFont"/>
    <w:link w:val="Footer"/>
    <w:uiPriority w:val="99"/>
    <w:rsid w:val="007F2B57"/>
    <w:rPr>
      <w:rFonts w:ascii="Arial" w:hAnsi="Arial" w:cs="Arial"/>
      <w:b/>
    </w:rPr>
  </w:style>
  <w:style w:type="paragraph" w:styleId="ListParagraph">
    <w:name w:val="List Paragraph"/>
    <w:basedOn w:val="Normal"/>
    <w:uiPriority w:val="34"/>
    <w:qFormat/>
    <w:rsid w:val="00C577BB"/>
    <w:pPr>
      <w:ind w:left="720"/>
      <w:contextualSpacing/>
    </w:pPr>
  </w:style>
  <w:style w:type="character" w:customStyle="1" w:styleId="Heading1Char">
    <w:name w:val="Heading 1 Char"/>
    <w:link w:val="Heading1"/>
    <w:uiPriority w:val="9"/>
    <w:rsid w:val="000537E5"/>
    <w:rPr>
      <w:rFonts w:ascii="Arial" w:hAnsi="Arial" w:cs="Arial"/>
      <w:b/>
      <w:bCs/>
      <w:sz w:val="32"/>
      <w:szCs w:val="32"/>
    </w:rPr>
  </w:style>
  <w:style w:type="character" w:customStyle="1" w:styleId="Heading2Char">
    <w:name w:val="Heading 2 Char"/>
    <w:link w:val="Heading2"/>
    <w:uiPriority w:val="9"/>
    <w:rsid w:val="000537E5"/>
    <w:rPr>
      <w:rFonts w:ascii="Arial" w:hAnsi="Arial" w:cs="Arial"/>
      <w:b/>
      <w:bCs/>
      <w:sz w:val="28"/>
      <w:szCs w:val="28"/>
    </w:rPr>
  </w:style>
  <w:style w:type="character" w:customStyle="1" w:styleId="Heading3Char">
    <w:name w:val="Heading 3 Char"/>
    <w:link w:val="Heading3"/>
    <w:uiPriority w:val="9"/>
    <w:rsid w:val="000537E5"/>
    <w:rPr>
      <w:rFonts w:ascii="Arial" w:hAnsi="Arial" w:cs="Arial"/>
      <w:b/>
      <w:bCs/>
      <w:sz w:val="26"/>
      <w:szCs w:val="22"/>
    </w:rPr>
  </w:style>
  <w:style w:type="character" w:customStyle="1" w:styleId="Heading4Char">
    <w:name w:val="Heading 4 Char"/>
    <w:link w:val="Heading4"/>
    <w:uiPriority w:val="9"/>
    <w:semiHidden/>
    <w:rsid w:val="00C577BB"/>
    <w:rPr>
      <w:rFonts w:ascii="Cambria" w:eastAsia="Times New Roman" w:hAnsi="Cambria" w:cs="Times New Roman"/>
      <w:b/>
      <w:bCs/>
      <w:i/>
      <w:iCs/>
      <w:color w:val="4F81BD"/>
    </w:rPr>
  </w:style>
  <w:style w:type="character" w:customStyle="1" w:styleId="Heading5Char">
    <w:name w:val="Heading 5 Char"/>
    <w:link w:val="Heading5"/>
    <w:uiPriority w:val="9"/>
    <w:semiHidden/>
    <w:rsid w:val="00C577BB"/>
    <w:rPr>
      <w:rFonts w:ascii="Cambria" w:eastAsia="Times New Roman" w:hAnsi="Cambria" w:cs="Times New Roman"/>
      <w:color w:val="243F60"/>
    </w:rPr>
  </w:style>
  <w:style w:type="character" w:customStyle="1" w:styleId="Heading6Char">
    <w:name w:val="Heading 6 Char"/>
    <w:link w:val="Heading6"/>
    <w:uiPriority w:val="9"/>
    <w:semiHidden/>
    <w:rsid w:val="00C577BB"/>
    <w:rPr>
      <w:rFonts w:ascii="Cambria" w:eastAsia="Times New Roman" w:hAnsi="Cambria" w:cs="Times New Roman"/>
      <w:i/>
      <w:iCs/>
      <w:color w:val="243F60"/>
    </w:rPr>
  </w:style>
  <w:style w:type="character" w:customStyle="1" w:styleId="Heading7Char">
    <w:name w:val="Heading 7 Char"/>
    <w:link w:val="Heading7"/>
    <w:uiPriority w:val="9"/>
    <w:semiHidden/>
    <w:rsid w:val="00C577BB"/>
    <w:rPr>
      <w:rFonts w:ascii="Cambria" w:eastAsia="Times New Roman" w:hAnsi="Cambria" w:cs="Times New Roman"/>
      <w:i/>
      <w:iCs/>
      <w:color w:val="404040"/>
    </w:rPr>
  </w:style>
  <w:style w:type="character" w:customStyle="1" w:styleId="Heading8Char">
    <w:name w:val="Heading 8 Char"/>
    <w:link w:val="Heading8"/>
    <w:uiPriority w:val="9"/>
    <w:semiHidden/>
    <w:rsid w:val="00C577BB"/>
    <w:rPr>
      <w:rFonts w:ascii="Cambria" w:eastAsia="Times New Roman" w:hAnsi="Cambria" w:cs="Times New Roman"/>
      <w:color w:val="4F81BD"/>
      <w:sz w:val="20"/>
      <w:szCs w:val="20"/>
    </w:rPr>
  </w:style>
  <w:style w:type="character" w:customStyle="1" w:styleId="Heading9Char">
    <w:name w:val="Heading 9 Char"/>
    <w:link w:val="Heading9"/>
    <w:uiPriority w:val="9"/>
    <w:semiHidden/>
    <w:rsid w:val="00C577BB"/>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C577BB"/>
    <w:pPr>
      <w:spacing w:line="240" w:lineRule="auto"/>
    </w:pPr>
    <w:rPr>
      <w:b/>
      <w:bCs/>
      <w:color w:val="4F81BD"/>
      <w:sz w:val="18"/>
      <w:szCs w:val="18"/>
    </w:rPr>
  </w:style>
  <w:style w:type="paragraph" w:styleId="TOCHeading">
    <w:name w:val="TOC Heading"/>
    <w:basedOn w:val="Heading1"/>
    <w:next w:val="Normal"/>
    <w:uiPriority w:val="39"/>
    <w:unhideWhenUsed/>
    <w:qFormat/>
    <w:rsid w:val="007E5769"/>
    <w:pPr>
      <w:spacing w:before="360" w:after="240"/>
      <w:outlineLvl w:val="9"/>
    </w:pPr>
    <w:rPr>
      <w:color w:val="000000" w:themeColor="text1"/>
      <w:sz w:val="36"/>
      <w:szCs w:val="36"/>
    </w:rPr>
  </w:style>
  <w:style w:type="paragraph" w:customStyle="1" w:styleId="HeadingStyle1">
    <w:name w:val="Heading Style 1"/>
    <w:basedOn w:val="Normal"/>
    <w:link w:val="HeadingStyle1Char"/>
    <w:qFormat/>
    <w:rsid w:val="000537E5"/>
    <w:pPr>
      <w:spacing w:before="240" w:after="120" w:line="240" w:lineRule="auto"/>
      <w:outlineLvl w:val="0"/>
    </w:pPr>
    <w:rPr>
      <w:b/>
      <w:sz w:val="32"/>
    </w:rPr>
  </w:style>
  <w:style w:type="character" w:customStyle="1" w:styleId="HeadingStyle1Char">
    <w:name w:val="Heading Style 1 Char"/>
    <w:link w:val="HeadingStyle1"/>
    <w:rsid w:val="000537E5"/>
    <w:rPr>
      <w:rFonts w:ascii="Arial" w:hAnsi="Arial" w:cs="Arial"/>
      <w:b/>
      <w:sz w:val="32"/>
      <w:szCs w:val="24"/>
    </w:rPr>
  </w:style>
  <w:style w:type="paragraph" w:styleId="TOC2">
    <w:name w:val="toc 2"/>
    <w:basedOn w:val="Normal"/>
    <w:next w:val="Normal"/>
    <w:autoRedefine/>
    <w:uiPriority w:val="39"/>
    <w:unhideWhenUsed/>
    <w:qFormat/>
    <w:rsid w:val="00F62EC0"/>
    <w:pPr>
      <w:spacing w:after="120"/>
      <w:ind w:left="216"/>
    </w:pPr>
    <w:rPr>
      <w:szCs w:val="20"/>
    </w:rPr>
  </w:style>
  <w:style w:type="paragraph" w:styleId="TOC1">
    <w:name w:val="toc 1"/>
    <w:basedOn w:val="Normal"/>
    <w:next w:val="Normal"/>
    <w:autoRedefine/>
    <w:uiPriority w:val="39"/>
    <w:unhideWhenUsed/>
    <w:qFormat/>
    <w:rsid w:val="007D01AD"/>
    <w:pPr>
      <w:tabs>
        <w:tab w:val="right" w:leader="dot" w:pos="9350"/>
      </w:tabs>
      <w:spacing w:after="120"/>
    </w:pPr>
    <w:rPr>
      <w:bCs/>
      <w:noProof/>
      <w:szCs w:val="20"/>
    </w:rPr>
  </w:style>
  <w:style w:type="paragraph" w:styleId="TOC3">
    <w:name w:val="toc 3"/>
    <w:basedOn w:val="Normal"/>
    <w:next w:val="Normal"/>
    <w:autoRedefine/>
    <w:uiPriority w:val="39"/>
    <w:unhideWhenUsed/>
    <w:qFormat/>
    <w:rsid w:val="00393D87"/>
    <w:pPr>
      <w:tabs>
        <w:tab w:val="right" w:leader="dot" w:pos="9350"/>
      </w:tabs>
      <w:spacing w:after="120"/>
      <w:ind w:left="446"/>
    </w:pPr>
    <w:rPr>
      <w:iCs/>
      <w:szCs w:val="20"/>
    </w:rPr>
  </w:style>
  <w:style w:type="character" w:styleId="CommentReference">
    <w:name w:val="annotation reference"/>
    <w:uiPriority w:val="99"/>
    <w:semiHidden/>
    <w:unhideWhenUsed/>
    <w:rsid w:val="00BF377E"/>
    <w:rPr>
      <w:sz w:val="16"/>
      <w:szCs w:val="16"/>
    </w:rPr>
  </w:style>
  <w:style w:type="paragraph" w:styleId="CommentText">
    <w:name w:val="annotation text"/>
    <w:basedOn w:val="Normal"/>
    <w:link w:val="CommentTextChar"/>
    <w:uiPriority w:val="99"/>
    <w:semiHidden/>
    <w:unhideWhenUsed/>
    <w:rsid w:val="00BF377E"/>
    <w:pPr>
      <w:spacing w:line="240" w:lineRule="auto"/>
    </w:pPr>
    <w:rPr>
      <w:rFonts w:eastAsia="Calibri"/>
      <w:sz w:val="20"/>
      <w:szCs w:val="20"/>
    </w:rPr>
  </w:style>
  <w:style w:type="character" w:customStyle="1" w:styleId="CommentTextChar">
    <w:name w:val="Comment Text Char"/>
    <w:link w:val="CommentText"/>
    <w:uiPriority w:val="99"/>
    <w:semiHidden/>
    <w:rsid w:val="00BF377E"/>
    <w:rPr>
      <w:rFonts w:eastAsia="Calibri"/>
      <w:sz w:val="20"/>
      <w:szCs w:val="20"/>
    </w:rPr>
  </w:style>
  <w:style w:type="character" w:customStyle="1" w:styleId="DocName">
    <w:name w:val="DocName"/>
    <w:basedOn w:val="DefaultParagraphFont"/>
    <w:uiPriority w:val="1"/>
    <w:qFormat/>
    <w:rsid w:val="00CE6287"/>
    <w:rPr>
      <w:rFonts w:ascii="Times New Roman" w:hAnsi="Times New Roman"/>
      <w:i w:val="0"/>
      <w:iCs/>
      <w:sz w:val="17"/>
    </w:rPr>
  </w:style>
  <w:style w:type="character" w:styleId="Hyperlink">
    <w:name w:val="Hyperlink"/>
    <w:basedOn w:val="DefaultParagraphFont"/>
    <w:uiPriority w:val="99"/>
    <w:unhideWhenUsed/>
    <w:rsid w:val="008C2E88"/>
    <w:rPr>
      <w:color w:val="0000FF" w:themeColor="hyperlink"/>
      <w:u w:val="single"/>
    </w:rPr>
  </w:style>
  <w:style w:type="table" w:styleId="TableGrid">
    <w:name w:val="Table Grid"/>
    <w:basedOn w:val="TableNormal"/>
    <w:uiPriority w:val="59"/>
    <w:rsid w:val="00F62E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ITCaption">
    <w:name w:val="SAIT Caption"/>
    <w:basedOn w:val="Normal"/>
    <w:qFormat/>
    <w:rsid w:val="000537E5"/>
    <w:pPr>
      <w:spacing w:before="120" w:after="120"/>
      <w:jc w:val="center"/>
    </w:pPr>
    <w:rPr>
      <w:b/>
    </w:rPr>
  </w:style>
  <w:style w:type="paragraph" w:customStyle="1" w:styleId="Source">
    <w:name w:val="Source"/>
    <w:basedOn w:val="SAITCaption"/>
    <w:qFormat/>
    <w:rsid w:val="00C72591"/>
    <w:pPr>
      <w:spacing w:before="0" w:after="0"/>
    </w:pPr>
    <w:rPr>
      <w:b w:val="0"/>
      <w:sz w:val="20"/>
      <w:szCs w:val="20"/>
    </w:rPr>
  </w:style>
  <w:style w:type="paragraph" w:customStyle="1" w:styleId="SchoolName">
    <w:name w:val="School Name"/>
    <w:basedOn w:val="Normal"/>
    <w:qFormat/>
    <w:rsid w:val="000537E5"/>
    <w:pPr>
      <w:spacing w:line="240" w:lineRule="auto"/>
    </w:pPr>
    <w:rPr>
      <w:rFonts w:ascii="Arial Black" w:hAnsi="Arial Black"/>
      <w:b/>
      <w:color w:val="FFFFFF" w:themeColor="background1"/>
      <w:sz w:val="28"/>
    </w:rPr>
  </w:style>
  <w:style w:type="paragraph" w:customStyle="1" w:styleId="CourseName">
    <w:name w:val="Course Name"/>
    <w:basedOn w:val="Normal"/>
    <w:qFormat/>
    <w:rsid w:val="00A70299"/>
    <w:pPr>
      <w:spacing w:after="200" w:line="240" w:lineRule="auto"/>
    </w:pPr>
    <w:rPr>
      <w:b/>
      <w:sz w:val="40"/>
    </w:rPr>
  </w:style>
  <w:style w:type="paragraph" w:customStyle="1" w:styleId="LabTitle">
    <w:name w:val="Lab Title"/>
    <w:basedOn w:val="Normal"/>
    <w:qFormat/>
    <w:rsid w:val="00A70299"/>
    <w:pPr>
      <w:spacing w:after="200" w:line="240" w:lineRule="auto"/>
    </w:pPr>
    <w:rPr>
      <w:b/>
      <w:sz w:val="36"/>
    </w:rPr>
  </w:style>
  <w:style w:type="paragraph" w:customStyle="1" w:styleId="TitlePageCourseName">
    <w:name w:val="Title Page Course Name"/>
    <w:basedOn w:val="CourseName"/>
    <w:qFormat/>
    <w:rsid w:val="00242511"/>
    <w:rPr>
      <w:rFonts w:ascii="Titillium" w:hAnsi="Titillium"/>
      <w:sz w:val="120"/>
      <w:szCs w:val="120"/>
    </w:rPr>
  </w:style>
  <w:style w:type="paragraph" w:customStyle="1" w:styleId="TitlePageModuleTitle">
    <w:name w:val="Title Page Module Title"/>
    <w:basedOn w:val="LabTitle"/>
    <w:qFormat/>
    <w:rsid w:val="00242511"/>
    <w:pPr>
      <w:spacing w:after="0"/>
    </w:pPr>
    <w:rPr>
      <w:rFonts w:ascii="Titillium" w:hAnsi="Titillium"/>
      <w:color w:val="005EB8"/>
      <w:sz w:val="40"/>
      <w:szCs w:val="40"/>
    </w:rPr>
  </w:style>
  <w:style w:type="paragraph" w:customStyle="1" w:styleId="PageNo">
    <w:name w:val="Page No."/>
    <w:basedOn w:val="Footer"/>
    <w:qFormat/>
    <w:rsid w:val="001E692B"/>
    <w:pPr>
      <w:jc w:val="right"/>
    </w:pPr>
  </w:style>
  <w:style w:type="paragraph" w:customStyle="1" w:styleId="Copyright">
    <w:name w:val="Copyright"/>
    <w:basedOn w:val="Footer"/>
    <w:qFormat/>
    <w:rsid w:val="00A70299"/>
    <w:rPr>
      <w:b w:val="0"/>
    </w:rPr>
  </w:style>
  <w:style w:type="character" w:styleId="HTMLCode">
    <w:name w:val="HTML Code"/>
    <w:uiPriority w:val="99"/>
    <w:unhideWhenUsed/>
    <w:rsid w:val="005F1EB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0393B"/>
    <w:rPr>
      <w:color w:val="800080" w:themeColor="followedHyperlink"/>
      <w:u w:val="single"/>
    </w:rPr>
  </w:style>
  <w:style w:type="character" w:customStyle="1" w:styleId="figure-title">
    <w:name w:val="figure-title"/>
    <w:basedOn w:val="DefaultParagraphFont"/>
    <w:rsid w:val="00A5435D"/>
  </w:style>
  <w:style w:type="paragraph" w:styleId="NormalWeb">
    <w:name w:val="Normal (Web)"/>
    <w:basedOn w:val="Normal"/>
    <w:uiPriority w:val="99"/>
    <w:rsid w:val="00AF016E"/>
    <w:pPr>
      <w:spacing w:before="100" w:beforeAutospacing="1" w:after="100" w:afterAutospacing="1" w:line="240" w:lineRule="auto"/>
    </w:pPr>
    <w:rPr>
      <w:color w:val="000000"/>
      <w:sz w:val="24"/>
      <w:szCs w:val="24"/>
    </w:rPr>
  </w:style>
  <w:style w:type="character" w:customStyle="1" w:styleId="InternetLink">
    <w:name w:val="Internet Link"/>
    <w:rsid w:val="009777A0"/>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63536">
      <w:bodyDiv w:val="1"/>
      <w:marLeft w:val="0"/>
      <w:marRight w:val="0"/>
      <w:marTop w:val="0"/>
      <w:marBottom w:val="0"/>
      <w:divBdr>
        <w:top w:val="none" w:sz="0" w:space="0" w:color="auto"/>
        <w:left w:val="none" w:sz="0" w:space="0" w:color="auto"/>
        <w:bottom w:val="none" w:sz="0" w:space="0" w:color="auto"/>
        <w:right w:val="none" w:sz="0" w:space="0" w:color="auto"/>
      </w:divBdr>
    </w:div>
    <w:div w:id="182786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mps.biomea.com/cmps254/code/pagetables.c"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mps.biomea.com/cmps254/code/pagetables.c"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kernel.org/doc/Documentation/vm/pagemap.tx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ernel.org/doc/Documentation/filesystems/proc.txt"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legge\Desktop\er-template-4-word-97-2003-june-6-2013-10-06-13%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ED62F8-77BB-4FAA-8654-08E74CC55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er-template-4-word-97-2003-june-6-2013-10-06-13 (1).dot</Template>
  <TotalTime>297</TotalTime>
  <Pages>12</Pages>
  <Words>1521</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10177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Patricia Castillo</cp:lastModifiedBy>
  <cp:revision>73</cp:revision>
  <cp:lastPrinted>2016-10-25T21:35:00Z</cp:lastPrinted>
  <dcterms:created xsi:type="dcterms:W3CDTF">2019-03-22T15:02:00Z</dcterms:created>
  <dcterms:modified xsi:type="dcterms:W3CDTF">2019-03-22T22:58:00Z</dcterms:modified>
</cp:coreProperties>
</file>